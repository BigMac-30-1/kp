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33DC7" w14:textId="77777777" w:rsidR="00E06A44" w:rsidRDefault="00E06A44" w:rsidP="00E06A44">
      <w:pPr>
        <w:pStyle w:val="aff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59D5DAAD" w14:textId="77777777" w:rsidR="00E06A44" w:rsidRDefault="00E06A44" w:rsidP="00E06A44">
      <w:pPr>
        <w:pStyle w:val="aff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C330173" w14:textId="77777777" w:rsidR="00E06A44" w:rsidRDefault="00E06A44" w:rsidP="00E06A44">
      <w:pPr>
        <w:pStyle w:val="aff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4BCB9A7A" w14:textId="77777777" w:rsidR="00E06A44" w:rsidRDefault="00E06A44" w:rsidP="00E06A44">
      <w:pPr>
        <w:pStyle w:val="aff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</w:r>
      <w:r w:rsidRPr="00D02A75">
        <w:rPr>
          <w:szCs w:val="28"/>
          <w:u w:val="single"/>
        </w:rPr>
        <w:t>1-40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14:paraId="5CF22458" w14:textId="77777777" w:rsidR="00E06A44" w:rsidRDefault="00E06A44" w:rsidP="00E06A44">
      <w:pPr>
        <w:pStyle w:val="aff3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50691EA2" w14:textId="77777777" w:rsidR="00E06A44" w:rsidRDefault="00E06A44" w:rsidP="00E06A44">
      <w:pPr>
        <w:pStyle w:val="aff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6BC8FE72" w14:textId="77777777" w:rsidR="00E06A44" w:rsidRDefault="00E06A44" w:rsidP="00E06A44">
      <w:pPr>
        <w:pStyle w:val="aff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</w:t>
      </w:r>
      <w:r>
        <w:rPr>
          <w:b/>
          <w:bCs/>
          <w:szCs w:val="28"/>
        </w:rPr>
        <w:t xml:space="preserve"> </w:t>
      </w:r>
      <w:r>
        <w:rPr>
          <w:szCs w:val="28"/>
        </w:rPr>
        <w:t>Веб-сайт «Казино»</w:t>
      </w:r>
    </w:p>
    <w:p w14:paraId="18D65434" w14:textId="77777777" w:rsidR="00E06A44" w:rsidRDefault="00E06A44" w:rsidP="00E06A4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Исполнитель</w:t>
      </w:r>
    </w:p>
    <w:p w14:paraId="7168FADF" w14:textId="77777777" w:rsidR="00E06A44" w:rsidRPr="000E5600" w:rsidRDefault="00E06A44" w:rsidP="00E06A4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/>
          <w:color w:val="000000" w:themeColor="text1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студентка 1 курса 2</w:t>
      </w:r>
      <w:r>
        <w:rPr>
          <w:rFonts w:eastAsia="Times New Roman"/>
          <w:spacing w:val="-6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группы</w:t>
      </w:r>
      <w:r>
        <w:rPr>
          <w:rFonts w:eastAsia="Times New Roman"/>
          <w:spacing w:val="-4"/>
          <w:szCs w:val="28"/>
          <w:lang w:eastAsia="ru-RU"/>
        </w:rPr>
        <w:tab/>
        <w:t>________________</w:t>
      </w:r>
      <w:r>
        <w:rPr>
          <w:rFonts w:eastAsia="Times New Roman"/>
          <w:szCs w:val="28"/>
          <w:lang w:eastAsia="ru-RU"/>
        </w:rPr>
        <w:tab/>
      </w:r>
      <w:r w:rsidRPr="00CB5FFE">
        <w:rPr>
          <w:rFonts w:eastAsia="Times New Roman"/>
          <w:color w:val="000000" w:themeColor="text1"/>
          <w:szCs w:val="28"/>
          <w:lang w:eastAsia="ru-RU"/>
        </w:rPr>
        <w:t>А. М.</w:t>
      </w:r>
      <w:r>
        <w:rPr>
          <w:rFonts w:eastAsia="Times New Roman"/>
          <w:color w:val="000000" w:themeColor="text1"/>
          <w:szCs w:val="28"/>
          <w:lang w:eastAsia="ru-RU"/>
        </w:rPr>
        <w:t xml:space="preserve"> </w:t>
      </w:r>
      <w:r w:rsidRPr="00CB5FFE">
        <w:rPr>
          <w:rFonts w:eastAsia="Times New Roman"/>
          <w:color w:val="000000" w:themeColor="text1"/>
          <w:szCs w:val="28"/>
          <w:lang w:eastAsia="ru-RU"/>
        </w:rPr>
        <w:t xml:space="preserve">Соболевская </w:t>
      </w:r>
    </w:p>
    <w:p w14:paraId="636D2EC0" w14:textId="77777777" w:rsidR="00E06A44" w:rsidRPr="000E5600" w:rsidRDefault="00E06A44" w:rsidP="00E06A4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0"/>
        <w:rPr>
          <w:rFonts w:eastAsia="Times New Roman"/>
          <w:color w:val="000000" w:themeColor="text1"/>
          <w:sz w:val="20"/>
          <w:szCs w:val="20"/>
          <w:lang w:eastAsia="ru-RU"/>
        </w:rPr>
      </w:pPr>
      <w:r>
        <w:rPr>
          <w:rFonts w:eastAsia="Times New Roman"/>
          <w:color w:val="000000" w:themeColor="text1"/>
          <w:sz w:val="20"/>
          <w:szCs w:val="20"/>
          <w:lang w:eastAsia="ru-RU"/>
        </w:rPr>
        <w:tab/>
      </w:r>
      <w:r>
        <w:rPr>
          <w:rFonts w:eastAsia="Times New Roman"/>
          <w:color w:val="000000" w:themeColor="text1"/>
          <w:sz w:val="20"/>
          <w:szCs w:val="20"/>
          <w:lang w:eastAsia="ru-RU"/>
        </w:rPr>
        <w:tab/>
        <w:t xml:space="preserve">         </w:t>
      </w:r>
      <w:r w:rsidRPr="000E5600">
        <w:rPr>
          <w:rFonts w:eastAsia="Times New Roman"/>
          <w:color w:val="000000" w:themeColor="text1"/>
          <w:sz w:val="20"/>
          <w:szCs w:val="20"/>
          <w:lang w:eastAsia="ru-RU"/>
        </w:rPr>
        <w:t>подпись, дата</w:t>
      </w:r>
    </w:p>
    <w:p w14:paraId="6EA771C2" w14:textId="77777777" w:rsidR="00E06A44" w:rsidRDefault="00E06A44" w:rsidP="00E06A4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Руководитель</w:t>
      </w:r>
    </w:p>
    <w:p w14:paraId="28C422E7" w14:textId="77777777" w:rsidR="00E06A44" w:rsidRPr="000C5A78" w:rsidRDefault="00E06A44" w:rsidP="00E06A44">
      <w:pPr>
        <w:widowControl w:val="0"/>
        <w:tabs>
          <w:tab w:val="left" w:pos="567"/>
        </w:tabs>
        <w:snapToGrid w:val="0"/>
        <w:ind w:firstLine="0"/>
        <w:rPr>
          <w:rFonts w:eastAsia="Times New Roman"/>
          <w:color w:val="FF0000"/>
          <w:szCs w:val="28"/>
          <w:lang w:eastAsia="ru-RU"/>
        </w:rPr>
      </w:pPr>
      <w:r>
        <w:rPr>
          <w:rFonts w:eastAsia="Times New Roman"/>
          <w:szCs w:val="28"/>
          <w:u w:val="single"/>
          <w:lang w:eastAsia="ru-RU"/>
        </w:rPr>
        <w:tab/>
      </w:r>
      <w:r w:rsidRPr="00F239DD">
        <w:rPr>
          <w:u w:val="single"/>
        </w:rPr>
        <w:t>ассистент</w:t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 xml:space="preserve"> ______________</w:t>
      </w:r>
      <w:r>
        <w:rPr>
          <w:rFonts w:eastAsia="Times New Roman"/>
          <w:spacing w:val="-4"/>
          <w:szCs w:val="28"/>
          <w:lang w:eastAsia="ru-RU"/>
        </w:rPr>
        <w:t>__</w:t>
      </w:r>
      <w:r>
        <w:rPr>
          <w:rFonts w:eastAsia="Times New Roman"/>
          <w:szCs w:val="28"/>
          <w:lang w:eastAsia="ru-RU"/>
        </w:rPr>
        <w:tab/>
        <w:t xml:space="preserve"> </w:t>
      </w:r>
      <w:r>
        <w:t xml:space="preserve">А. В. </w:t>
      </w:r>
      <w:proofErr w:type="spellStart"/>
      <w:r>
        <w:t>Харланович</w:t>
      </w:r>
      <w:proofErr w:type="spellEnd"/>
    </w:p>
    <w:p w14:paraId="077BC27A" w14:textId="77777777" w:rsidR="00E06A44" w:rsidRDefault="00E06A44" w:rsidP="00E06A44">
      <w:pPr>
        <w:tabs>
          <w:tab w:val="center" w:pos="567"/>
        </w:tabs>
        <w:spacing w:after="1080"/>
        <w:ind w:firstLine="0"/>
        <w:rPr>
          <w:sz w:val="20"/>
          <w:szCs w:val="20"/>
        </w:rPr>
      </w:pPr>
      <w:r>
        <w:rPr>
          <w:sz w:val="20"/>
          <w:szCs w:val="20"/>
        </w:rPr>
        <w:t>должность, ученая степень, ученое звание                       подпись, дата</w:t>
      </w:r>
    </w:p>
    <w:p w14:paraId="31E06B88" w14:textId="77777777" w:rsidR="00E06A44" w:rsidRDefault="00E06A44" w:rsidP="00E06A4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  Допущен(а) к защите ________________________________</w:t>
      </w:r>
      <w:r w:rsidRPr="008F6CBA">
        <w:rPr>
          <w:rFonts w:eastAsia="Times New Roman"/>
          <w:szCs w:val="28"/>
          <w:lang w:eastAsia="ru-RU"/>
        </w:rPr>
        <w:t xml:space="preserve">_ </w:t>
      </w:r>
      <w:r>
        <w:rPr>
          <w:rFonts w:eastAsia="Times New Roman"/>
          <w:szCs w:val="28"/>
          <w:lang w:eastAsia="ru-RU"/>
        </w:rPr>
        <w:t xml:space="preserve">  _______________</w:t>
      </w:r>
    </w:p>
    <w:p w14:paraId="098A1681" w14:textId="77777777" w:rsidR="00E06A44" w:rsidRDefault="00E06A44" w:rsidP="00E06A4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 __________________________________  _______________</w:t>
      </w:r>
    </w:p>
    <w:p w14:paraId="118DFB07" w14:textId="77777777" w:rsidR="00E06A44" w:rsidRDefault="00E06A44" w:rsidP="00E06A4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 __________________________________  _______________</w:t>
      </w:r>
    </w:p>
    <w:p w14:paraId="0EE3FCCF" w14:textId="77777777" w:rsidR="00E06A44" w:rsidRDefault="00E06A44" w:rsidP="00E06A44">
      <w:pPr>
        <w:tabs>
          <w:tab w:val="left" w:pos="1815"/>
          <w:tab w:val="center" w:pos="5032"/>
        </w:tabs>
        <w:spacing w:after="1200"/>
        <w:ind w:firstLine="8080"/>
        <w:rPr>
          <w:sz w:val="20"/>
          <w:szCs w:val="20"/>
        </w:rPr>
      </w:pPr>
      <w:r>
        <w:rPr>
          <w:sz w:val="20"/>
          <w:szCs w:val="20"/>
        </w:rPr>
        <w:t>дата, подпись</w:t>
      </w:r>
    </w:p>
    <w:p w14:paraId="5B664CB1" w14:textId="77777777" w:rsidR="00E06A44" w:rsidRDefault="00E06A44" w:rsidP="00E06A44">
      <w:pPr>
        <w:widowControl w:val="0"/>
        <w:tabs>
          <w:tab w:val="left" w:pos="7249"/>
        </w:tabs>
        <w:snapToGrid w:val="0"/>
        <w:spacing w:after="240"/>
        <w:rPr>
          <w:rFonts w:eastAsia="Times New Roman"/>
          <w:szCs w:val="28"/>
          <w:u w:val="single"/>
          <w:lang w:eastAsia="ru-RU"/>
        </w:rPr>
      </w:pPr>
      <w:r>
        <w:rPr>
          <w:rFonts w:eastAsia="Times New Roman"/>
          <w:szCs w:val="28"/>
          <w:lang w:eastAsia="ru-RU"/>
        </w:rPr>
        <w:t>Курсовой проект защищен с</w:t>
      </w:r>
      <w:r>
        <w:rPr>
          <w:rFonts w:eastAsia="Times New Roman"/>
          <w:spacing w:val="-10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 xml:space="preserve">оценкой </w:t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</w:p>
    <w:p w14:paraId="7E9904AE" w14:textId="77777777" w:rsidR="00E06A44" w:rsidRPr="00F239DD" w:rsidRDefault="00E06A44" w:rsidP="00E06A44">
      <w:pPr>
        <w:widowControl w:val="0"/>
        <w:tabs>
          <w:tab w:val="left" w:pos="567"/>
        </w:tabs>
        <w:snapToGrid w:val="0"/>
        <w:rPr>
          <w:rFonts w:eastAsia="Times New Roman"/>
          <w:color w:val="FF0000"/>
          <w:szCs w:val="28"/>
          <w:u w:val="single"/>
          <w:lang w:eastAsia="ru-RU"/>
        </w:rPr>
      </w:pPr>
      <w:r>
        <w:rPr>
          <w:szCs w:val="28"/>
        </w:rPr>
        <w:t xml:space="preserve">Руководитель _________________ </w:t>
      </w:r>
      <w:r>
        <w:rPr>
          <w:szCs w:val="28"/>
        </w:rPr>
        <w:tab/>
        <w:t>______________</w:t>
      </w:r>
      <w:r>
        <w:rPr>
          <w:szCs w:val="28"/>
        </w:rPr>
        <w:tab/>
      </w:r>
      <w:r w:rsidRPr="00F239DD">
        <w:rPr>
          <w:u w:val="single"/>
        </w:rPr>
        <w:t xml:space="preserve">А. В. </w:t>
      </w:r>
      <w:proofErr w:type="spellStart"/>
      <w:r w:rsidRPr="00F239DD">
        <w:rPr>
          <w:u w:val="single"/>
        </w:rPr>
        <w:t>Харланович</w:t>
      </w:r>
      <w:proofErr w:type="spellEnd"/>
    </w:p>
    <w:p w14:paraId="4F557402" w14:textId="77777777" w:rsidR="00E06A44" w:rsidRDefault="00E06A44" w:rsidP="00E06A44">
      <w:pPr>
        <w:pStyle w:val="aff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5040AD" w14:textId="77777777" w:rsidR="00E06A44" w:rsidRDefault="00E06A44" w:rsidP="00E06A44">
      <w:pPr>
        <w:pStyle w:val="1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DCDFF6B" w14:textId="77777777" w:rsidR="00E06A44" w:rsidRDefault="00E06A44" w:rsidP="00E06A44">
      <w:pPr>
        <w:rPr>
          <w:lang w:eastAsia="ru-RU"/>
        </w:rPr>
      </w:pPr>
    </w:p>
    <w:p w14:paraId="72CC8C27" w14:textId="77777777" w:rsidR="00E06A44" w:rsidRDefault="00E06A44" w:rsidP="00E06A44">
      <w:pPr>
        <w:rPr>
          <w:lang w:eastAsia="ru-RU"/>
        </w:rPr>
      </w:pPr>
    </w:p>
    <w:p w14:paraId="40153ECE" w14:textId="77777777" w:rsidR="00C6690F" w:rsidRPr="00CB5FFE" w:rsidRDefault="00C6690F" w:rsidP="00C6690F">
      <w:pPr>
        <w:jc w:val="center"/>
        <w:rPr>
          <w:lang w:eastAsia="ru-RU"/>
        </w:rPr>
        <w:sectPr w:rsidR="00C6690F" w:rsidRPr="00CB5FFE" w:rsidSect="008F6CBA">
          <w:headerReference w:type="default" r:id="rId11"/>
          <w:pgSz w:w="11906" w:h="16838"/>
          <w:pgMar w:top="1134" w:right="567" w:bottom="851" w:left="1304" w:header="709" w:footer="709" w:gutter="0"/>
          <w:pgNumType w:start="4"/>
          <w:cols w:space="720"/>
        </w:sectPr>
      </w:pPr>
      <w:r>
        <w:rPr>
          <w:lang w:eastAsia="ru-RU"/>
        </w:rPr>
        <w:t>Минск 2024</w:t>
      </w:r>
    </w:p>
    <w:p w14:paraId="2C299DAB" w14:textId="77777777" w:rsidR="00E06A44" w:rsidRDefault="00E06A44" w:rsidP="00E06A44">
      <w:pPr>
        <w:rPr>
          <w:lang w:eastAsia="ru-RU"/>
        </w:rPr>
      </w:pPr>
    </w:p>
    <w:p w14:paraId="3546F998" w14:textId="77777777" w:rsidR="00E06A44" w:rsidRPr="00F239DD" w:rsidRDefault="00E06A44" w:rsidP="00E06A44">
      <w:pPr>
        <w:pStyle w:val="afe"/>
        <w:jc w:val="center"/>
        <w:rPr>
          <w:lang w:val="ru-RU"/>
        </w:rPr>
      </w:pPr>
      <w:r w:rsidRPr="00F239DD">
        <w:rPr>
          <w:b/>
          <w:bCs/>
          <w:lang w:val="ru-RU"/>
        </w:rPr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2"/>
          <w:lang w:val="en-US" w:eastAsia="en-US"/>
        </w:rPr>
        <w:id w:val="4142921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E20C04" w14:textId="77777777" w:rsidR="00E06A44" w:rsidRDefault="00E06A44" w:rsidP="00E06A44">
          <w:pPr>
            <w:pStyle w:val="aff"/>
            <w:spacing w:before="0"/>
          </w:pPr>
        </w:p>
        <w:p w14:paraId="40F3E073" w14:textId="2359E4F4" w:rsidR="00E06A44" w:rsidRPr="00CB5FFE" w:rsidRDefault="00E06A44" w:rsidP="00E06A44">
          <w:pPr>
            <w:pStyle w:val="1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r w:rsidRPr="00CB5FFE">
            <w:rPr>
              <w:b w:val="0"/>
            </w:rPr>
            <w:fldChar w:fldCharType="begin"/>
          </w:r>
          <w:r w:rsidRPr="00CB5FFE">
            <w:rPr>
              <w:b w:val="0"/>
            </w:rPr>
            <w:instrText xml:space="preserve"> TOC \o "1-3" \h \z \u </w:instrText>
          </w:r>
          <w:r w:rsidRPr="00CB5FFE">
            <w:rPr>
              <w:b w:val="0"/>
            </w:rPr>
            <w:fldChar w:fldCharType="separate"/>
          </w:r>
          <w:hyperlink w:anchor="_Toc167023441" w:history="1">
            <w:r w:rsidRPr="00CB5FFE">
              <w:rPr>
                <w:rStyle w:val="aff0"/>
                <w:b w:val="0"/>
              </w:rPr>
              <w:t>Введение</w:t>
            </w:r>
            <w:r w:rsidRPr="00CB5FFE">
              <w:rPr>
                <w:b w:val="0"/>
                <w:webHidden/>
              </w:rPr>
              <w:tab/>
            </w:r>
            <w:r w:rsidRPr="00CB5FFE">
              <w:rPr>
                <w:b w:val="0"/>
                <w:webHidden/>
              </w:rPr>
              <w:fldChar w:fldCharType="begin"/>
            </w:r>
            <w:r w:rsidRPr="00CB5FFE">
              <w:rPr>
                <w:b w:val="0"/>
                <w:webHidden/>
              </w:rPr>
              <w:instrText xml:space="preserve"> PAGEREF _Toc167023441 \h </w:instrText>
            </w:r>
            <w:r w:rsidRPr="00CB5FFE">
              <w:rPr>
                <w:b w:val="0"/>
                <w:webHidden/>
              </w:rPr>
            </w:r>
            <w:r w:rsidRPr="00CB5FFE">
              <w:rPr>
                <w:b w:val="0"/>
                <w:webHidden/>
              </w:rPr>
              <w:fldChar w:fldCharType="separate"/>
            </w:r>
            <w:r w:rsidR="007A3C31">
              <w:rPr>
                <w:b w:val="0"/>
                <w:webHidden/>
              </w:rPr>
              <w:t>5</w:t>
            </w:r>
            <w:r w:rsidRPr="00CB5FFE">
              <w:rPr>
                <w:b w:val="0"/>
                <w:webHidden/>
              </w:rPr>
              <w:fldChar w:fldCharType="end"/>
            </w:r>
          </w:hyperlink>
        </w:p>
        <w:p w14:paraId="66F6844D" w14:textId="0ADF5B92" w:rsidR="00E06A44" w:rsidRPr="00CB5FFE" w:rsidRDefault="00E06A44" w:rsidP="00E06A44">
          <w:pPr>
            <w:pStyle w:val="1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167023442" w:history="1">
            <w:r w:rsidRPr="00CB5FFE">
              <w:rPr>
                <w:rStyle w:val="aff0"/>
                <w:b w:val="0"/>
              </w:rPr>
              <w:t>1 Постановка задачи</w:t>
            </w:r>
            <w:r w:rsidRPr="00CB5FFE">
              <w:rPr>
                <w:b w:val="0"/>
                <w:webHidden/>
              </w:rPr>
              <w:tab/>
            </w:r>
            <w:r w:rsidRPr="00CB5FFE">
              <w:rPr>
                <w:b w:val="0"/>
                <w:webHidden/>
              </w:rPr>
              <w:fldChar w:fldCharType="begin"/>
            </w:r>
            <w:r w:rsidRPr="00CB5FFE">
              <w:rPr>
                <w:b w:val="0"/>
                <w:webHidden/>
              </w:rPr>
              <w:instrText xml:space="preserve"> PAGEREF _Toc167023442 \h </w:instrText>
            </w:r>
            <w:r w:rsidRPr="00CB5FFE">
              <w:rPr>
                <w:b w:val="0"/>
                <w:webHidden/>
              </w:rPr>
            </w:r>
            <w:r w:rsidRPr="00CB5FFE">
              <w:rPr>
                <w:b w:val="0"/>
                <w:webHidden/>
              </w:rPr>
              <w:fldChar w:fldCharType="separate"/>
            </w:r>
            <w:r w:rsidR="007A3C31">
              <w:rPr>
                <w:b w:val="0"/>
                <w:webHidden/>
              </w:rPr>
              <w:t>6</w:t>
            </w:r>
            <w:r w:rsidRPr="00CB5FFE">
              <w:rPr>
                <w:b w:val="0"/>
                <w:webHidden/>
              </w:rPr>
              <w:fldChar w:fldCharType="end"/>
            </w:r>
          </w:hyperlink>
        </w:p>
        <w:p w14:paraId="1A3E66BA" w14:textId="6AF12ABF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43" w:history="1">
            <w:r w:rsidRPr="00CB5FFE">
              <w:rPr>
                <w:rStyle w:val="aff0"/>
              </w:rPr>
              <w:t>1.1 Обзор аналогичных решений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_Toc167023443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6</w:t>
            </w:r>
            <w:r w:rsidRPr="00CB5FFE">
              <w:rPr>
                <w:webHidden/>
              </w:rPr>
              <w:fldChar w:fldCharType="end"/>
            </w:r>
          </w:hyperlink>
        </w:p>
        <w:p w14:paraId="66F79E7F" w14:textId="7E6C444A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709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44" w:history="1">
            <w:r w:rsidRPr="00CB5FFE">
              <w:rPr>
                <w:rStyle w:val="aff0"/>
              </w:rPr>
              <w:t>1.1.1 Gama Casino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_Toc167023444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6</w:t>
            </w:r>
            <w:r w:rsidRPr="00CB5FFE">
              <w:rPr>
                <w:webHidden/>
              </w:rPr>
              <w:fldChar w:fldCharType="end"/>
            </w:r>
          </w:hyperlink>
        </w:p>
        <w:p w14:paraId="44885F6E" w14:textId="757DE525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709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45" w:history="1">
            <w:r w:rsidRPr="00CB5FFE">
              <w:rPr>
                <w:rStyle w:val="aff0"/>
              </w:rPr>
              <w:t>1.1.2 Cat Casino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_Toc167023445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7</w:t>
            </w:r>
            <w:r w:rsidRPr="00CB5FFE">
              <w:rPr>
                <w:webHidden/>
              </w:rPr>
              <w:fldChar w:fldCharType="end"/>
            </w:r>
          </w:hyperlink>
        </w:p>
        <w:p w14:paraId="3EC1CB03" w14:textId="3CAA8C11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709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46" w:history="1">
            <w:r w:rsidRPr="00CB5FFE">
              <w:rPr>
                <w:rStyle w:val="aff0"/>
              </w:rPr>
              <w:t>1.1.3 1xBet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_Toc167023446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8</w:t>
            </w:r>
            <w:r w:rsidRPr="00CB5FFE">
              <w:rPr>
                <w:webHidden/>
              </w:rPr>
              <w:fldChar w:fldCharType="end"/>
            </w:r>
          </w:hyperlink>
        </w:p>
        <w:p w14:paraId="2B9619F1" w14:textId="394F56A4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47" w:history="1">
            <w:r w:rsidRPr="00CB5FFE">
              <w:rPr>
                <w:rStyle w:val="aff0"/>
              </w:rPr>
              <w:t>1.2 Техническое задание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_Toc167023447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9</w:t>
            </w:r>
            <w:r w:rsidRPr="00CB5FFE">
              <w:rPr>
                <w:webHidden/>
              </w:rPr>
              <w:fldChar w:fldCharType="end"/>
            </w:r>
          </w:hyperlink>
        </w:p>
        <w:p w14:paraId="386E02F3" w14:textId="41727C21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48" w:history="1">
            <w:r w:rsidRPr="00CB5FFE">
              <w:rPr>
                <w:rStyle w:val="aff0"/>
              </w:rPr>
              <w:t>1.3 Выбор средств реализации программного продукта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_Toc167023448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10</w:t>
            </w:r>
            <w:r w:rsidRPr="00CB5FFE">
              <w:rPr>
                <w:webHidden/>
              </w:rPr>
              <w:fldChar w:fldCharType="end"/>
            </w:r>
          </w:hyperlink>
        </w:p>
        <w:p w14:paraId="6F73FA4B" w14:textId="01FDE8A4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49" w:history="1">
            <w:r w:rsidRPr="00CB5FFE">
              <w:rPr>
                <w:rStyle w:val="aff0"/>
              </w:rPr>
              <w:t>1.4 Вывод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_Toc167023449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11</w:t>
            </w:r>
            <w:r w:rsidRPr="00CB5FFE">
              <w:rPr>
                <w:webHidden/>
              </w:rPr>
              <w:fldChar w:fldCharType="end"/>
            </w:r>
          </w:hyperlink>
        </w:p>
        <w:p w14:paraId="4F55FD2A" w14:textId="19B900F0" w:rsidR="00E06A44" w:rsidRPr="00CB5FFE" w:rsidRDefault="00E06A44" w:rsidP="00E06A44">
          <w:pPr>
            <w:pStyle w:val="1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167023450" w:history="1">
            <w:r w:rsidRPr="00CB5FFE">
              <w:rPr>
                <w:rStyle w:val="aff0"/>
                <w:b w:val="0"/>
              </w:rPr>
              <w:t>2 Проектирование страниц веб-сайта</w:t>
            </w:r>
            <w:r w:rsidRPr="00CB5FFE">
              <w:rPr>
                <w:b w:val="0"/>
                <w:webHidden/>
              </w:rPr>
              <w:tab/>
            </w:r>
            <w:r w:rsidRPr="00CB5FFE">
              <w:rPr>
                <w:b w:val="0"/>
                <w:webHidden/>
              </w:rPr>
              <w:fldChar w:fldCharType="begin"/>
            </w:r>
            <w:r w:rsidRPr="00CB5FFE">
              <w:rPr>
                <w:b w:val="0"/>
                <w:webHidden/>
              </w:rPr>
              <w:instrText xml:space="preserve"> PAGEREF _Toc167023450 \h </w:instrText>
            </w:r>
            <w:r w:rsidRPr="00CB5FFE">
              <w:rPr>
                <w:b w:val="0"/>
                <w:webHidden/>
              </w:rPr>
            </w:r>
            <w:r w:rsidRPr="00CB5FFE">
              <w:rPr>
                <w:b w:val="0"/>
                <w:webHidden/>
              </w:rPr>
              <w:fldChar w:fldCharType="separate"/>
            </w:r>
            <w:r w:rsidR="007A3C31">
              <w:rPr>
                <w:b w:val="0"/>
                <w:webHidden/>
              </w:rPr>
              <w:t>13</w:t>
            </w:r>
            <w:r w:rsidRPr="00CB5FFE">
              <w:rPr>
                <w:b w:val="0"/>
                <w:webHidden/>
              </w:rPr>
              <w:fldChar w:fldCharType="end"/>
            </w:r>
          </w:hyperlink>
        </w:p>
        <w:p w14:paraId="30DE2015" w14:textId="00F3DC0C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51" w:history="1">
            <w:r w:rsidRPr="00CB5FFE">
              <w:rPr>
                <w:rStyle w:val="aff0"/>
              </w:rPr>
              <w:t>2.1 Выбор способа вёрстки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_Toc167023451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13</w:t>
            </w:r>
            <w:r w:rsidRPr="00CB5FFE">
              <w:rPr>
                <w:webHidden/>
              </w:rPr>
              <w:fldChar w:fldCharType="end"/>
            </w:r>
          </w:hyperlink>
        </w:p>
        <w:p w14:paraId="548187B7" w14:textId="041797F2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52" w:history="1">
            <w:r w:rsidRPr="00CB5FFE">
              <w:rPr>
                <w:rStyle w:val="aff0"/>
              </w:rPr>
              <w:t>2.2 Выбор стилевого оформления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_Toc167023452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14</w:t>
            </w:r>
            <w:r w:rsidRPr="00CB5FFE">
              <w:rPr>
                <w:webHidden/>
              </w:rPr>
              <w:fldChar w:fldCharType="end"/>
            </w:r>
          </w:hyperlink>
        </w:p>
        <w:p w14:paraId="08405944" w14:textId="0830235B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53" w:history="1">
            <w:r w:rsidRPr="00CB5FFE">
              <w:rPr>
                <w:rStyle w:val="aff0"/>
              </w:rPr>
              <w:t>2.3 Выбор шрифтового оформления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_Toc167023453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14</w:t>
            </w:r>
            <w:r w:rsidRPr="00CB5FFE">
              <w:rPr>
                <w:webHidden/>
              </w:rPr>
              <w:fldChar w:fldCharType="end"/>
            </w:r>
          </w:hyperlink>
        </w:p>
        <w:p w14:paraId="27AD3AC1" w14:textId="724B34AA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54" w:history="1">
            <w:r w:rsidRPr="00CB5FFE">
              <w:rPr>
                <w:rStyle w:val="aff0"/>
              </w:rPr>
              <w:t>2.4 Разработка логотипа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_Toc167023454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15</w:t>
            </w:r>
            <w:r w:rsidRPr="00CB5FFE">
              <w:rPr>
                <w:webHidden/>
              </w:rPr>
              <w:fldChar w:fldCharType="end"/>
            </w:r>
          </w:hyperlink>
        </w:p>
        <w:p w14:paraId="3BB3C8AB" w14:textId="3CD954CE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55" w:history="1">
            <w:r w:rsidRPr="00CB5FFE">
              <w:rPr>
                <w:rStyle w:val="aff0"/>
              </w:rPr>
              <w:t>2.5 Разработка пользовательских элементов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_Toc167023455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15</w:t>
            </w:r>
            <w:r w:rsidRPr="00CB5FFE">
              <w:rPr>
                <w:webHidden/>
              </w:rPr>
              <w:fldChar w:fldCharType="end"/>
            </w:r>
          </w:hyperlink>
        </w:p>
        <w:p w14:paraId="7B2617B1" w14:textId="5EBD1679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56" w:history="1">
            <w:r w:rsidRPr="00CB5FFE">
              <w:rPr>
                <w:rStyle w:val="aff0"/>
              </w:rPr>
              <w:t>2.6 Вывод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_Toc167023456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17</w:t>
            </w:r>
            <w:r w:rsidRPr="00CB5FFE">
              <w:rPr>
                <w:webHidden/>
              </w:rPr>
              <w:fldChar w:fldCharType="end"/>
            </w:r>
          </w:hyperlink>
        </w:p>
        <w:p w14:paraId="7F67DDC1" w14:textId="76570247" w:rsidR="00E06A44" w:rsidRPr="00CB5FFE" w:rsidRDefault="00E06A44" w:rsidP="00E06A44">
          <w:pPr>
            <w:pStyle w:val="1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167023457" w:history="1">
            <w:r w:rsidRPr="00CB5FFE">
              <w:rPr>
                <w:rStyle w:val="aff0"/>
                <w:b w:val="0"/>
              </w:rPr>
              <w:t>3 Реализация структуры веб-сайта</w:t>
            </w:r>
            <w:r w:rsidRPr="00CB5FFE">
              <w:rPr>
                <w:b w:val="0"/>
                <w:webHidden/>
              </w:rPr>
              <w:tab/>
            </w:r>
            <w:r w:rsidRPr="00CB5FFE">
              <w:rPr>
                <w:b w:val="0"/>
                <w:webHidden/>
              </w:rPr>
              <w:fldChar w:fldCharType="begin"/>
            </w:r>
            <w:r w:rsidRPr="00CB5FFE">
              <w:rPr>
                <w:b w:val="0"/>
                <w:webHidden/>
              </w:rPr>
              <w:instrText xml:space="preserve"> PAGEREF _Toc167023457 \h </w:instrText>
            </w:r>
            <w:r w:rsidRPr="00CB5FFE">
              <w:rPr>
                <w:b w:val="0"/>
                <w:webHidden/>
              </w:rPr>
            </w:r>
            <w:r w:rsidRPr="00CB5FFE">
              <w:rPr>
                <w:b w:val="0"/>
                <w:webHidden/>
              </w:rPr>
              <w:fldChar w:fldCharType="separate"/>
            </w:r>
            <w:r w:rsidR="007A3C31">
              <w:rPr>
                <w:b w:val="0"/>
                <w:webHidden/>
              </w:rPr>
              <w:t>18</w:t>
            </w:r>
            <w:r w:rsidRPr="00CB5FFE">
              <w:rPr>
                <w:b w:val="0"/>
                <w:webHidden/>
              </w:rPr>
              <w:fldChar w:fldCharType="end"/>
            </w:r>
          </w:hyperlink>
        </w:p>
        <w:p w14:paraId="4EB32A13" w14:textId="15BAFFF2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58" w:history="1">
            <w:r w:rsidRPr="00CB5FFE">
              <w:rPr>
                <w:rStyle w:val="aff0"/>
              </w:rPr>
              <w:t>3.1 Структура HTML-документа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_Toc167023458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18</w:t>
            </w:r>
            <w:r w:rsidRPr="00CB5FFE">
              <w:rPr>
                <w:webHidden/>
              </w:rPr>
              <w:fldChar w:fldCharType="end"/>
            </w:r>
          </w:hyperlink>
        </w:p>
        <w:p w14:paraId="4A620992" w14:textId="1EBC017B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59" w:history="1">
            <w:r w:rsidRPr="00CB5FFE">
              <w:rPr>
                <w:rStyle w:val="aff0"/>
              </w:rPr>
              <w:t>3.2 Семантические элементы HTML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_Toc167023459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19</w:t>
            </w:r>
            <w:r w:rsidRPr="00CB5FFE">
              <w:rPr>
                <w:webHidden/>
              </w:rPr>
              <w:fldChar w:fldCharType="end"/>
            </w:r>
          </w:hyperlink>
        </w:p>
        <w:p w14:paraId="2E160ABE" w14:textId="4462FB90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60" w:history="1">
            <w:r w:rsidRPr="00CB5FFE">
              <w:rPr>
                <w:rStyle w:val="aff0"/>
              </w:rPr>
              <w:t>3.3 Добавление таблиц стилей SCSS и CSS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_Toc167023460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19</w:t>
            </w:r>
            <w:r w:rsidRPr="00CB5FFE">
              <w:rPr>
                <w:webHidden/>
              </w:rPr>
              <w:fldChar w:fldCharType="end"/>
            </w:r>
          </w:hyperlink>
        </w:p>
        <w:p w14:paraId="1EA6F9A9" w14:textId="1D506E72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61" w:history="1">
            <w:r w:rsidRPr="00CB5FFE">
              <w:rPr>
                <w:rStyle w:val="aff0"/>
              </w:rPr>
              <w:t>3.4 Использование стандартов SVG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_Toc167023461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20</w:t>
            </w:r>
            <w:r w:rsidRPr="00CB5FFE">
              <w:rPr>
                <w:webHidden/>
              </w:rPr>
              <w:fldChar w:fldCharType="end"/>
            </w:r>
          </w:hyperlink>
        </w:p>
        <w:p w14:paraId="06C48BAF" w14:textId="59FB6C41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62" w:history="1">
            <w:r w:rsidRPr="00CB5FFE">
              <w:rPr>
                <w:rStyle w:val="aff0"/>
              </w:rPr>
              <w:t>3.5 Управление элементами DOM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_Toc167023462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21</w:t>
            </w:r>
            <w:r w:rsidRPr="00CB5FFE">
              <w:rPr>
                <w:webHidden/>
              </w:rPr>
              <w:fldChar w:fldCharType="end"/>
            </w:r>
          </w:hyperlink>
        </w:p>
        <w:p w14:paraId="3D2F7065" w14:textId="28D1F8EE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63" w:history="1">
            <w:r w:rsidRPr="00CB5FFE">
              <w:rPr>
                <w:rStyle w:val="aff0"/>
              </w:rPr>
              <w:t>3.6 Реализация логики проекта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_Toc167023463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21</w:t>
            </w:r>
            <w:r w:rsidRPr="00CB5FFE">
              <w:rPr>
                <w:webHidden/>
              </w:rPr>
              <w:fldChar w:fldCharType="end"/>
            </w:r>
          </w:hyperlink>
        </w:p>
        <w:p w14:paraId="5FF7B8E4" w14:textId="475E11FE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64" w:history="1">
            <w:r w:rsidRPr="00CB5FFE">
              <w:rPr>
                <w:rStyle w:val="aff0"/>
              </w:rPr>
              <w:t>3.7 Общая структура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_Toc167023464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23</w:t>
            </w:r>
            <w:r w:rsidRPr="00CB5FFE">
              <w:rPr>
                <w:webHidden/>
              </w:rPr>
              <w:fldChar w:fldCharType="end"/>
            </w:r>
          </w:hyperlink>
        </w:p>
        <w:p w14:paraId="3D7CF9BD" w14:textId="334D60E2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65" w:history="1">
            <w:r w:rsidRPr="00CB5FFE">
              <w:rPr>
                <w:rStyle w:val="aff0"/>
              </w:rPr>
              <w:t>3.8 Вывод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_Toc167023465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23</w:t>
            </w:r>
            <w:r w:rsidRPr="00CB5FFE">
              <w:rPr>
                <w:webHidden/>
              </w:rPr>
              <w:fldChar w:fldCharType="end"/>
            </w:r>
          </w:hyperlink>
        </w:p>
        <w:p w14:paraId="7E85AB9C" w14:textId="71D14BC6" w:rsidR="00E06A44" w:rsidRPr="00CB5FFE" w:rsidRDefault="00E06A44" w:rsidP="00E06A44">
          <w:pPr>
            <w:pStyle w:val="1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167023466" w:history="1">
            <w:r w:rsidRPr="00CB5FFE">
              <w:rPr>
                <w:rStyle w:val="aff0"/>
                <w:b w:val="0"/>
              </w:rPr>
              <w:t>4 Тестирование веб-сайта</w:t>
            </w:r>
            <w:r w:rsidRPr="00CB5FFE">
              <w:rPr>
                <w:b w:val="0"/>
                <w:webHidden/>
              </w:rPr>
              <w:tab/>
            </w:r>
            <w:r w:rsidRPr="00CB5FFE">
              <w:rPr>
                <w:b w:val="0"/>
                <w:webHidden/>
              </w:rPr>
              <w:fldChar w:fldCharType="begin"/>
            </w:r>
            <w:r w:rsidRPr="00CB5FFE">
              <w:rPr>
                <w:b w:val="0"/>
                <w:webHidden/>
              </w:rPr>
              <w:instrText xml:space="preserve"> PAGEREF _Toc167023466 \h </w:instrText>
            </w:r>
            <w:r w:rsidRPr="00CB5FFE">
              <w:rPr>
                <w:b w:val="0"/>
                <w:webHidden/>
              </w:rPr>
            </w:r>
            <w:r w:rsidRPr="00CB5FFE">
              <w:rPr>
                <w:b w:val="0"/>
                <w:webHidden/>
              </w:rPr>
              <w:fldChar w:fldCharType="separate"/>
            </w:r>
            <w:r w:rsidR="007A3C31">
              <w:rPr>
                <w:b w:val="0"/>
                <w:webHidden/>
              </w:rPr>
              <w:t>24</w:t>
            </w:r>
            <w:r w:rsidRPr="00CB5FFE">
              <w:rPr>
                <w:b w:val="0"/>
                <w:webHidden/>
              </w:rPr>
              <w:fldChar w:fldCharType="end"/>
            </w:r>
          </w:hyperlink>
        </w:p>
        <w:p w14:paraId="69158BB6" w14:textId="21A5B8F3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67" w:history="1">
            <w:r w:rsidRPr="00CB5FFE">
              <w:rPr>
                <w:rStyle w:val="aff0"/>
              </w:rPr>
              <w:t>4.1 Адаптивный дизайн веб-сайта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_Toc167023467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24</w:t>
            </w:r>
            <w:r w:rsidRPr="00CB5FFE">
              <w:rPr>
                <w:webHidden/>
              </w:rPr>
              <w:fldChar w:fldCharType="end"/>
            </w:r>
          </w:hyperlink>
        </w:p>
        <w:p w14:paraId="7A9DB1AF" w14:textId="5788E221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68" w:history="1">
            <w:r w:rsidRPr="00CB5FFE">
              <w:rPr>
                <w:rStyle w:val="aff0"/>
              </w:rPr>
              <w:t>4.2. Кроссбраузерность веб-сайта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_Toc167023468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26</w:t>
            </w:r>
            <w:r w:rsidRPr="00CB5FFE">
              <w:rPr>
                <w:webHidden/>
              </w:rPr>
              <w:fldChar w:fldCharType="end"/>
            </w:r>
          </w:hyperlink>
        </w:p>
        <w:p w14:paraId="0EB68E59" w14:textId="7F999F56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69" w:history="1">
            <w:r w:rsidRPr="00CB5FFE">
              <w:rPr>
                <w:rStyle w:val="aff0"/>
              </w:rPr>
              <w:t>4.3 Руководство пользователя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_Toc167023469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28</w:t>
            </w:r>
            <w:r w:rsidRPr="00CB5FFE">
              <w:rPr>
                <w:webHidden/>
              </w:rPr>
              <w:fldChar w:fldCharType="end"/>
            </w:r>
          </w:hyperlink>
        </w:p>
        <w:p w14:paraId="0C7FA4E8" w14:textId="03301815" w:rsidR="00E06A44" w:rsidRPr="00CB5FFE" w:rsidRDefault="00E06A44" w:rsidP="00E06A44">
          <w:pPr>
            <w:pStyle w:val="21"/>
            <w:tabs>
              <w:tab w:val="clear" w:pos="10025"/>
              <w:tab w:val="right" w:leader="dot" w:pos="9354"/>
            </w:tabs>
            <w:ind w:left="0" w:firstLine="284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hyperlink w:anchor="_Toc167023470" w:history="1">
            <w:r w:rsidRPr="00CB5FFE">
              <w:rPr>
                <w:rStyle w:val="aff0"/>
              </w:rPr>
              <w:t>4.4 Вывод</w:t>
            </w:r>
            <w:r w:rsidRPr="00CB5FFE">
              <w:rPr>
                <w:webHidden/>
              </w:rPr>
              <w:tab/>
            </w:r>
            <w:r w:rsidRPr="00CB5FFE">
              <w:rPr>
                <w:webHidden/>
              </w:rPr>
              <w:fldChar w:fldCharType="begin"/>
            </w:r>
            <w:r w:rsidRPr="00CB5FFE">
              <w:rPr>
                <w:webHidden/>
              </w:rPr>
              <w:instrText xml:space="preserve"> PAGEREF _Toc167023470 \h </w:instrText>
            </w:r>
            <w:r w:rsidRPr="00CB5FFE">
              <w:rPr>
                <w:webHidden/>
              </w:rPr>
            </w:r>
            <w:r w:rsidRPr="00CB5FFE">
              <w:rPr>
                <w:webHidden/>
              </w:rPr>
              <w:fldChar w:fldCharType="separate"/>
            </w:r>
            <w:r w:rsidR="007A3C31">
              <w:rPr>
                <w:webHidden/>
              </w:rPr>
              <w:t>28</w:t>
            </w:r>
            <w:r w:rsidRPr="00CB5FFE">
              <w:rPr>
                <w:webHidden/>
              </w:rPr>
              <w:fldChar w:fldCharType="end"/>
            </w:r>
          </w:hyperlink>
        </w:p>
        <w:p w14:paraId="17E61114" w14:textId="35835EF9" w:rsidR="00E06A44" w:rsidRPr="00CB5FFE" w:rsidRDefault="00E06A44" w:rsidP="00E06A44">
          <w:pPr>
            <w:pStyle w:val="1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167023471" w:history="1">
            <w:r w:rsidRPr="00CB5FFE">
              <w:rPr>
                <w:rStyle w:val="aff0"/>
                <w:b w:val="0"/>
              </w:rPr>
              <w:t>Заключение</w:t>
            </w:r>
            <w:r w:rsidRPr="00CB5FFE">
              <w:rPr>
                <w:b w:val="0"/>
                <w:webHidden/>
              </w:rPr>
              <w:tab/>
            </w:r>
            <w:r w:rsidRPr="00CB5FFE">
              <w:rPr>
                <w:b w:val="0"/>
                <w:webHidden/>
              </w:rPr>
              <w:fldChar w:fldCharType="begin"/>
            </w:r>
            <w:r w:rsidRPr="00CB5FFE">
              <w:rPr>
                <w:b w:val="0"/>
                <w:webHidden/>
              </w:rPr>
              <w:instrText xml:space="preserve"> PAGEREF _Toc167023471 \h </w:instrText>
            </w:r>
            <w:r w:rsidRPr="00CB5FFE">
              <w:rPr>
                <w:b w:val="0"/>
                <w:webHidden/>
              </w:rPr>
            </w:r>
            <w:r w:rsidRPr="00CB5FFE">
              <w:rPr>
                <w:b w:val="0"/>
                <w:webHidden/>
              </w:rPr>
              <w:fldChar w:fldCharType="separate"/>
            </w:r>
            <w:r w:rsidR="007A3C31">
              <w:rPr>
                <w:b w:val="0"/>
                <w:webHidden/>
              </w:rPr>
              <w:t>30</w:t>
            </w:r>
            <w:r w:rsidRPr="00CB5FFE">
              <w:rPr>
                <w:b w:val="0"/>
                <w:webHidden/>
              </w:rPr>
              <w:fldChar w:fldCharType="end"/>
            </w:r>
          </w:hyperlink>
        </w:p>
        <w:p w14:paraId="7029F9F7" w14:textId="11408379" w:rsidR="00E06A44" w:rsidRPr="00CB5FFE" w:rsidRDefault="00E06A44" w:rsidP="00E06A44">
          <w:pPr>
            <w:pStyle w:val="1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167023472" w:history="1">
            <w:r w:rsidRPr="00CB5FFE">
              <w:rPr>
                <w:rStyle w:val="aff0"/>
                <w:b w:val="0"/>
              </w:rPr>
              <w:t>Список использованных источников</w:t>
            </w:r>
            <w:r w:rsidRPr="00CB5FFE">
              <w:rPr>
                <w:b w:val="0"/>
                <w:webHidden/>
              </w:rPr>
              <w:tab/>
            </w:r>
            <w:r w:rsidRPr="00CB5FFE">
              <w:rPr>
                <w:b w:val="0"/>
                <w:webHidden/>
              </w:rPr>
              <w:fldChar w:fldCharType="begin"/>
            </w:r>
            <w:r w:rsidRPr="00CB5FFE">
              <w:rPr>
                <w:b w:val="0"/>
                <w:webHidden/>
              </w:rPr>
              <w:instrText xml:space="preserve"> PAGEREF _Toc167023472 \h </w:instrText>
            </w:r>
            <w:r w:rsidRPr="00CB5FFE">
              <w:rPr>
                <w:b w:val="0"/>
                <w:webHidden/>
              </w:rPr>
            </w:r>
            <w:r w:rsidRPr="00CB5FFE">
              <w:rPr>
                <w:b w:val="0"/>
                <w:webHidden/>
              </w:rPr>
              <w:fldChar w:fldCharType="separate"/>
            </w:r>
            <w:r w:rsidR="007A3C31">
              <w:rPr>
                <w:b w:val="0"/>
                <w:webHidden/>
              </w:rPr>
              <w:t>31</w:t>
            </w:r>
            <w:r w:rsidRPr="00CB5FFE">
              <w:rPr>
                <w:b w:val="0"/>
                <w:webHidden/>
              </w:rPr>
              <w:fldChar w:fldCharType="end"/>
            </w:r>
          </w:hyperlink>
        </w:p>
        <w:p w14:paraId="1567606F" w14:textId="77777777" w:rsidR="00E06A44" w:rsidRDefault="00E06A44" w:rsidP="00E06A44">
          <w:pPr>
            <w:pStyle w:val="afe"/>
          </w:pPr>
          <w:r w:rsidRPr="00CB5FFE">
            <w:fldChar w:fldCharType="end"/>
          </w:r>
        </w:p>
      </w:sdtContent>
    </w:sdt>
    <w:p w14:paraId="39EB44C9" w14:textId="77777777" w:rsidR="00E06A44" w:rsidRPr="00A46DCE" w:rsidRDefault="00E06A44" w:rsidP="00E06A44">
      <w:pPr>
        <w:pStyle w:val="afc"/>
        <w:outlineLvl w:val="0"/>
      </w:pPr>
      <w:bookmarkStart w:id="1" w:name="_Toc167023441"/>
      <w:r w:rsidRPr="00A46DCE">
        <w:lastRenderedPageBreak/>
        <w:t>Введение</w:t>
      </w:r>
      <w:bookmarkEnd w:id="1"/>
    </w:p>
    <w:p w14:paraId="11BAB148" w14:textId="77777777" w:rsidR="00E06A44" w:rsidRPr="00A46DCE" w:rsidRDefault="00E06A44" w:rsidP="00E06A44">
      <w:pPr>
        <w:rPr>
          <w:shd w:val="clear" w:color="auto" w:fill="FFFFFF"/>
        </w:rPr>
      </w:pPr>
      <w:r w:rsidRPr="00A46DCE">
        <w:rPr>
          <w:shd w:val="clear" w:color="auto" w:fill="FFFFFF"/>
        </w:rPr>
        <w:t>Казино́ — </w:t>
      </w:r>
      <w:hyperlink r:id="rId12" w:tooltip="Игорный бизнес" w:history="1">
        <w:r w:rsidRPr="00A46DCE">
          <w:rPr>
            <w:rStyle w:val="aff0"/>
            <w:color w:val="000000" w:themeColor="text1"/>
            <w:szCs w:val="28"/>
            <w:u w:val="none"/>
            <w:shd w:val="clear" w:color="auto" w:fill="FFFFFF"/>
          </w:rPr>
          <w:t>игорное заведение</w:t>
        </w:r>
      </w:hyperlink>
      <w:r w:rsidRPr="00A46DCE">
        <w:rPr>
          <w:shd w:val="clear" w:color="auto" w:fill="FFFFFF"/>
        </w:rPr>
        <w:t>, в котором с использованием </w:t>
      </w:r>
      <w:hyperlink r:id="rId13" w:tooltip="Рулетка" w:history="1">
        <w:r w:rsidRPr="00A46DCE">
          <w:rPr>
            <w:rStyle w:val="aff0"/>
            <w:color w:val="000000" w:themeColor="text1"/>
            <w:szCs w:val="28"/>
            <w:u w:val="none"/>
            <w:shd w:val="clear" w:color="auto" w:fill="FFFFFF"/>
          </w:rPr>
          <w:t>рулетки</w:t>
        </w:r>
      </w:hyperlink>
      <w:r w:rsidRPr="00A46DCE">
        <w:rPr>
          <w:shd w:val="clear" w:color="auto" w:fill="FFFFFF"/>
        </w:rPr>
        <w:t>, </w:t>
      </w:r>
      <w:hyperlink r:id="rId14" w:tooltip="Игорный стол" w:history="1">
        <w:r w:rsidRPr="00A46DCE">
          <w:rPr>
            <w:rStyle w:val="aff0"/>
            <w:color w:val="000000" w:themeColor="text1"/>
            <w:szCs w:val="28"/>
            <w:u w:val="none"/>
            <w:shd w:val="clear" w:color="auto" w:fill="FFFFFF"/>
          </w:rPr>
          <w:t>игровых столов</w:t>
        </w:r>
      </w:hyperlink>
      <w:r w:rsidRPr="00A46DCE">
        <w:rPr>
          <w:shd w:val="clear" w:color="auto" w:fill="FFFFFF"/>
        </w:rPr>
        <w:t> для </w:t>
      </w:r>
      <w:hyperlink r:id="rId15" w:tooltip="Карточная игра" w:history="1">
        <w:r w:rsidRPr="00A46DCE">
          <w:rPr>
            <w:rStyle w:val="aff0"/>
            <w:color w:val="000000" w:themeColor="text1"/>
            <w:szCs w:val="28"/>
            <w:u w:val="none"/>
            <w:shd w:val="clear" w:color="auto" w:fill="FFFFFF"/>
          </w:rPr>
          <w:t>карточных игр</w:t>
        </w:r>
      </w:hyperlink>
      <w:r w:rsidRPr="00A46DCE">
        <w:rPr>
          <w:shd w:val="clear" w:color="auto" w:fill="FFFFFF"/>
        </w:rPr>
        <w:t> и </w:t>
      </w:r>
      <w:hyperlink r:id="rId16" w:tooltip="Игра в кости" w:history="1">
        <w:r w:rsidRPr="00A46DCE">
          <w:rPr>
            <w:rStyle w:val="aff0"/>
            <w:color w:val="000000" w:themeColor="text1"/>
            <w:szCs w:val="28"/>
            <w:u w:val="none"/>
            <w:shd w:val="clear" w:color="auto" w:fill="FFFFFF"/>
          </w:rPr>
          <w:t>игры в кости</w:t>
        </w:r>
      </w:hyperlink>
      <w:r w:rsidRPr="00A46DCE">
        <w:rPr>
          <w:shd w:val="clear" w:color="auto" w:fill="FFFFFF"/>
        </w:rPr>
        <w:t>, </w:t>
      </w:r>
      <w:hyperlink r:id="rId17" w:tooltip="Игровой автомат (азартные игры)" w:history="1">
        <w:r w:rsidRPr="00A46DCE">
          <w:rPr>
            <w:rStyle w:val="aff0"/>
            <w:color w:val="000000" w:themeColor="text1"/>
            <w:szCs w:val="28"/>
            <w:u w:val="none"/>
            <w:shd w:val="clear" w:color="auto" w:fill="FFFFFF"/>
          </w:rPr>
          <w:t>игровых автоматов</w:t>
        </w:r>
      </w:hyperlink>
      <w:r w:rsidRPr="00A46DCE">
        <w:rPr>
          <w:shd w:val="clear" w:color="auto" w:fill="FFFFFF"/>
        </w:rPr>
        <w:t>, а также другого игорного оборудования осуществляется проведение </w:t>
      </w:r>
      <w:hyperlink r:id="rId18" w:tooltip="Азартная игра" w:history="1">
        <w:r w:rsidRPr="00A46DCE">
          <w:rPr>
            <w:rStyle w:val="aff0"/>
            <w:color w:val="000000" w:themeColor="text1"/>
            <w:szCs w:val="28"/>
            <w:u w:val="none"/>
            <w:shd w:val="clear" w:color="auto" w:fill="FFFFFF"/>
          </w:rPr>
          <w:t>азартных игр</w:t>
        </w:r>
      </w:hyperlink>
      <w:r w:rsidRPr="00A46DCE">
        <w:rPr>
          <w:shd w:val="clear" w:color="auto" w:fill="FFFFFF"/>
        </w:rPr>
        <w:t xml:space="preserve"> с объявленным денежным или иным имущественным выигрышем. </w:t>
      </w:r>
    </w:p>
    <w:p w14:paraId="422FDDF7" w14:textId="77777777" w:rsidR="00E06A44" w:rsidRPr="00A46DCE" w:rsidRDefault="00E06A44" w:rsidP="00E06A44">
      <w:pPr>
        <w:rPr>
          <w:color w:val="000000" w:themeColor="text1"/>
          <w:szCs w:val="28"/>
        </w:rPr>
      </w:pPr>
      <w:r w:rsidRPr="00A46DCE">
        <w:rPr>
          <w:rStyle w:val="aff6"/>
          <w:b w:val="0"/>
          <w:bCs w:val="0"/>
          <w:color w:val="000000" w:themeColor="text1"/>
          <w:szCs w:val="28"/>
        </w:rPr>
        <w:t>Вебсайты казино</w:t>
      </w:r>
      <w:r w:rsidRPr="00A46DCE">
        <w:t xml:space="preserve"> в последние годы стали одним из самых динамично развивающихся сегментов онлайн-индустрии. Популярность азартных игр онлайн растет, привлекая все больше игроков. Это обуславливает </w:t>
      </w:r>
      <w:r w:rsidRPr="00A46DCE">
        <w:rPr>
          <w:rStyle w:val="aff6"/>
          <w:b w:val="0"/>
          <w:bCs w:val="0"/>
          <w:color w:val="000000" w:themeColor="text1"/>
          <w:szCs w:val="28"/>
        </w:rPr>
        <w:t>актуальность</w:t>
      </w:r>
      <w:r w:rsidRPr="00A46DCE">
        <w:t xml:space="preserve"> исследования вебсайтов казино, их особенностей, функциональности и влияния на пользователей.</w:t>
      </w:r>
    </w:p>
    <w:p w14:paraId="41631928" w14:textId="77777777" w:rsidR="00E06A44" w:rsidRPr="00A46DCE" w:rsidRDefault="00E06A44" w:rsidP="00E06A44">
      <w:pPr>
        <w:rPr>
          <w:color w:val="000000" w:themeColor="text1"/>
          <w:szCs w:val="28"/>
        </w:rPr>
      </w:pPr>
      <w:r w:rsidRPr="00A46DCE">
        <w:rPr>
          <w:color w:val="000000" w:themeColor="text1"/>
          <w:szCs w:val="28"/>
        </w:rPr>
        <w:t xml:space="preserve">В области разработки вебсайтов казино наблюдается ряд </w:t>
      </w:r>
      <w:r w:rsidRPr="00A46DCE">
        <w:rPr>
          <w:rStyle w:val="aff6"/>
          <w:b w:val="0"/>
          <w:bCs w:val="0"/>
          <w:color w:val="000000" w:themeColor="text1"/>
          <w:szCs w:val="28"/>
        </w:rPr>
        <w:t>достижений</w:t>
      </w:r>
      <w:r w:rsidRPr="00A46DCE">
        <w:rPr>
          <w:color w:val="000000" w:themeColor="text1"/>
          <w:szCs w:val="28"/>
        </w:rPr>
        <w:t>:</w:t>
      </w:r>
    </w:p>
    <w:p w14:paraId="11C8F7DD" w14:textId="77777777" w:rsidR="00E06A44" w:rsidRPr="00A46DCE" w:rsidRDefault="00E06A44" w:rsidP="00E06A44">
      <w:pPr>
        <w:rPr>
          <w:color w:val="000000" w:themeColor="text1"/>
          <w:szCs w:val="28"/>
        </w:rPr>
      </w:pPr>
      <w:r w:rsidRPr="00A46DCE">
        <w:rPr>
          <w:rStyle w:val="aff6"/>
          <w:b w:val="0"/>
          <w:bCs w:val="0"/>
          <w:color w:val="000000" w:themeColor="text1"/>
          <w:szCs w:val="28"/>
        </w:rPr>
        <w:t>Развитие технологий</w:t>
      </w:r>
      <w:r w:rsidRPr="00A46DCE">
        <w:rPr>
          <w:color w:val="000000" w:themeColor="text1"/>
          <w:szCs w:val="28"/>
        </w:rPr>
        <w:t>: внедрение HTML5, CSS3, JavaScript и других современных технологий позволяет создавать более привлекательные, интерактивные и функциональные вебсайты.</w:t>
      </w:r>
    </w:p>
    <w:p w14:paraId="65D99513" w14:textId="77777777" w:rsidR="00E06A44" w:rsidRPr="00A46DCE" w:rsidRDefault="00E06A44" w:rsidP="00E06A44">
      <w:pPr>
        <w:rPr>
          <w:color w:val="000000" w:themeColor="text1"/>
          <w:szCs w:val="28"/>
        </w:rPr>
      </w:pPr>
      <w:r w:rsidRPr="00A46DCE">
        <w:rPr>
          <w:rStyle w:val="aff6"/>
          <w:b w:val="0"/>
          <w:bCs w:val="0"/>
          <w:color w:val="000000" w:themeColor="text1"/>
          <w:szCs w:val="28"/>
        </w:rPr>
        <w:t>Использование мобильных решений</w:t>
      </w:r>
      <w:r w:rsidRPr="00A46DCE">
        <w:rPr>
          <w:color w:val="000000" w:themeColor="text1"/>
          <w:szCs w:val="28"/>
        </w:rPr>
        <w:t>: адаптация вебсайтов под мобильные устройства значительно расширяет аудиторию пользователей.</w:t>
      </w:r>
    </w:p>
    <w:p w14:paraId="6738F828" w14:textId="77777777" w:rsidR="00E06A44" w:rsidRPr="00A46DCE" w:rsidRDefault="00E06A44" w:rsidP="00E06A44">
      <w:pPr>
        <w:rPr>
          <w:color w:val="000000" w:themeColor="text1"/>
          <w:szCs w:val="28"/>
        </w:rPr>
      </w:pPr>
      <w:r w:rsidRPr="00A46DCE">
        <w:rPr>
          <w:rStyle w:val="aff6"/>
          <w:b w:val="0"/>
          <w:bCs w:val="0"/>
          <w:color w:val="000000" w:themeColor="text1"/>
          <w:szCs w:val="28"/>
        </w:rPr>
        <w:t>Внедрение элементов геймификации</w:t>
      </w:r>
      <w:r w:rsidRPr="00A46DCE">
        <w:rPr>
          <w:color w:val="000000" w:themeColor="text1"/>
          <w:szCs w:val="28"/>
        </w:rPr>
        <w:t>: использование игровых механик повышает вовлеченность пользователей и их лояльность.</w:t>
      </w:r>
    </w:p>
    <w:p w14:paraId="0F94F2D9" w14:textId="77777777" w:rsidR="00E06A44" w:rsidRPr="00A46DCE" w:rsidRDefault="00E06A44" w:rsidP="00E06A44">
      <w:pPr>
        <w:rPr>
          <w:color w:val="000000" w:themeColor="text1"/>
          <w:szCs w:val="28"/>
        </w:rPr>
      </w:pPr>
      <w:r w:rsidRPr="00A46DCE">
        <w:rPr>
          <w:rStyle w:val="aff6"/>
          <w:b w:val="0"/>
          <w:bCs w:val="0"/>
          <w:color w:val="000000" w:themeColor="text1"/>
          <w:szCs w:val="28"/>
        </w:rPr>
        <w:t>Усиление мер безопасности</w:t>
      </w:r>
      <w:r w:rsidRPr="00A46DCE">
        <w:rPr>
          <w:color w:val="000000" w:themeColor="text1"/>
          <w:szCs w:val="28"/>
        </w:rPr>
        <w:t>: внедрение современных протоколов безопасности и систем защиты от мошенничества обеспечивает безопасность пользователей и их данных.</w:t>
      </w:r>
    </w:p>
    <w:p w14:paraId="603519EA" w14:textId="77777777" w:rsidR="00E06A44" w:rsidRPr="00A46DCE" w:rsidRDefault="00E06A44" w:rsidP="00E06A44">
      <w:pPr>
        <w:rPr>
          <w:color w:val="000000" w:themeColor="text1"/>
          <w:szCs w:val="28"/>
        </w:rPr>
      </w:pPr>
      <w:r w:rsidRPr="00A46DCE">
        <w:rPr>
          <w:rStyle w:val="aff6"/>
          <w:b w:val="0"/>
          <w:bCs w:val="0"/>
          <w:color w:val="000000" w:themeColor="text1"/>
          <w:szCs w:val="28"/>
        </w:rPr>
        <w:t>Цель</w:t>
      </w:r>
      <w:r w:rsidRPr="00A46DCE">
        <w:rPr>
          <w:color w:val="000000" w:themeColor="text1"/>
          <w:szCs w:val="28"/>
        </w:rPr>
        <w:t xml:space="preserve"> курсового проекта - комплексный анализ вебсайтов казино, включающий:</w:t>
      </w:r>
    </w:p>
    <w:p w14:paraId="703010DA" w14:textId="77777777" w:rsidR="00E06A44" w:rsidRPr="000A4E97" w:rsidRDefault="00E06A44" w:rsidP="00E06A44">
      <w:pPr>
        <w:pStyle w:val="a1"/>
      </w:pPr>
      <w:r w:rsidRPr="000A4E97">
        <w:t>изучение функциональности и особенностей современных вебсайтов казино</w:t>
      </w:r>
      <w:r>
        <w:t>;</w:t>
      </w:r>
    </w:p>
    <w:p w14:paraId="7F037C25" w14:textId="77777777" w:rsidR="00E06A44" w:rsidRPr="000A4E97" w:rsidRDefault="00E06A44" w:rsidP="00E06A44">
      <w:pPr>
        <w:pStyle w:val="a1"/>
      </w:pPr>
      <w:r w:rsidRPr="000A4E97">
        <w:t>оценку влияния вебсайтов казино на пользователей</w:t>
      </w:r>
      <w:r>
        <w:t>;</w:t>
      </w:r>
    </w:p>
    <w:p w14:paraId="43BE8882" w14:textId="77777777" w:rsidR="00E06A44" w:rsidRPr="000A4E97" w:rsidRDefault="00E06A44" w:rsidP="00E06A44">
      <w:pPr>
        <w:pStyle w:val="a1"/>
      </w:pPr>
      <w:r w:rsidRPr="000A4E97">
        <w:t>разработку рекомендаций по улучшению вебсайтов казино</w:t>
      </w:r>
      <w:r>
        <w:t>.</w:t>
      </w:r>
    </w:p>
    <w:p w14:paraId="7F87C0CF" w14:textId="77777777" w:rsidR="00E06A44" w:rsidRPr="00A46DCE" w:rsidRDefault="00E06A44" w:rsidP="00E06A44">
      <w:pPr>
        <w:pStyle w:val="a1"/>
        <w:numPr>
          <w:ilvl w:val="0"/>
          <w:numId w:val="0"/>
        </w:numPr>
        <w:ind w:left="709"/>
      </w:pPr>
      <w:r>
        <w:rPr>
          <w:rStyle w:val="aff6"/>
          <w:b w:val="0"/>
          <w:bCs w:val="0"/>
          <w:color w:val="000000" w:themeColor="text1"/>
          <w:szCs w:val="28"/>
        </w:rPr>
        <w:t>Д</w:t>
      </w:r>
      <w:r w:rsidRPr="00A46DCE">
        <w:rPr>
          <w:rStyle w:val="aff6"/>
          <w:b w:val="0"/>
          <w:bCs w:val="0"/>
          <w:color w:val="000000" w:themeColor="text1"/>
          <w:szCs w:val="28"/>
        </w:rPr>
        <w:t>ля достижения цели необходимо решить следующие задачи</w:t>
      </w:r>
      <w:r w:rsidRPr="00A46DCE">
        <w:t>:</w:t>
      </w:r>
    </w:p>
    <w:p w14:paraId="15FCC062" w14:textId="77777777" w:rsidR="00E06A44" w:rsidRPr="000A4E97" w:rsidRDefault="00E06A44" w:rsidP="00E06A44">
      <w:pPr>
        <w:pStyle w:val="a1"/>
      </w:pPr>
      <w:r w:rsidRPr="000A4E97">
        <w:rPr>
          <w:rStyle w:val="aff6"/>
          <w:b w:val="0"/>
          <w:bCs w:val="0"/>
          <w:color w:val="000000" w:themeColor="text1"/>
          <w:szCs w:val="28"/>
        </w:rPr>
        <w:t>провести обзор</w:t>
      </w:r>
      <w:r w:rsidRPr="000A4E97">
        <w:t> существующих вебсайтов казино, их функциональности и дизайна</w:t>
      </w:r>
      <w:r>
        <w:t>;</w:t>
      </w:r>
    </w:p>
    <w:p w14:paraId="1C6D3AC2" w14:textId="77777777" w:rsidR="00E06A44" w:rsidRPr="000A4E97" w:rsidRDefault="00E06A44" w:rsidP="00E06A44">
      <w:pPr>
        <w:pStyle w:val="a1"/>
      </w:pPr>
      <w:r w:rsidRPr="000A4E97">
        <w:rPr>
          <w:rStyle w:val="aff6"/>
          <w:b w:val="0"/>
          <w:bCs w:val="0"/>
          <w:color w:val="000000" w:themeColor="text1"/>
          <w:szCs w:val="28"/>
        </w:rPr>
        <w:t>проанализировать</w:t>
      </w:r>
      <w:r w:rsidRPr="000A4E97">
        <w:t> влияние вебсайтов казино на пользователей, включая психологические аспекты и вопросы безопасности</w:t>
      </w:r>
      <w:r>
        <w:t>;</w:t>
      </w:r>
    </w:p>
    <w:p w14:paraId="2573DF13" w14:textId="77777777" w:rsidR="00E06A44" w:rsidRPr="000A4E97" w:rsidRDefault="00E06A44" w:rsidP="00E06A44">
      <w:pPr>
        <w:pStyle w:val="a1"/>
      </w:pPr>
      <w:r w:rsidRPr="000A4E97">
        <w:rPr>
          <w:rStyle w:val="aff6"/>
          <w:b w:val="0"/>
          <w:bCs w:val="0"/>
          <w:color w:val="000000" w:themeColor="text1"/>
          <w:szCs w:val="28"/>
        </w:rPr>
        <w:t>разработать</w:t>
      </w:r>
      <w:r w:rsidRPr="000A4E97">
        <w:t> рекомендации по улучшению вебсайтов казино, повышению их привлекательности, функциональности и безопасности</w:t>
      </w:r>
      <w:r>
        <w:t>;</w:t>
      </w:r>
    </w:p>
    <w:p w14:paraId="69419106" w14:textId="77777777" w:rsidR="00E06A44" w:rsidRPr="000A4E97" w:rsidRDefault="00E06A44" w:rsidP="00E06A44">
      <w:pPr>
        <w:pStyle w:val="a1"/>
      </w:pPr>
      <w:r w:rsidRPr="000A4E97">
        <w:rPr>
          <w:rStyle w:val="aff6"/>
          <w:b w:val="0"/>
          <w:bCs w:val="0"/>
          <w:color w:val="000000" w:themeColor="text1"/>
          <w:szCs w:val="28"/>
        </w:rPr>
        <w:t>оформить</w:t>
      </w:r>
      <w:r w:rsidRPr="000A4E97">
        <w:t> результаты исследования в виде курсовой работы.</w:t>
      </w:r>
    </w:p>
    <w:p w14:paraId="13658B11" w14:textId="77777777" w:rsidR="00E06A44" w:rsidRPr="00A46DCE" w:rsidRDefault="00E06A44" w:rsidP="00E06A44">
      <w:pPr>
        <w:pStyle w:val="af3"/>
        <w:outlineLvl w:val="0"/>
      </w:pPr>
      <w:bookmarkStart w:id="2" w:name="_Toc103682045"/>
      <w:bookmarkStart w:id="3" w:name="_Toc167023442"/>
      <w:r>
        <w:lastRenderedPageBreak/>
        <w:t>1</w:t>
      </w:r>
      <w:r w:rsidRPr="00A46DCE">
        <w:t xml:space="preserve"> </w:t>
      </w:r>
      <w:bookmarkEnd w:id="2"/>
      <w:r w:rsidRPr="00A46DCE">
        <w:t>Постановка задачи</w:t>
      </w:r>
      <w:bookmarkEnd w:id="3"/>
    </w:p>
    <w:p w14:paraId="3994D6A1" w14:textId="77777777" w:rsidR="00E06A44" w:rsidRPr="00D86871" w:rsidRDefault="00E06A44" w:rsidP="00E06A44">
      <w:pPr>
        <w:pStyle w:val="af8"/>
        <w:outlineLvl w:val="1"/>
      </w:pPr>
      <w:bookmarkStart w:id="4" w:name="_Toc98962455"/>
      <w:bookmarkStart w:id="5" w:name="_Toc103682046"/>
      <w:bookmarkStart w:id="6" w:name="_Toc167023443"/>
      <w:r w:rsidRPr="00D86871">
        <w:t>1.1 Обзор аналогичных решений</w:t>
      </w:r>
      <w:bookmarkEnd w:id="4"/>
      <w:bookmarkEnd w:id="5"/>
      <w:bookmarkEnd w:id="6"/>
    </w:p>
    <w:p w14:paraId="1DFAB4F5" w14:textId="77777777" w:rsidR="00E06A44" w:rsidRPr="00A46DCE" w:rsidRDefault="00E06A44" w:rsidP="00E06A44">
      <w:bookmarkStart w:id="7" w:name="_Toc165796017"/>
      <w:bookmarkStart w:id="8" w:name="_Toc165844536"/>
      <w:bookmarkStart w:id="9" w:name="_Toc165844605"/>
      <w:r w:rsidRPr="00A46DCE">
        <w:t>В сфере азартных игр, как и в сфере досуга в целом, уже существуют различные онлайн-решения, представляющие собой веб-сайты казино. В этом разделе будут приведены примеры таких веб-сайтов.</w:t>
      </w:r>
      <w:bookmarkEnd w:id="7"/>
      <w:bookmarkEnd w:id="8"/>
      <w:bookmarkEnd w:id="9"/>
    </w:p>
    <w:p w14:paraId="35FCE602" w14:textId="77777777" w:rsidR="00E06A44" w:rsidRDefault="00E06A44" w:rsidP="00E06A44">
      <w:pPr>
        <w:pStyle w:val="af8"/>
        <w:outlineLvl w:val="1"/>
      </w:pPr>
      <w:bookmarkStart w:id="10" w:name="_Toc165796019"/>
      <w:bookmarkStart w:id="11" w:name="_Toc165844538"/>
      <w:bookmarkStart w:id="12" w:name="_Toc165844607"/>
      <w:bookmarkStart w:id="13" w:name="_Toc167023444"/>
      <w:r w:rsidRPr="0078521F">
        <w:t xml:space="preserve">1.1.1 </w:t>
      </w:r>
      <w:proofErr w:type="spellStart"/>
      <w:r w:rsidRPr="0078521F">
        <w:t>Gama</w:t>
      </w:r>
      <w:proofErr w:type="spellEnd"/>
      <w:r w:rsidRPr="0078521F">
        <w:t xml:space="preserve"> Casino</w:t>
      </w:r>
      <w:bookmarkEnd w:id="10"/>
      <w:bookmarkEnd w:id="11"/>
      <w:bookmarkEnd w:id="12"/>
      <w:bookmarkEnd w:id="13"/>
    </w:p>
    <w:p w14:paraId="4210ADBF" w14:textId="77777777" w:rsidR="00E06A44" w:rsidRPr="00815D28" w:rsidRDefault="00E06A44" w:rsidP="00E06A44">
      <w:pPr>
        <w:pStyle w:val="060"/>
      </w:pPr>
      <w:r>
        <w:t xml:space="preserve">Далее будет представлена главная страница сайта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Gama</w:t>
      </w:r>
      <w:r w:rsidRPr="002355C4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Casino</w:t>
      </w:r>
      <w:r>
        <w:t xml:space="preserve"> на рисунке 1.1.</w:t>
      </w:r>
    </w:p>
    <w:p w14:paraId="14E65C1F" w14:textId="77777777" w:rsidR="00E06A44" w:rsidRDefault="00E06A44" w:rsidP="00E06A44">
      <w:pPr>
        <w:pStyle w:val="a7"/>
        <w:spacing w:after="120"/>
        <w:rPr>
          <w:rFonts w:eastAsia="Times New Roman"/>
          <w:lang w:val="en-US" w:eastAsia="ru-RU"/>
        </w:rPr>
      </w:pPr>
      <w:r w:rsidRPr="00A46DCE">
        <w:rPr>
          <w:noProof/>
          <w:lang w:val="en-US"/>
        </w:rPr>
        <w:drawing>
          <wp:inline distT="0" distB="0" distL="0" distR="0" wp14:anchorId="069BB6AF" wp14:editId="1EBBFA7E">
            <wp:extent cx="5939790" cy="3214370"/>
            <wp:effectExtent l="0" t="0" r="3810" b="5080"/>
            <wp:docPr id="154587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73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Toc165796020"/>
    </w:p>
    <w:p w14:paraId="6468BBAB" w14:textId="77777777" w:rsidR="00E06A44" w:rsidRPr="00B21A7C" w:rsidRDefault="00E06A44" w:rsidP="00E06A44">
      <w:pPr>
        <w:pStyle w:val="a8"/>
        <w:spacing w:after="240"/>
        <w:rPr>
          <w:lang w:eastAsia="ru-RU"/>
        </w:rPr>
      </w:pPr>
      <w:r w:rsidRPr="001567E4">
        <w:t>Рисунок 1.1</w:t>
      </w:r>
      <w:r>
        <w:t xml:space="preserve"> </w:t>
      </w:r>
      <w:r w:rsidRPr="00290062">
        <w:t>–</w:t>
      </w:r>
      <w:r w:rsidRPr="002355C4">
        <w:t xml:space="preserve"> </w:t>
      </w:r>
      <w:r>
        <w:t xml:space="preserve">сайт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Gama</w:t>
      </w:r>
      <w:r w:rsidRPr="002355C4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Casino</w:t>
      </w:r>
    </w:p>
    <w:p w14:paraId="20F487FC" w14:textId="77777777" w:rsidR="00E06A44" w:rsidRPr="00A46DCE" w:rsidRDefault="00E06A44" w:rsidP="00E06A44">
      <w:r w:rsidRPr="00A46DCE">
        <w:rPr>
          <w:rFonts w:eastAsia="Times New Roman"/>
          <w:lang w:eastAsia="ru-RU"/>
        </w:rPr>
        <w:t xml:space="preserve">Гама казино является одним из лучших онлайн-казино, предлагающим широкий выбор игр от известных провайдеров, таких как </w:t>
      </w:r>
      <w:proofErr w:type="spellStart"/>
      <w:r w:rsidRPr="00A46DCE">
        <w:rPr>
          <w:rFonts w:eastAsia="Times New Roman"/>
          <w:lang w:eastAsia="ru-RU"/>
        </w:rPr>
        <w:t>Microgaming</w:t>
      </w:r>
      <w:proofErr w:type="spellEnd"/>
      <w:r w:rsidRPr="00A46DCE">
        <w:rPr>
          <w:rFonts w:eastAsia="Times New Roman"/>
          <w:lang w:eastAsia="ru-RU"/>
        </w:rPr>
        <w:t xml:space="preserve">, </w:t>
      </w:r>
      <w:proofErr w:type="spellStart"/>
      <w:r w:rsidRPr="00A46DCE">
        <w:rPr>
          <w:rFonts w:eastAsia="Times New Roman"/>
          <w:lang w:eastAsia="ru-RU"/>
        </w:rPr>
        <w:t>NetEnt</w:t>
      </w:r>
      <w:proofErr w:type="spellEnd"/>
      <w:r w:rsidRPr="00A46DCE">
        <w:rPr>
          <w:rFonts w:eastAsia="Times New Roman"/>
          <w:lang w:eastAsia="ru-RU"/>
        </w:rPr>
        <w:t xml:space="preserve"> и </w:t>
      </w:r>
      <w:proofErr w:type="spellStart"/>
      <w:r w:rsidRPr="00A46DCE">
        <w:rPr>
          <w:rFonts w:eastAsia="Times New Roman"/>
          <w:lang w:eastAsia="ru-RU"/>
        </w:rPr>
        <w:t>Play’n</w:t>
      </w:r>
      <w:proofErr w:type="spellEnd"/>
      <w:r w:rsidRPr="00A46DCE">
        <w:rPr>
          <w:rFonts w:eastAsia="Times New Roman"/>
          <w:lang w:eastAsia="ru-RU"/>
        </w:rPr>
        <w:t xml:space="preserve"> GO. Игроки могут наслаждаться разнообразием слотов, столовых игр и других развлечений, что делает игровой процесс более увлекательным и интересным. В </w:t>
      </w:r>
      <w:proofErr w:type="spellStart"/>
      <w:r w:rsidRPr="00A46DCE">
        <w:rPr>
          <w:rFonts w:eastAsia="Times New Roman"/>
          <w:lang w:eastAsia="ru-RU"/>
        </w:rPr>
        <w:t>live</w:t>
      </w:r>
      <w:proofErr w:type="spellEnd"/>
      <w:r w:rsidRPr="00A46DCE">
        <w:rPr>
          <w:rFonts w:eastAsia="Times New Roman"/>
          <w:lang w:eastAsia="ru-RU"/>
        </w:rPr>
        <w:t>-казино доступны такие игры, как рулетка, блэкджек, баккара, которые можно играть с живыми дилерами, создавая атмосферу настоящего казино.</w:t>
      </w:r>
    </w:p>
    <w:p w14:paraId="6011817F" w14:textId="77777777" w:rsidR="00E06A44" w:rsidRPr="000A4E97" w:rsidRDefault="00E06A44" w:rsidP="00E06A44">
      <w:pPr>
        <w:rPr>
          <w:lang w:eastAsia="ru-RU"/>
        </w:rPr>
      </w:pPr>
      <w:bookmarkStart w:id="15" w:name="_Toc165844539"/>
      <w:bookmarkStart w:id="16" w:name="_Toc165844608"/>
      <w:r w:rsidRPr="00A46DCE">
        <w:rPr>
          <w:lang w:eastAsia="ru-RU"/>
        </w:rPr>
        <w:t xml:space="preserve">Щедрые бонусы для новых и постоянных игроков помогают увеличить </w:t>
      </w:r>
      <w:proofErr w:type="spellStart"/>
      <w:r w:rsidRPr="00A46DCE">
        <w:rPr>
          <w:lang w:eastAsia="ru-RU"/>
        </w:rPr>
        <w:t>банкролл</w:t>
      </w:r>
      <w:proofErr w:type="spellEnd"/>
      <w:r w:rsidRPr="00A46DCE">
        <w:rPr>
          <w:lang w:eastAsia="ru-RU"/>
        </w:rPr>
        <w:t xml:space="preserve"> и продлить игровой процесс. Программа лояльности предлагает различные привилегии и вознаграждения для активных пользователей, что делает игру еще более привлекательной. Поддержка различных способов оплаты и вывода средств обеспечивает удобство при финансовых операциях для игроков, делая процесс транзакций простым и безопасным.</w:t>
      </w:r>
      <w:bookmarkEnd w:id="15"/>
      <w:bookmarkEnd w:id="16"/>
    </w:p>
    <w:p w14:paraId="1AA1D2C2" w14:textId="77777777" w:rsidR="00E06A44" w:rsidRPr="00A46DCE" w:rsidRDefault="00E06A44" w:rsidP="00E06A44">
      <w:pPr>
        <w:rPr>
          <w:rFonts w:eastAsia="Times New Roman"/>
          <w:lang w:eastAsia="ru-RU"/>
        </w:rPr>
      </w:pPr>
      <w:bookmarkStart w:id="17" w:name="_Toc165844540"/>
      <w:bookmarkStart w:id="18" w:name="_Toc165844609"/>
      <w:r w:rsidRPr="00A46DCE">
        <w:rPr>
          <w:rFonts w:eastAsia="Times New Roman"/>
          <w:lang w:eastAsia="ru-RU"/>
        </w:rPr>
        <w:lastRenderedPageBreak/>
        <w:t>Современный и стильный дизайн сайта Гама казино облегчает навигацию и создает приятное впечатление для пользователей. Мобильная версия сайта адаптирована для любых устройств, что позволяет играть в любое время и в любом месте без проблем. Лицензия от Кюрасао гарантирует честность игр и защиту интересов игроков, а использование современных протоколов безопасности обеспечивает конфиденциальность данных пользователей и защищает их от любых угроз.</w:t>
      </w:r>
      <w:bookmarkEnd w:id="17"/>
      <w:bookmarkEnd w:id="18"/>
    </w:p>
    <w:p w14:paraId="4D1F2C5A" w14:textId="77777777" w:rsidR="00E06A44" w:rsidRPr="00A46DCE" w:rsidRDefault="00E06A44" w:rsidP="00E06A44">
      <w:pPr>
        <w:rPr>
          <w:rFonts w:eastAsia="Times New Roman"/>
          <w:lang w:eastAsia="ru-RU"/>
        </w:rPr>
      </w:pPr>
      <w:bookmarkStart w:id="19" w:name="_Toc165844541"/>
      <w:bookmarkStart w:id="20" w:name="_Toc165844610"/>
      <w:r w:rsidRPr="00A46DCE">
        <w:rPr>
          <w:rFonts w:eastAsia="Times New Roman"/>
          <w:lang w:eastAsia="ru-RU"/>
        </w:rPr>
        <w:t>В целом отзывы пользователей о Гама казино положительные: игроки высоко оценивают широкий выбор игр, щедрые бонусы и оперативные выплаты. Некоторые пользователи отмечают сложность системы отыгрыша бонусов, поэтому стоит обратить на это внимание при выборе казино. В целом, Гама казино предлагает отличный игровой опыт и обширные возможности для игроков всех уровней.</w:t>
      </w:r>
      <w:bookmarkEnd w:id="19"/>
      <w:bookmarkEnd w:id="20"/>
    </w:p>
    <w:p w14:paraId="3FF5444C" w14:textId="77777777" w:rsidR="00E06A44" w:rsidRDefault="00E06A44" w:rsidP="00E06A44">
      <w:pPr>
        <w:pStyle w:val="af8"/>
        <w:outlineLvl w:val="1"/>
      </w:pPr>
      <w:bookmarkStart w:id="21" w:name="_Toc165844542"/>
      <w:bookmarkStart w:id="22" w:name="_Toc165844611"/>
      <w:bookmarkStart w:id="23" w:name="_Toc167023445"/>
      <w:r w:rsidRPr="0078521F">
        <w:t xml:space="preserve">1.1.2 </w:t>
      </w:r>
      <w:proofErr w:type="spellStart"/>
      <w:r w:rsidRPr="0078521F">
        <w:t>Cat</w:t>
      </w:r>
      <w:proofErr w:type="spellEnd"/>
      <w:r w:rsidRPr="0078521F">
        <w:t xml:space="preserve"> Casino</w:t>
      </w:r>
      <w:bookmarkEnd w:id="14"/>
      <w:bookmarkEnd w:id="21"/>
      <w:bookmarkEnd w:id="22"/>
      <w:bookmarkEnd w:id="23"/>
    </w:p>
    <w:p w14:paraId="3F49FC03" w14:textId="77777777" w:rsidR="00E06A44" w:rsidRPr="00A46DCE" w:rsidRDefault="00E06A44" w:rsidP="00E06A44">
      <w:pPr>
        <w:pStyle w:val="060"/>
      </w:pPr>
      <w:r>
        <w:t xml:space="preserve">Далее будет представлена главная страница сайта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Cat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Casino</w:t>
      </w:r>
      <w:r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 </w:t>
      </w:r>
      <w:r>
        <w:t>на рисунке 1.1.</w:t>
      </w:r>
    </w:p>
    <w:p w14:paraId="1455E838" w14:textId="77777777" w:rsidR="00E06A44" w:rsidRDefault="00E06A44" w:rsidP="00E06A44">
      <w:pPr>
        <w:pStyle w:val="a7"/>
        <w:spacing w:after="120"/>
        <w:rPr>
          <w:lang w:val="en-US"/>
        </w:rPr>
      </w:pPr>
      <w:r w:rsidRPr="00A46DCE">
        <w:rPr>
          <w:noProof/>
          <w:lang w:val="en-US"/>
        </w:rPr>
        <w:drawing>
          <wp:inline distT="0" distB="0" distL="0" distR="0" wp14:anchorId="2C857FFA" wp14:editId="188B693F">
            <wp:extent cx="5939790" cy="3211195"/>
            <wp:effectExtent l="0" t="0" r="3810" b="8255"/>
            <wp:docPr id="1046813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139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59C0" w14:textId="77777777" w:rsidR="00E06A44" w:rsidRPr="002355C4" w:rsidRDefault="00E06A44" w:rsidP="00E06A44">
      <w:pPr>
        <w:pStyle w:val="a8"/>
      </w:pPr>
      <w:r w:rsidRPr="001567E4">
        <w:t>Рисунок 1.</w:t>
      </w:r>
      <w:r w:rsidRPr="002355C4">
        <w:t>2</w:t>
      </w:r>
      <w:r>
        <w:t xml:space="preserve"> </w:t>
      </w:r>
      <w:r w:rsidRPr="00290062">
        <w:t>–</w:t>
      </w:r>
      <w:r>
        <w:t xml:space="preserve"> сайт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Cat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Casino</w:t>
      </w:r>
    </w:p>
    <w:p w14:paraId="0E11F771" w14:textId="77777777" w:rsidR="00E06A44" w:rsidRPr="00A46DCE" w:rsidRDefault="00E06A44" w:rsidP="00E06A44">
      <w:r w:rsidRPr="00A46DCE">
        <w:t xml:space="preserve">Несмотря на то, что здесь представлен недостаточно широкий выбор игр по сравнению с другими популярными онлайн казино, все популярные жанры представлены. Игроки могут наслаждаться вращением барабанов в слотах, испытывать удачу в рулетке, а также сразиться в карточных играх. Кроме того, доступно </w:t>
      </w:r>
      <w:proofErr w:type="spellStart"/>
      <w:r w:rsidRPr="00A46DCE">
        <w:t>live</w:t>
      </w:r>
      <w:proofErr w:type="spellEnd"/>
      <w:r w:rsidRPr="00A46DCE">
        <w:t>-казино с ограниченным набором игр, где игроки могут почувствовать атмосферу настоящего казино, не выходя из дома.</w:t>
      </w:r>
    </w:p>
    <w:p w14:paraId="624E519C" w14:textId="77777777" w:rsidR="00E06A44" w:rsidRPr="00A46DCE" w:rsidRDefault="00E06A44" w:rsidP="00E06A44">
      <w:r w:rsidRPr="00A46DCE">
        <w:lastRenderedPageBreak/>
        <w:t xml:space="preserve">Что касается бонусов, это казино предлагает менее щедрые бонусы, но с более простыми условиями отыгрыша. Также имеется программа лояльности с </w:t>
      </w:r>
      <w:proofErr w:type="spellStart"/>
      <w:r w:rsidRPr="00A46DCE">
        <w:t>cashback</w:t>
      </w:r>
      <w:proofErr w:type="spellEnd"/>
      <w:r w:rsidRPr="00A46DCE">
        <w:t xml:space="preserve"> и </w:t>
      </w:r>
      <w:proofErr w:type="spellStart"/>
      <w:r w:rsidRPr="00A46DCE">
        <w:t>фриспинами</w:t>
      </w:r>
      <w:proofErr w:type="spellEnd"/>
      <w:r w:rsidRPr="00A46DCE">
        <w:t xml:space="preserve">, которая обеспечивает игроков дополнительными выгодами. Система оплаты также не оставляет желать лучшего, поддерживая популярные способы оплаты, такие как </w:t>
      </w:r>
      <w:proofErr w:type="spellStart"/>
      <w:r w:rsidRPr="00A46DCE">
        <w:t>visa</w:t>
      </w:r>
      <w:proofErr w:type="spellEnd"/>
      <w:r w:rsidRPr="00A46DCE">
        <w:t xml:space="preserve">, </w:t>
      </w:r>
      <w:proofErr w:type="spellStart"/>
      <w:r w:rsidRPr="00A46DCE">
        <w:t>mastercard</w:t>
      </w:r>
      <w:proofErr w:type="spellEnd"/>
      <w:r w:rsidRPr="00A46DCE">
        <w:t xml:space="preserve"> и </w:t>
      </w:r>
      <w:proofErr w:type="spellStart"/>
      <w:r w:rsidRPr="00A46DCE">
        <w:t>skrill</w:t>
      </w:r>
      <w:proofErr w:type="spellEnd"/>
      <w:r w:rsidRPr="00A46DCE">
        <w:t>.</w:t>
      </w:r>
    </w:p>
    <w:p w14:paraId="719DCA46" w14:textId="77777777" w:rsidR="00E06A44" w:rsidRPr="00A46DCE" w:rsidRDefault="00E06A44" w:rsidP="00E06A44">
      <w:r w:rsidRPr="00A46DCE">
        <w:t>Одним из важных аспектов в онлайн гемблинге является безопасность. Казино обладает лицензией Кюрасао и использует SSL-сертификат, обеспечивая защиту конфиденциальности игроков и безопасность их финансовых операций. Отзывы пользователей о данном казино в основном положительные, отмечая привлекательный дизайн, удобные платежи и быструю регистрацию. Однако, некоторые игроки отмечают ограниченный выбор игр и технические проблемы, что может стать препятствием в полноценном наслаждении игрой. Тем не менее, каждый игрок имеет возможность самостоятельно оценить преимущества и недостатки данного казино соответственно своим предпочтениям и ожиданиям.</w:t>
      </w:r>
    </w:p>
    <w:p w14:paraId="4D65E241" w14:textId="77777777" w:rsidR="00E06A44" w:rsidRDefault="00E06A44" w:rsidP="00E06A44">
      <w:pPr>
        <w:pStyle w:val="af8"/>
        <w:outlineLvl w:val="1"/>
      </w:pPr>
      <w:bookmarkStart w:id="24" w:name="_Toc165796021"/>
      <w:bookmarkStart w:id="25" w:name="_Toc165844543"/>
      <w:bookmarkStart w:id="26" w:name="_Toc165844612"/>
      <w:bookmarkStart w:id="27" w:name="_Toc167023446"/>
      <w:r>
        <w:t xml:space="preserve">1.1.3 </w:t>
      </w:r>
      <w:r w:rsidRPr="0078521F">
        <w:t>1xBet</w:t>
      </w:r>
      <w:bookmarkEnd w:id="24"/>
      <w:bookmarkEnd w:id="25"/>
      <w:bookmarkEnd w:id="26"/>
      <w:bookmarkEnd w:id="27"/>
    </w:p>
    <w:p w14:paraId="58A5B725" w14:textId="77777777" w:rsidR="00E06A44" w:rsidRPr="00A46DCE" w:rsidRDefault="00E06A44" w:rsidP="00E06A44">
      <w:pPr>
        <w:pStyle w:val="060"/>
      </w:pPr>
      <w:r>
        <w:t xml:space="preserve">Далее будет представлена главная страница </w:t>
      </w:r>
      <w:r>
        <w:rPr>
          <w:szCs w:val="28"/>
        </w:rPr>
        <w:t xml:space="preserve">сайта </w:t>
      </w:r>
      <w:r w:rsidRPr="002355C4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1</w:t>
      </w:r>
      <w:proofErr w:type="spellStart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xBet</w:t>
      </w:r>
      <w:proofErr w:type="spellEnd"/>
      <w:r>
        <w:t xml:space="preserve"> на рисунке 1.1.</w:t>
      </w:r>
    </w:p>
    <w:p w14:paraId="686FF6FB" w14:textId="77777777" w:rsidR="00E06A44" w:rsidRDefault="00E06A44" w:rsidP="00E06A44">
      <w:pPr>
        <w:pStyle w:val="a7"/>
        <w:spacing w:after="120"/>
        <w:rPr>
          <w:lang w:val="en-US"/>
        </w:rPr>
      </w:pPr>
      <w:r w:rsidRPr="00A46DCE">
        <w:rPr>
          <w:noProof/>
          <w:lang w:val="en-US"/>
        </w:rPr>
        <w:drawing>
          <wp:inline distT="0" distB="0" distL="0" distR="0" wp14:anchorId="37515E0B" wp14:editId="4791A2C3">
            <wp:extent cx="5939790" cy="3204845"/>
            <wp:effectExtent l="0" t="0" r="3810" b="0"/>
            <wp:docPr id="950774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746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F4A5" w14:textId="77777777" w:rsidR="00E06A44" w:rsidRPr="002355C4" w:rsidRDefault="00E06A44" w:rsidP="00E06A44">
      <w:pPr>
        <w:pStyle w:val="a8"/>
      </w:pPr>
      <w:r w:rsidRPr="001567E4">
        <w:t>Рисунок 1.</w:t>
      </w:r>
      <w:r w:rsidRPr="002355C4">
        <w:t>3</w:t>
      </w:r>
      <w:r>
        <w:t xml:space="preserve"> </w:t>
      </w:r>
      <w:r w:rsidRPr="00290062">
        <w:t>–</w:t>
      </w:r>
      <w:r>
        <w:t xml:space="preserve"> </w:t>
      </w:r>
      <w:r>
        <w:rPr>
          <w:szCs w:val="28"/>
        </w:rPr>
        <w:t xml:space="preserve">сайт </w:t>
      </w:r>
      <w:r w:rsidRPr="002355C4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1</w:t>
      </w:r>
      <w:proofErr w:type="spellStart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xBet</w:t>
      </w:r>
      <w:proofErr w:type="spellEnd"/>
    </w:p>
    <w:p w14:paraId="31502247" w14:textId="77777777" w:rsidR="00E06A44" w:rsidRPr="00A46DCE" w:rsidRDefault="00E06A44" w:rsidP="00E06A44">
      <w:pPr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</w:pPr>
      <w:bookmarkStart w:id="28" w:name="_Toc165796022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Оценить 1</w:t>
      </w:r>
      <w:proofErr w:type="spellStart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xBet</w:t>
      </w:r>
      <w:proofErr w:type="spellEnd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 как онлайн-казино можно как позитивно, так и негативно, в зависимости от индивидуального опыта игрока. С одной стороны, широкий выбор игр и разнообразные бонусы делают игровой процесс интересным и захватывающим.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  <w:lang w:val="en-US"/>
        </w:rPr>
        <w:t>Live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-казино с множеством игр от разных провайдеров также добавляет разнообразия в игровой процесс. Программа лояльности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lastRenderedPageBreak/>
        <w:t>с накопительными очками способствует удержанию игроков и привлечению новых.</w:t>
      </w:r>
    </w:p>
    <w:p w14:paraId="6A3FCA71" w14:textId="77777777" w:rsidR="00E06A44" w:rsidRPr="00A46DCE" w:rsidRDefault="00E06A44" w:rsidP="00E06A44">
      <w:pPr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</w:pP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С другой стороны, негативные отзывы от некоторых игроков, связанные с проблемами вывода средств, блокировкой аккаунтов и некомпетентной службой поддержки, тоже необходимо учитывать. Для предотвращения подобных ситуаций рекомендуется заранее изучить правила и условия казино, а также выбирать надежные способы оплаты и вывода средств.</w:t>
      </w:r>
    </w:p>
    <w:p w14:paraId="2C464A49" w14:textId="77777777" w:rsidR="00E06A44" w:rsidRPr="00A46DCE" w:rsidRDefault="00E06A44" w:rsidP="00E06A44">
      <w:pPr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</w:pP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Важно помнить, что азартные игры могут вызвать зависимость, поэтому играть необходимо ответственно. Если у игрока возникают признаки проблем с контролем над азартными играми, рекомендуется обратиться за помощью к специалистам по игровой зависимости. Независимо от позитивного или негативного впечатления, важно помнить, что безопасность и ответственность при игре в любом онлайн-казино должны быть на первом месте.</w:t>
      </w:r>
    </w:p>
    <w:bookmarkEnd w:id="28"/>
    <w:p w14:paraId="1F9CA851" w14:textId="77777777" w:rsidR="00E06A44" w:rsidRPr="00A46DCE" w:rsidRDefault="00E06A44" w:rsidP="00E06A44">
      <w:r w:rsidRPr="00A46DCE">
        <w:t xml:space="preserve">Приведенные выше примеры демонстрируют разные подходы к разработке сайтов казино. </w:t>
      </w:r>
      <w:proofErr w:type="spellStart"/>
      <w:r w:rsidRPr="00A46DCE">
        <w:t>Gama</w:t>
      </w:r>
      <w:proofErr w:type="spellEnd"/>
      <w:r w:rsidRPr="00A46DCE">
        <w:t xml:space="preserve"> Casino и </w:t>
      </w:r>
      <w:proofErr w:type="spellStart"/>
      <w:r w:rsidRPr="00A46DCE">
        <w:t>Cat</w:t>
      </w:r>
      <w:proofErr w:type="spellEnd"/>
      <w:r w:rsidRPr="00A46DCE">
        <w:t xml:space="preserve"> Casino позиционируют себя как дружелюбные и привлекательные платформы для молодых игроков, делая акцент на дизайне и бонусах. 1xBet предлагает более широкий функционал и ориентирован на опытных игроков, но дизайн сайта может показаться менее привлекательным.</w:t>
      </w:r>
    </w:p>
    <w:p w14:paraId="57F1DE14" w14:textId="77777777" w:rsidR="00E06A44" w:rsidRPr="00A46DCE" w:rsidRDefault="00E06A44" w:rsidP="00E06A44">
      <w:r w:rsidRPr="00A46DCE">
        <w:t>Выбор подходящего казино зависит от личных предпочтений и целей игрока.</w:t>
      </w:r>
    </w:p>
    <w:p w14:paraId="74E17702" w14:textId="77777777" w:rsidR="00E06A44" w:rsidRPr="00A46DCE" w:rsidRDefault="00E06A44" w:rsidP="00E06A44">
      <w:pPr>
        <w:rPr>
          <w:shd w:val="clear" w:color="auto" w:fill="FFFFFF"/>
        </w:rPr>
      </w:pPr>
      <w:r w:rsidRPr="00A46DCE">
        <w:rPr>
          <w:shd w:val="clear" w:color="auto" w:fill="FFFFFF"/>
        </w:rPr>
        <w:t>Анализ существующих веб-сайтов казино является важным этапом разработки собственного веб-сайта. Изучение аналогов позволит перенять лучшие практики, учесть ошибки конкурентов и создать продукт, отвечающий современным требованиям рынка.</w:t>
      </w:r>
      <w:bookmarkStart w:id="29" w:name="_Toc98962456"/>
      <w:bookmarkStart w:id="30" w:name="_Toc103682047"/>
    </w:p>
    <w:p w14:paraId="089F8E74" w14:textId="77777777" w:rsidR="00E06A44" w:rsidRPr="00CC0089" w:rsidRDefault="00E06A44" w:rsidP="00E06A44">
      <w:pPr>
        <w:pStyle w:val="af8"/>
        <w:outlineLvl w:val="1"/>
      </w:pPr>
      <w:bookmarkStart w:id="31" w:name="_Toc167023447"/>
      <w:r w:rsidRPr="00CC0089">
        <w:t>1.2 Техническое задание</w:t>
      </w:r>
      <w:bookmarkEnd w:id="29"/>
      <w:bookmarkEnd w:id="30"/>
      <w:bookmarkEnd w:id="31"/>
    </w:p>
    <w:p w14:paraId="6C289C07" w14:textId="77777777" w:rsidR="00E06A44" w:rsidRPr="00A46DCE" w:rsidRDefault="00E06A44" w:rsidP="00E06A44">
      <w:r w:rsidRPr="00A46DCE">
        <w:t xml:space="preserve">Данный проект состоит из 5 сайтов: </w:t>
      </w:r>
      <w:r w:rsidRPr="00A46DCE">
        <w:rPr>
          <w:lang w:eastAsia="ru-RU"/>
        </w:rPr>
        <w:t>главная страница, страница регистрации, страница с информацией о казино, страница с контактной информацией, интерактивная страница.</w:t>
      </w:r>
    </w:p>
    <w:p w14:paraId="6CF6B8F8" w14:textId="77777777" w:rsidR="00E06A44" w:rsidRPr="00A46DCE" w:rsidRDefault="00E06A44" w:rsidP="00E06A44">
      <w:r w:rsidRPr="00A46DCE">
        <w:rPr>
          <w:lang w:eastAsia="ru-RU"/>
        </w:rPr>
        <w:t>Главная страница содержит меню сверху. Меню содержит ссылки на страницу регистрации, страницу с информацией о казино, страницу с контактной информацией. Вверху слева уменьшенное название самого казино, а в центре полноразмерное название казино. По центру кнопка с ссылкой на интерактивную страницу.</w:t>
      </w:r>
    </w:p>
    <w:p w14:paraId="5022E8D2" w14:textId="77777777" w:rsidR="00E06A44" w:rsidRPr="00A46DCE" w:rsidRDefault="00E06A44" w:rsidP="00E06A44">
      <w:pPr>
        <w:rPr>
          <w:lang w:eastAsia="ru-RU"/>
        </w:rPr>
      </w:pPr>
      <w:r w:rsidRPr="00A46DCE">
        <w:rPr>
          <w:lang w:eastAsia="ru-RU"/>
        </w:rPr>
        <w:t xml:space="preserve">Страница регистрации включает в себя форму регистрации с полями для </w:t>
      </w:r>
      <w:proofErr w:type="spellStart"/>
      <w:r w:rsidRPr="00A46DCE">
        <w:rPr>
          <w:lang w:eastAsia="ru-RU"/>
        </w:rPr>
        <w:t>email</w:t>
      </w:r>
      <w:proofErr w:type="spellEnd"/>
      <w:r w:rsidRPr="00A46DCE">
        <w:rPr>
          <w:lang w:eastAsia="ru-RU"/>
        </w:rPr>
        <w:t>, пароля и других данных.</w:t>
      </w:r>
    </w:p>
    <w:p w14:paraId="664A9B53" w14:textId="77777777" w:rsidR="00E06A44" w:rsidRPr="00A46DCE" w:rsidRDefault="00E06A44" w:rsidP="00E06A44">
      <w:pPr>
        <w:rPr>
          <w:lang w:eastAsia="ru-RU"/>
        </w:rPr>
      </w:pPr>
      <w:r w:rsidRPr="00A46DCE">
        <w:rPr>
          <w:lang w:eastAsia="ru-RU"/>
        </w:rPr>
        <w:t>На странице с информацией о казино располагается меню с ссылками на пункты текста</w:t>
      </w:r>
    </w:p>
    <w:p w14:paraId="5735B397" w14:textId="77777777" w:rsidR="00E06A44" w:rsidRPr="00A46DCE" w:rsidRDefault="00E06A44" w:rsidP="00E06A44">
      <w:pPr>
        <w:rPr>
          <w:lang w:eastAsia="ru-RU"/>
        </w:rPr>
      </w:pPr>
      <w:r w:rsidRPr="00A46DCE">
        <w:rPr>
          <w:lang w:eastAsia="ru-RU"/>
        </w:rPr>
        <w:t>Интерактивная страница включает в себя показатель оставшихся круток, поле для ввода номера ячейки, анимированной картинки и кнопки для запуска этой анимации.</w:t>
      </w:r>
    </w:p>
    <w:p w14:paraId="42378C09" w14:textId="77777777" w:rsidR="00E06A44" w:rsidRPr="00A46DCE" w:rsidRDefault="00E06A44" w:rsidP="00E06A44">
      <w:r w:rsidRPr="00A46DCE">
        <w:rPr>
          <w:lang w:eastAsia="ru-RU"/>
        </w:rPr>
        <w:lastRenderedPageBreak/>
        <w:t>А также адаптивный дизайн для мобильных устройств. При ширине</w:t>
      </w:r>
      <w:r w:rsidRPr="00A46DCE">
        <w:t xml:space="preserve"> до 768</w:t>
      </w:r>
      <w:proofErr w:type="spellStart"/>
      <w:r w:rsidRPr="00A46DCE">
        <w:rPr>
          <w:lang w:val="en-US"/>
        </w:rPr>
        <w:t>px</w:t>
      </w:r>
      <w:proofErr w:type="spellEnd"/>
      <w:r w:rsidRPr="00A46DCE">
        <w:t xml:space="preserve"> страницы должны адаптироваться под ширину устройства. Вместо меню сверху должно появляться бургер-меню.</w:t>
      </w:r>
    </w:p>
    <w:p w14:paraId="6804097D" w14:textId="77777777" w:rsidR="00E06A44" w:rsidRPr="00A46DCE" w:rsidRDefault="00E06A44" w:rsidP="00E06A44">
      <w:r w:rsidRPr="00A46DCE">
        <w:t xml:space="preserve">Основные технические требования : прототип веб-сайта должен быть разработан с использованием графических редакторов </w:t>
      </w:r>
      <w:r w:rsidRPr="00A46DCE">
        <w:rPr>
          <w:lang w:val="en-US"/>
        </w:rPr>
        <w:t>Figma</w:t>
      </w:r>
      <w:r w:rsidRPr="00A46DCE">
        <w:t>/</w:t>
      </w:r>
      <w:r w:rsidRPr="00A46DCE">
        <w:rPr>
          <w:lang w:val="en-US"/>
        </w:rPr>
        <w:t>Adobe</w:t>
      </w:r>
      <w:r w:rsidRPr="00A46DCE">
        <w:t xml:space="preserve"> </w:t>
      </w:r>
      <w:r w:rsidRPr="00A46DCE">
        <w:rPr>
          <w:lang w:val="en-US"/>
        </w:rPr>
        <w:t>XD</w:t>
      </w:r>
      <w:r w:rsidRPr="00A46DCE">
        <w:t>/</w:t>
      </w:r>
      <w:r w:rsidRPr="00A46DCE">
        <w:rPr>
          <w:lang w:val="en-US"/>
        </w:rPr>
        <w:t>Sketch</w:t>
      </w:r>
      <w:r w:rsidRPr="00A46DCE">
        <w:t xml:space="preserve">; для хранения данных должен быть использован XML-формат; разметка содержания сайта должна быть выполнена с применением HTML5 и XML; для описания внешнего вида веб-страниц использовать </w:t>
      </w:r>
      <w:proofErr w:type="spellStart"/>
      <w:r w:rsidRPr="00A46DCE">
        <w:t>Sass</w:t>
      </w:r>
      <w:proofErr w:type="spellEnd"/>
      <w:r w:rsidRPr="00A46DCE">
        <w:t xml:space="preserve">/CSS3; веб-сайт должен содержать: семантические теги HTML5, графические элементы в форме SVG, динамику разработки на </w:t>
      </w:r>
      <w:r w:rsidRPr="00A46DCE">
        <w:rPr>
          <w:lang w:val="en-US"/>
        </w:rPr>
        <w:t>JS</w:t>
      </w:r>
      <w:r w:rsidRPr="00A46DCE">
        <w:t xml:space="preserve">, несколько веб-страниц; верстка сайта должна быть адаптивной и </w:t>
      </w:r>
      <w:proofErr w:type="spellStart"/>
      <w:r w:rsidRPr="00A46DCE">
        <w:t>кроссбраузерной</w:t>
      </w:r>
      <w:proofErr w:type="spellEnd"/>
      <w:r w:rsidRPr="00A46DCE">
        <w:t xml:space="preserve">; для тестирования использовать </w:t>
      </w:r>
      <w:proofErr w:type="spellStart"/>
      <w:r w:rsidRPr="00A46DCE">
        <w:t>Linter</w:t>
      </w:r>
      <w:proofErr w:type="spellEnd"/>
      <w:r w:rsidRPr="00A46DCE">
        <w:t xml:space="preserve">; проект и пояснения к проекту должны быть размещены на </w:t>
      </w:r>
      <w:proofErr w:type="spellStart"/>
      <w:r w:rsidRPr="00A46DCE">
        <w:t>GitHub</w:t>
      </w:r>
      <w:proofErr w:type="spellEnd"/>
      <w:r w:rsidRPr="00A46DCE">
        <w:t>.</w:t>
      </w:r>
    </w:p>
    <w:p w14:paraId="7DECE08A" w14:textId="77777777" w:rsidR="00E06A44" w:rsidRPr="00A46DCE" w:rsidRDefault="00E06A44" w:rsidP="00E06A44">
      <w:pPr>
        <w:pStyle w:val="af8"/>
        <w:outlineLvl w:val="1"/>
      </w:pPr>
      <w:bookmarkStart w:id="32" w:name="_Toc98962457"/>
      <w:bookmarkStart w:id="33" w:name="_Toc103682048"/>
      <w:bookmarkStart w:id="34" w:name="_Toc167023448"/>
      <w:r w:rsidRPr="00A46DCE">
        <w:t>1.3 Выбор средств реализации программного продукта</w:t>
      </w:r>
      <w:bookmarkEnd w:id="32"/>
      <w:bookmarkEnd w:id="33"/>
      <w:bookmarkEnd w:id="34"/>
    </w:p>
    <w:p w14:paraId="036F1010" w14:textId="77777777" w:rsidR="00E06A44" w:rsidRPr="00C12242" w:rsidRDefault="00E06A44" w:rsidP="00E06A44">
      <w:r w:rsidRPr="00C12242">
        <w:t xml:space="preserve">При создании веб-страниц были использованы языки: HTML, CSS, JS, </w:t>
      </w:r>
      <w:r w:rsidRPr="00C12242">
        <w:rPr>
          <w:lang w:val="en-US"/>
        </w:rPr>
        <w:t>XML</w:t>
      </w:r>
      <w:r w:rsidRPr="00C12242">
        <w:t>.</w:t>
      </w:r>
    </w:p>
    <w:p w14:paraId="56C7E817" w14:textId="77777777" w:rsidR="00E06A44" w:rsidRPr="00C12242" w:rsidRDefault="00E06A44" w:rsidP="00E06A44">
      <w:pPr>
        <w:rPr>
          <w:color w:val="1F1F1F"/>
        </w:rPr>
      </w:pPr>
      <w:r w:rsidRPr="00C12242">
        <w:rPr>
          <w:color w:val="1F1F1F"/>
        </w:rPr>
        <w:t>HTML (</w:t>
      </w:r>
      <w:proofErr w:type="spellStart"/>
      <w:r w:rsidRPr="00C12242">
        <w:rPr>
          <w:color w:val="1F1F1F"/>
        </w:rPr>
        <w:t>HyperText</w:t>
      </w:r>
      <w:proofErr w:type="spellEnd"/>
      <w:r w:rsidRPr="00C12242">
        <w:rPr>
          <w:color w:val="1F1F1F"/>
        </w:rPr>
        <w:t xml:space="preserve"> </w:t>
      </w:r>
      <w:proofErr w:type="spellStart"/>
      <w:r w:rsidRPr="00C12242">
        <w:rPr>
          <w:color w:val="1F1F1F"/>
        </w:rPr>
        <w:t>Markup</w:t>
      </w:r>
      <w:proofErr w:type="spellEnd"/>
      <w:r w:rsidRPr="00C12242">
        <w:rPr>
          <w:color w:val="1F1F1F"/>
        </w:rPr>
        <w:t xml:space="preserve"> Language) </w:t>
      </w:r>
      <w:r>
        <w:rPr>
          <w:color w:val="1F1F1F"/>
        </w:rPr>
        <w:t>—</w:t>
      </w:r>
      <w:r w:rsidRPr="00C12242">
        <w:rPr>
          <w:color w:val="1F1F1F"/>
        </w:rPr>
        <w:t xml:space="preserve"> это базовый язык разметки веб-страниц, который используется для создания структуры и содержания сайта.</w:t>
      </w:r>
    </w:p>
    <w:p w14:paraId="4E1F8FA0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В рамках курсовой работы HTML был использован для: о</w:t>
      </w:r>
      <w:r w:rsidRPr="00C12242">
        <w:rPr>
          <w:color w:val="1F1F1F"/>
        </w:rPr>
        <w:t>пределения разделов веб-сайта (</w:t>
      </w:r>
      <w:r w:rsidRPr="00C12242">
        <w:rPr>
          <w:color w:val="1F1F1F"/>
          <w:lang w:val="en-US"/>
        </w:rPr>
        <w:t>header</w:t>
      </w:r>
      <w:r w:rsidRPr="00C12242">
        <w:rPr>
          <w:color w:val="1F1F1F"/>
        </w:rPr>
        <w:t xml:space="preserve">, </w:t>
      </w:r>
      <w:r w:rsidRPr="00C12242">
        <w:rPr>
          <w:color w:val="1F1F1F"/>
          <w:lang w:val="en-US"/>
        </w:rPr>
        <w:t>main</w:t>
      </w:r>
      <w:r w:rsidRPr="00C12242">
        <w:rPr>
          <w:color w:val="1F1F1F"/>
        </w:rPr>
        <w:t xml:space="preserve">, </w:t>
      </w:r>
      <w:r w:rsidRPr="00C12242">
        <w:rPr>
          <w:color w:val="1F1F1F"/>
          <w:lang w:val="en-US"/>
        </w:rPr>
        <w:t>footer</w:t>
      </w:r>
      <w:r w:rsidRPr="00C12242">
        <w:rPr>
          <w:color w:val="1F1F1F"/>
        </w:rPr>
        <w:t xml:space="preserve">, </w:t>
      </w:r>
      <w:r w:rsidRPr="00C12242">
        <w:rPr>
          <w:color w:val="1F1F1F"/>
          <w:lang w:val="en-US"/>
        </w:rPr>
        <w:t>sections</w:t>
      </w:r>
      <w:r w:rsidRPr="00C12242">
        <w:rPr>
          <w:color w:val="1F1F1F"/>
        </w:rPr>
        <w:t xml:space="preserve">, </w:t>
      </w:r>
      <w:r w:rsidRPr="00C12242">
        <w:rPr>
          <w:color w:val="1F1F1F"/>
          <w:lang w:val="en-US"/>
        </w:rPr>
        <w:t>articles</w:t>
      </w:r>
      <w:r w:rsidRPr="00C12242">
        <w:rPr>
          <w:color w:val="1F1F1F"/>
        </w:rPr>
        <w:t>), создание элементов страницы (заголовки, параграфы, списки, таблицы, изображения, формы), установки ссылок между страницами, вставки JavaScript и CSS-кода.</w:t>
      </w:r>
    </w:p>
    <w:p w14:paraId="2BD5BBBA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Преимущества HTML: п</w:t>
      </w:r>
      <w:r w:rsidRPr="00C12242">
        <w:rPr>
          <w:color w:val="1F1F1F"/>
        </w:rPr>
        <w:t xml:space="preserve">ростота изучения и использования, универсальность </w:t>
      </w:r>
      <w:r>
        <w:rPr>
          <w:color w:val="1F1F1F"/>
        </w:rPr>
        <w:t>—</w:t>
      </w:r>
      <w:r w:rsidRPr="00C12242">
        <w:rPr>
          <w:color w:val="1F1F1F"/>
        </w:rPr>
        <w:t xml:space="preserve"> HTML поддерживается всеми веб-браузерами, четкая структура </w:t>
      </w:r>
      <w:r>
        <w:rPr>
          <w:color w:val="1F1F1F"/>
        </w:rPr>
        <w:t>—</w:t>
      </w:r>
      <w:r w:rsidRPr="00C12242">
        <w:rPr>
          <w:color w:val="1F1F1F"/>
        </w:rPr>
        <w:t xml:space="preserve"> HTML-код легко читается и понятен.</w:t>
      </w:r>
    </w:p>
    <w:p w14:paraId="418F96CD" w14:textId="77777777" w:rsidR="00E06A44" w:rsidRPr="00C12242" w:rsidRDefault="00E06A44" w:rsidP="00E06A44">
      <w:pPr>
        <w:rPr>
          <w:color w:val="1F1F1F"/>
        </w:rPr>
      </w:pPr>
      <w:r w:rsidRPr="00C12242">
        <w:rPr>
          <w:color w:val="1F1F1F"/>
        </w:rPr>
        <w:t>CSS (</w:t>
      </w:r>
      <w:proofErr w:type="spellStart"/>
      <w:r w:rsidRPr="00C12242">
        <w:rPr>
          <w:color w:val="1F1F1F"/>
        </w:rPr>
        <w:t>Cascading</w:t>
      </w:r>
      <w:proofErr w:type="spellEnd"/>
      <w:r w:rsidRPr="00C12242">
        <w:rPr>
          <w:color w:val="1F1F1F"/>
        </w:rPr>
        <w:t xml:space="preserve"> Style </w:t>
      </w:r>
      <w:proofErr w:type="spellStart"/>
      <w:r w:rsidRPr="00C12242">
        <w:rPr>
          <w:color w:val="1F1F1F"/>
        </w:rPr>
        <w:t>Sheets</w:t>
      </w:r>
      <w:proofErr w:type="spellEnd"/>
      <w:r w:rsidRPr="00C12242">
        <w:rPr>
          <w:color w:val="1F1F1F"/>
        </w:rPr>
        <w:t xml:space="preserve">) </w:t>
      </w:r>
      <w:r>
        <w:rPr>
          <w:color w:val="1F1F1F"/>
        </w:rPr>
        <w:t>—</w:t>
      </w:r>
      <w:r w:rsidRPr="00C12242">
        <w:rPr>
          <w:color w:val="1F1F1F"/>
        </w:rPr>
        <w:t xml:space="preserve"> это язык стилей, который используется для оформления веб-страниц.</w:t>
      </w:r>
    </w:p>
    <w:p w14:paraId="3C991435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В рамках курсовой работы CSS был использован для: о</w:t>
      </w:r>
      <w:r w:rsidRPr="00C12242">
        <w:rPr>
          <w:color w:val="1F1F1F"/>
        </w:rPr>
        <w:t xml:space="preserve">пределения внешнего вида элементов HTML (цвет, шрифт, выравнивание, отступы), разделения контента и оформления (структура CSS), создания адаптивного дизайна (CSS </w:t>
      </w:r>
      <w:proofErr w:type="spellStart"/>
      <w:r w:rsidRPr="00C12242">
        <w:rPr>
          <w:color w:val="1F1F1F"/>
        </w:rPr>
        <w:t>media</w:t>
      </w:r>
      <w:proofErr w:type="spellEnd"/>
      <w:r w:rsidRPr="00C12242">
        <w:rPr>
          <w:color w:val="1F1F1F"/>
        </w:rPr>
        <w:t xml:space="preserve"> </w:t>
      </w:r>
      <w:proofErr w:type="spellStart"/>
      <w:r w:rsidRPr="00C12242">
        <w:rPr>
          <w:color w:val="1F1F1F"/>
        </w:rPr>
        <w:t>queries</w:t>
      </w:r>
      <w:proofErr w:type="spellEnd"/>
      <w:r w:rsidRPr="00C12242">
        <w:rPr>
          <w:color w:val="1F1F1F"/>
        </w:rPr>
        <w:t>), подключения анимации и переходов (</w:t>
      </w:r>
      <w:r w:rsidRPr="00C12242">
        <w:rPr>
          <w:color w:val="1F1F1F"/>
          <w:lang w:val="en-US"/>
        </w:rPr>
        <w:t>CSS</w:t>
      </w:r>
      <w:r w:rsidRPr="00C12242">
        <w:rPr>
          <w:color w:val="1F1F1F"/>
        </w:rPr>
        <w:t xml:space="preserve"> </w:t>
      </w:r>
      <w:r w:rsidRPr="00C12242">
        <w:rPr>
          <w:color w:val="1F1F1F"/>
          <w:lang w:val="en-US"/>
        </w:rPr>
        <w:t>animations</w:t>
      </w:r>
      <w:r w:rsidRPr="00C12242">
        <w:rPr>
          <w:color w:val="1F1F1F"/>
        </w:rPr>
        <w:t xml:space="preserve"> </w:t>
      </w:r>
      <w:r w:rsidRPr="00C12242">
        <w:rPr>
          <w:color w:val="1F1F1F"/>
          <w:lang w:val="en-US"/>
        </w:rPr>
        <w:t>and</w:t>
      </w:r>
      <w:r w:rsidRPr="00C12242">
        <w:rPr>
          <w:color w:val="1F1F1F"/>
        </w:rPr>
        <w:t xml:space="preserve"> </w:t>
      </w:r>
      <w:r w:rsidRPr="00C12242">
        <w:rPr>
          <w:color w:val="1F1F1F"/>
          <w:lang w:val="en-US"/>
        </w:rPr>
        <w:t>transitions</w:t>
      </w:r>
      <w:r w:rsidRPr="00C12242">
        <w:rPr>
          <w:color w:val="1F1F1F"/>
        </w:rPr>
        <w:t>).</w:t>
      </w:r>
    </w:p>
    <w:p w14:paraId="57A91802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Преимущества CSS: о</w:t>
      </w:r>
      <w:r w:rsidRPr="00C12242">
        <w:rPr>
          <w:color w:val="1F1F1F"/>
        </w:rPr>
        <w:t xml:space="preserve">тделение оформления от контента </w:t>
      </w:r>
      <w:r>
        <w:rPr>
          <w:color w:val="1F1F1F"/>
        </w:rPr>
        <w:t>—</w:t>
      </w:r>
      <w:r w:rsidRPr="00C12242">
        <w:rPr>
          <w:color w:val="1F1F1F"/>
        </w:rPr>
        <w:t xml:space="preserve"> HTML-код остается чистым и понятным, контроль над внешним видом </w:t>
      </w:r>
      <w:r>
        <w:rPr>
          <w:color w:val="1F1F1F"/>
        </w:rPr>
        <w:t>—</w:t>
      </w:r>
      <w:r w:rsidRPr="00C12242">
        <w:rPr>
          <w:color w:val="1F1F1F"/>
        </w:rPr>
        <w:t xml:space="preserve"> CSS позволяет точно настроить оформление каждого элемента, создание адаптивных дизайнов </w:t>
      </w:r>
      <w:r>
        <w:rPr>
          <w:color w:val="1F1F1F"/>
        </w:rPr>
        <w:t>—</w:t>
      </w:r>
      <w:r w:rsidRPr="00C12242">
        <w:rPr>
          <w:color w:val="1F1F1F"/>
        </w:rPr>
        <w:t xml:space="preserve"> CSS </w:t>
      </w:r>
      <w:proofErr w:type="spellStart"/>
      <w:r w:rsidRPr="00C12242">
        <w:rPr>
          <w:color w:val="1F1F1F"/>
        </w:rPr>
        <w:t>media</w:t>
      </w:r>
      <w:proofErr w:type="spellEnd"/>
      <w:r w:rsidRPr="00C12242">
        <w:rPr>
          <w:color w:val="1F1F1F"/>
        </w:rPr>
        <w:t xml:space="preserve"> </w:t>
      </w:r>
      <w:proofErr w:type="spellStart"/>
      <w:r w:rsidRPr="00C12242">
        <w:rPr>
          <w:color w:val="1F1F1F"/>
        </w:rPr>
        <w:t>queries</w:t>
      </w:r>
      <w:proofErr w:type="spellEnd"/>
      <w:r w:rsidRPr="00C12242">
        <w:rPr>
          <w:color w:val="1F1F1F"/>
        </w:rPr>
        <w:t xml:space="preserve"> позволяют сайт корректно отображаться на разных устройствах.</w:t>
      </w:r>
    </w:p>
    <w:p w14:paraId="0D0AEE01" w14:textId="77777777" w:rsidR="00E06A44" w:rsidRPr="00C12242" w:rsidRDefault="00E06A44" w:rsidP="00E06A44">
      <w:pPr>
        <w:rPr>
          <w:color w:val="1F1F1F"/>
        </w:rPr>
      </w:pPr>
      <w:r w:rsidRPr="00C12242">
        <w:rPr>
          <w:color w:val="1F1F1F"/>
        </w:rPr>
        <w:t xml:space="preserve">JavaScript </w:t>
      </w:r>
      <w:r>
        <w:rPr>
          <w:color w:val="1F1F1F"/>
        </w:rPr>
        <w:t>—</w:t>
      </w:r>
      <w:r w:rsidRPr="00C12242">
        <w:rPr>
          <w:color w:val="1F1F1F"/>
        </w:rPr>
        <w:t xml:space="preserve"> это язык программирования, который используется для добавления интерактивности веб-страницам.</w:t>
      </w:r>
    </w:p>
    <w:p w14:paraId="775957B4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В рамках курсовой работы JavaScript был использован для: р</w:t>
      </w:r>
      <w:r w:rsidRPr="00C12242">
        <w:rPr>
          <w:color w:val="1F1F1F"/>
        </w:rPr>
        <w:t xml:space="preserve">еализации функций веб-сайта (регистрация, отправка запросов, вращение слота), управления элементами </w:t>
      </w:r>
      <w:r w:rsidRPr="00C12242">
        <w:rPr>
          <w:color w:val="1F1F1F"/>
          <w:lang w:val="en-US"/>
        </w:rPr>
        <w:t>DOM</w:t>
      </w:r>
      <w:r w:rsidRPr="00C12242">
        <w:rPr>
          <w:color w:val="1F1F1F"/>
        </w:rPr>
        <w:t xml:space="preserve"> (</w:t>
      </w:r>
      <w:r w:rsidRPr="00C12242">
        <w:rPr>
          <w:color w:val="1F1F1F"/>
          <w:lang w:val="en-US"/>
        </w:rPr>
        <w:t>Document</w:t>
      </w:r>
      <w:r w:rsidRPr="00C12242">
        <w:rPr>
          <w:color w:val="1F1F1F"/>
        </w:rPr>
        <w:t xml:space="preserve"> </w:t>
      </w:r>
      <w:r w:rsidRPr="00C12242">
        <w:rPr>
          <w:color w:val="1F1F1F"/>
          <w:lang w:val="en-US"/>
        </w:rPr>
        <w:t>Object</w:t>
      </w:r>
      <w:r w:rsidRPr="00C12242">
        <w:rPr>
          <w:color w:val="1F1F1F"/>
        </w:rPr>
        <w:t xml:space="preserve"> </w:t>
      </w:r>
      <w:r w:rsidRPr="00C12242">
        <w:rPr>
          <w:color w:val="1F1F1F"/>
          <w:lang w:val="en-US"/>
        </w:rPr>
        <w:t>Model</w:t>
      </w:r>
      <w:r w:rsidRPr="00C12242">
        <w:rPr>
          <w:color w:val="1F1F1F"/>
        </w:rPr>
        <w:t>), обработки событий поль</w:t>
      </w:r>
      <w:r w:rsidRPr="00C12242">
        <w:rPr>
          <w:color w:val="1F1F1F"/>
        </w:rPr>
        <w:lastRenderedPageBreak/>
        <w:t>зователя (клик мыши, нажатие клавиши), создание динамических эффектов (анимация, переходы).</w:t>
      </w:r>
    </w:p>
    <w:p w14:paraId="39868F33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Преимущества JavaScript: д</w:t>
      </w:r>
      <w:r w:rsidRPr="00C12242">
        <w:rPr>
          <w:color w:val="1F1F1F"/>
        </w:rPr>
        <w:t xml:space="preserve">обавление интерактивности </w:t>
      </w:r>
      <w:r>
        <w:rPr>
          <w:color w:val="1F1F1F"/>
        </w:rPr>
        <w:t>—</w:t>
      </w:r>
      <w:r w:rsidRPr="00C12242">
        <w:rPr>
          <w:color w:val="1F1F1F"/>
        </w:rPr>
        <w:t xml:space="preserve"> JavaScript позволяет сделать веб-сайт более "живым" и увлекательным, расширение функциональности </w:t>
      </w:r>
      <w:r>
        <w:rPr>
          <w:color w:val="1F1F1F"/>
        </w:rPr>
        <w:t>—</w:t>
      </w:r>
      <w:r w:rsidRPr="00C12242">
        <w:rPr>
          <w:color w:val="1F1F1F"/>
        </w:rPr>
        <w:t xml:space="preserve"> JavaScript позволяет реализовать сложные функции, которые невозможны с помощью HTML и CSS, создание динамических эффектов </w:t>
      </w:r>
      <w:r>
        <w:rPr>
          <w:color w:val="1F1F1F"/>
        </w:rPr>
        <w:t>—</w:t>
      </w:r>
      <w:r w:rsidRPr="00C12242">
        <w:rPr>
          <w:color w:val="1F1F1F"/>
        </w:rPr>
        <w:t xml:space="preserve"> JavaScript позволяет создавать анимацию, переходы и другие динамические эффекты.</w:t>
      </w:r>
    </w:p>
    <w:p w14:paraId="7A306646" w14:textId="77777777" w:rsidR="00E06A44" w:rsidRPr="00C12242" w:rsidRDefault="00E06A44" w:rsidP="00E06A44">
      <w:pPr>
        <w:rPr>
          <w:color w:val="1F1F1F"/>
        </w:rPr>
      </w:pPr>
      <w:r w:rsidRPr="00C12242">
        <w:rPr>
          <w:color w:val="1F1F1F"/>
        </w:rPr>
        <w:t>XML (</w:t>
      </w:r>
      <w:proofErr w:type="spellStart"/>
      <w:r w:rsidRPr="00C12242">
        <w:rPr>
          <w:color w:val="1F1F1F"/>
        </w:rPr>
        <w:t>Extensible</w:t>
      </w:r>
      <w:proofErr w:type="spellEnd"/>
      <w:r w:rsidRPr="00C12242">
        <w:rPr>
          <w:color w:val="1F1F1F"/>
        </w:rPr>
        <w:t xml:space="preserve"> </w:t>
      </w:r>
      <w:proofErr w:type="spellStart"/>
      <w:r w:rsidRPr="00C12242">
        <w:rPr>
          <w:color w:val="1F1F1F"/>
        </w:rPr>
        <w:t>Markup</w:t>
      </w:r>
      <w:proofErr w:type="spellEnd"/>
      <w:r w:rsidRPr="00C12242">
        <w:rPr>
          <w:color w:val="1F1F1F"/>
        </w:rPr>
        <w:t xml:space="preserve"> Language) </w:t>
      </w:r>
      <w:r>
        <w:rPr>
          <w:color w:val="1F1F1F"/>
        </w:rPr>
        <w:t>—</w:t>
      </w:r>
      <w:r w:rsidRPr="00C12242">
        <w:rPr>
          <w:color w:val="1F1F1F"/>
        </w:rPr>
        <w:t xml:space="preserve"> это язык разметки данных, который используется для хранения и обмена информацией.</w:t>
      </w:r>
    </w:p>
    <w:p w14:paraId="2DD087F6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В рамках курсовой работы XML был использован для: х</w:t>
      </w:r>
      <w:r w:rsidRPr="00C12242">
        <w:rPr>
          <w:color w:val="1F1F1F"/>
        </w:rPr>
        <w:t>ранения данных веб-сайта (например, конфигурации, тексты), обмена данными между сервером и клиентом.</w:t>
      </w:r>
    </w:p>
    <w:p w14:paraId="33FCBE03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Преимущества XML: с</w:t>
      </w:r>
      <w:r w:rsidRPr="00C12242">
        <w:rPr>
          <w:color w:val="1F1F1F"/>
        </w:rPr>
        <w:t xml:space="preserve">труктурированность данных </w:t>
      </w:r>
      <w:r>
        <w:rPr>
          <w:color w:val="1F1F1F"/>
        </w:rPr>
        <w:t>—</w:t>
      </w:r>
      <w:r w:rsidRPr="00C12242">
        <w:rPr>
          <w:color w:val="1F1F1F"/>
        </w:rPr>
        <w:t xml:space="preserve"> XML-код легко читается и понятен, универсальность </w:t>
      </w:r>
      <w:r>
        <w:rPr>
          <w:color w:val="1F1F1F"/>
        </w:rPr>
        <w:t>—</w:t>
      </w:r>
      <w:r w:rsidRPr="00C12242">
        <w:rPr>
          <w:color w:val="1F1F1F"/>
        </w:rPr>
        <w:t xml:space="preserve"> XML поддерживается множеством программных продуктов, машинная обработка </w:t>
      </w:r>
      <w:r>
        <w:rPr>
          <w:color w:val="1F1F1F"/>
        </w:rPr>
        <w:t>—</w:t>
      </w:r>
      <w:r w:rsidRPr="00C12242">
        <w:rPr>
          <w:color w:val="1F1F1F"/>
        </w:rPr>
        <w:t xml:space="preserve"> XML-данные могут быть легко обработаны с помощью программного обеспечения.</w:t>
      </w:r>
    </w:p>
    <w:p w14:paraId="0212442C" w14:textId="77777777" w:rsidR="00E06A44" w:rsidRPr="00C12242" w:rsidRDefault="00E06A44" w:rsidP="00E06A44">
      <w:pPr>
        <w:rPr>
          <w:color w:val="1F1F1F"/>
        </w:rPr>
      </w:pPr>
      <w:r w:rsidRPr="00C12242">
        <w:rPr>
          <w:color w:val="1F1F1F"/>
        </w:rPr>
        <w:t xml:space="preserve">Visual Studio Code </w:t>
      </w:r>
      <w:r>
        <w:rPr>
          <w:color w:val="1F1F1F"/>
        </w:rPr>
        <w:t>—</w:t>
      </w:r>
      <w:r w:rsidRPr="00C12242">
        <w:rPr>
          <w:color w:val="1F1F1F"/>
        </w:rPr>
        <w:t xml:space="preserve"> это бесплатный редактор кода, который используется для разработки веб-приложений.</w:t>
      </w:r>
    </w:p>
    <w:p w14:paraId="11CDFF9D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В рамках курсовой работы Visual Studio Code был использован для: н</w:t>
      </w:r>
      <w:r w:rsidRPr="00C12242">
        <w:rPr>
          <w:color w:val="1F1F1F"/>
        </w:rPr>
        <w:t>аписания HTML, CSS и JavaScript-кода, отладки кода, просмотра результатов работы.</w:t>
      </w:r>
    </w:p>
    <w:p w14:paraId="26D3E349" w14:textId="77777777" w:rsidR="00E06A44" w:rsidRPr="00C12242" w:rsidRDefault="00E06A44" w:rsidP="00E06A44">
      <w:pPr>
        <w:rPr>
          <w:color w:val="1F1F1F"/>
        </w:rPr>
      </w:pP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Преимущества Visual Studio Code: б</w:t>
      </w:r>
      <w:r w:rsidRPr="00C12242">
        <w:rPr>
          <w:color w:val="1F1F1F"/>
        </w:rPr>
        <w:t xml:space="preserve">есплатность </w:t>
      </w:r>
      <w:r>
        <w:rPr>
          <w:color w:val="1F1F1F"/>
        </w:rPr>
        <w:t>—</w:t>
      </w:r>
      <w:r w:rsidRPr="00C12242">
        <w:rPr>
          <w:color w:val="1F1F1F"/>
        </w:rPr>
        <w:t xml:space="preserve"> Visual Studio Code доступен бесплатно для всех пользователей, кроссплатформенность </w:t>
      </w:r>
      <w:r>
        <w:rPr>
          <w:color w:val="1F1F1F"/>
        </w:rPr>
        <w:t>—</w:t>
      </w:r>
      <w:r w:rsidRPr="00C12242">
        <w:rPr>
          <w:color w:val="1F1F1F"/>
        </w:rPr>
        <w:t xml:space="preserve"> Visual Studio Code работает на Windows, </w:t>
      </w:r>
      <w:proofErr w:type="spellStart"/>
      <w:r w:rsidRPr="00C12242">
        <w:rPr>
          <w:color w:val="1F1F1F"/>
        </w:rPr>
        <w:t>macOS</w:t>
      </w:r>
      <w:proofErr w:type="spellEnd"/>
      <w:r w:rsidRPr="00C12242">
        <w:rPr>
          <w:color w:val="1F1F1F"/>
        </w:rPr>
        <w:t xml:space="preserve"> и Linux, расширяемость </w:t>
      </w:r>
      <w:r>
        <w:rPr>
          <w:color w:val="1F1F1F"/>
        </w:rPr>
        <w:t>—</w:t>
      </w:r>
      <w:r w:rsidRPr="00C12242">
        <w:rPr>
          <w:color w:val="1F1F1F"/>
        </w:rPr>
        <w:t xml:space="preserve"> Visual Studio Code имеет множество расширений, которые добавляют новые функции, подсветка синтаксиса </w:t>
      </w:r>
      <w:r>
        <w:rPr>
          <w:color w:val="1F1F1F"/>
        </w:rPr>
        <w:t>—</w:t>
      </w:r>
      <w:r w:rsidRPr="00C12242">
        <w:rPr>
          <w:color w:val="1F1F1F"/>
        </w:rPr>
        <w:t xml:space="preserve"> Visual Studio Code помогает писать код без ошибок.</w:t>
      </w:r>
    </w:p>
    <w:p w14:paraId="29C3294F" w14:textId="77777777" w:rsidR="00E06A44" w:rsidRPr="00C12242" w:rsidRDefault="00E06A44" w:rsidP="00E06A44">
      <w:pPr>
        <w:rPr>
          <w:color w:val="1F1F1F"/>
        </w:rPr>
      </w:pPr>
      <w:r w:rsidRPr="00C12242">
        <w:rPr>
          <w:color w:val="1F1F1F"/>
        </w:rPr>
        <w:t xml:space="preserve">Выбор HTML, CSS, JavaScript, XML и Visual Studio Code в качестве средств реализации программного продукта для курсовой работы был обусловлен их простотой использования, универсальностью, функциональностью и удобством разработки. </w:t>
      </w:r>
      <w:r w:rsidRPr="00C12242">
        <w:rPr>
          <w:rStyle w:val="aff6"/>
          <w:b w:val="0"/>
          <w:bCs w:val="0"/>
          <w:color w:val="1F1F1F"/>
          <w:bdr w:val="none" w:sz="0" w:space="0" w:color="auto" w:frame="1"/>
        </w:rPr>
        <w:t>Использование этих технологий позволило создать функциональный и адаптивный веб-сайт казино, который корректно отображается на различных устройствах.</w:t>
      </w:r>
    </w:p>
    <w:p w14:paraId="3F14819C" w14:textId="77777777" w:rsidR="00E06A44" w:rsidRPr="002355C4" w:rsidRDefault="00E06A44" w:rsidP="00E06A44">
      <w:pPr>
        <w:pStyle w:val="af8"/>
        <w:outlineLvl w:val="1"/>
      </w:pPr>
      <w:bookmarkStart w:id="35" w:name="_Toc98962458"/>
      <w:bookmarkStart w:id="36" w:name="_Toc103682049"/>
      <w:bookmarkStart w:id="37" w:name="_Toc167023449"/>
      <w:r w:rsidRPr="002355C4">
        <w:t>1.4</w:t>
      </w:r>
      <w:r>
        <w:t xml:space="preserve"> </w:t>
      </w:r>
      <w:r w:rsidRPr="00A46DCE">
        <w:t>Вывод</w:t>
      </w:r>
      <w:bookmarkEnd w:id="35"/>
      <w:bookmarkEnd w:id="36"/>
      <w:bookmarkEnd w:id="37"/>
    </w:p>
    <w:p w14:paraId="10BD0335" w14:textId="77777777" w:rsidR="00E06A44" w:rsidRPr="00A46DCE" w:rsidRDefault="00E06A44" w:rsidP="00E06A44">
      <w:bookmarkStart w:id="38" w:name="_Toc165796026"/>
      <w:bookmarkStart w:id="39" w:name="_Toc165844547"/>
      <w:bookmarkStart w:id="40" w:name="_Toc165844616"/>
      <w:r w:rsidRPr="00A46DCE">
        <w:rPr>
          <w:shd w:val="clear" w:color="auto" w:fill="FFFFFF"/>
        </w:rPr>
        <w:t>Данный документ содержит описание задачи, анализ аналогов, техническое задание и выбор средств реализации для разработки веб-сайта казино.</w:t>
      </w:r>
      <w:r w:rsidRPr="00A46DCE">
        <w:t xml:space="preserve"> </w:t>
      </w:r>
      <w:r w:rsidRPr="00A46DCE">
        <w:rPr>
          <w:shd w:val="clear" w:color="auto" w:fill="FFFFFF"/>
        </w:rPr>
        <w:t xml:space="preserve">В данном разделе были рассмотрены три примера веб-сайтов казино: </w:t>
      </w:r>
      <w:proofErr w:type="spellStart"/>
      <w:r w:rsidRPr="00A46DCE">
        <w:rPr>
          <w:shd w:val="clear" w:color="auto" w:fill="FFFFFF"/>
        </w:rPr>
        <w:t>Gama</w:t>
      </w:r>
      <w:proofErr w:type="spellEnd"/>
      <w:r w:rsidRPr="00A46DCE">
        <w:rPr>
          <w:shd w:val="clear" w:color="auto" w:fill="FFFFFF"/>
        </w:rPr>
        <w:t xml:space="preserve"> Casino, </w:t>
      </w:r>
      <w:proofErr w:type="spellStart"/>
      <w:r w:rsidRPr="00A46DCE">
        <w:rPr>
          <w:shd w:val="clear" w:color="auto" w:fill="FFFFFF"/>
        </w:rPr>
        <w:t>Cat</w:t>
      </w:r>
      <w:proofErr w:type="spellEnd"/>
      <w:r w:rsidRPr="00A46DCE">
        <w:rPr>
          <w:shd w:val="clear" w:color="auto" w:fill="FFFFFF"/>
        </w:rPr>
        <w:t xml:space="preserve"> Casino и 1xBet. Анализ этих сайтов показал, что существуют разные подходы к разработке сайтов казино. Было поставлено </w:t>
      </w:r>
      <w:r w:rsidRPr="00A46DCE">
        <w:t xml:space="preserve">техническое задание и </w:t>
      </w:r>
      <w:r w:rsidRPr="00A46DCE">
        <w:rPr>
          <w:rStyle w:val="aff6"/>
          <w:b w:val="0"/>
          <w:bCs w:val="0"/>
          <w:color w:val="000000" w:themeColor="text1"/>
          <w:szCs w:val="28"/>
          <w:shd w:val="clear" w:color="auto" w:fill="FFFFFF"/>
        </w:rPr>
        <w:t xml:space="preserve">функциональные требования. </w:t>
      </w:r>
      <w:r w:rsidRPr="00A46DCE">
        <w:t xml:space="preserve">Выбраны </w:t>
      </w:r>
      <w:r w:rsidRPr="00A46DCE">
        <w:rPr>
          <w:rStyle w:val="aff6"/>
          <w:b w:val="0"/>
          <w:bCs w:val="0"/>
          <w:color w:val="000000" w:themeColor="text1"/>
          <w:szCs w:val="28"/>
        </w:rPr>
        <w:t>языки</w:t>
      </w:r>
      <w:r w:rsidRPr="00A46DCE">
        <w:t xml:space="preserve"> реализации</w:t>
      </w:r>
      <w:r w:rsidRPr="00A46DCE">
        <w:rPr>
          <w:rStyle w:val="aff6"/>
          <w:b w:val="0"/>
          <w:bCs w:val="0"/>
          <w:color w:val="000000" w:themeColor="text1"/>
          <w:szCs w:val="28"/>
        </w:rPr>
        <w:t xml:space="preserve">: </w:t>
      </w:r>
      <w:r w:rsidRPr="00A46DCE">
        <w:t>HTML, CSS, JS, XML.</w:t>
      </w:r>
      <w:bookmarkEnd w:id="38"/>
      <w:bookmarkEnd w:id="39"/>
      <w:bookmarkEnd w:id="40"/>
    </w:p>
    <w:p w14:paraId="3E30D14F" w14:textId="77777777" w:rsidR="00E06A44" w:rsidRPr="00A46DCE" w:rsidRDefault="00E06A44" w:rsidP="00E06A44"/>
    <w:p w14:paraId="71DAA15B" w14:textId="77777777" w:rsidR="00E06A44" w:rsidRPr="00CC0089" w:rsidRDefault="00E06A44" w:rsidP="00E06A44">
      <w:pPr>
        <w:pStyle w:val="af3"/>
        <w:outlineLvl w:val="0"/>
      </w:pPr>
      <w:bookmarkStart w:id="41" w:name="_Toc90853754"/>
      <w:bookmarkStart w:id="42" w:name="_Toc103682050"/>
      <w:bookmarkStart w:id="43" w:name="_Toc134821164"/>
      <w:bookmarkStart w:id="44" w:name="_Toc167023450"/>
      <w:r>
        <w:lastRenderedPageBreak/>
        <w:t>2</w:t>
      </w:r>
      <w:r w:rsidRPr="00CC0089">
        <w:t xml:space="preserve"> Проектирование страниц веб-сайта</w:t>
      </w:r>
      <w:bookmarkEnd w:id="41"/>
      <w:bookmarkEnd w:id="42"/>
      <w:bookmarkEnd w:id="43"/>
      <w:bookmarkEnd w:id="44"/>
    </w:p>
    <w:p w14:paraId="6B6D2235" w14:textId="77777777" w:rsidR="00E06A44" w:rsidRDefault="00E06A44" w:rsidP="00E06A44">
      <w:pPr>
        <w:pStyle w:val="af8"/>
        <w:outlineLvl w:val="1"/>
      </w:pPr>
      <w:bookmarkStart w:id="45" w:name="_Toc103682051"/>
      <w:bookmarkStart w:id="46" w:name="_Toc134821165"/>
      <w:bookmarkStart w:id="47" w:name="_Hlk98613513"/>
      <w:bookmarkStart w:id="48" w:name="_Toc167023451"/>
      <w:r w:rsidRPr="00A46DCE">
        <w:t>2.1 Выбор способа вёрстки</w:t>
      </w:r>
      <w:bookmarkEnd w:id="45"/>
      <w:bookmarkEnd w:id="46"/>
      <w:bookmarkEnd w:id="47"/>
      <w:bookmarkEnd w:id="48"/>
    </w:p>
    <w:p w14:paraId="54C638B9" w14:textId="77777777" w:rsidR="00E06A44" w:rsidRPr="00A46DCE" w:rsidRDefault="00E06A44" w:rsidP="00E06A44">
      <w:r>
        <w:t xml:space="preserve">Была сделана </w:t>
      </w:r>
      <w:r w:rsidRPr="00A46DCE">
        <w:t xml:space="preserve">комбинация семантических элементов HTML, CSS Grid и </w:t>
      </w:r>
      <w:proofErr w:type="spellStart"/>
      <w:r w:rsidRPr="00A46DCE">
        <w:t>Flexbox</w:t>
      </w:r>
      <w:proofErr w:type="spellEnd"/>
      <w:r w:rsidRPr="00A46DCE">
        <w:t>, потому что эта комбинация предлагает мощный подход к макету веб-сайта, обеспечивая как структурную ясность, так и гибкие возможности дизайна. Давайте углубимся в преимущества этой синергии:</w:t>
      </w:r>
    </w:p>
    <w:p w14:paraId="537AF995" w14:textId="77777777" w:rsidR="00E06A44" w:rsidRPr="00A46DCE" w:rsidRDefault="00E06A44" w:rsidP="00E06A44">
      <w:r w:rsidRPr="00A46DCE">
        <w:t>Семантические элементы HTML для повышения доступности и организации:</w:t>
      </w:r>
    </w:p>
    <w:p w14:paraId="2FC5A3F1" w14:textId="77777777" w:rsidR="00E06A44" w:rsidRPr="00A46DCE" w:rsidRDefault="00E06A44" w:rsidP="00E06A44">
      <w:pPr>
        <w:pStyle w:val="060"/>
      </w:pPr>
      <w:r w:rsidRPr="00A46DCE">
        <w:t>1. Содержательная структура. Семантические элементы HTML, такие как</w:t>
      </w:r>
      <w:r>
        <w:t xml:space="preserve"> </w:t>
      </w:r>
      <w:r w:rsidRPr="00A46DCE">
        <w:t>&lt;</w:t>
      </w:r>
      <w:proofErr w:type="spellStart"/>
      <w:r w:rsidRPr="00A46DCE">
        <w:t>header</w:t>
      </w:r>
      <w:proofErr w:type="spellEnd"/>
      <w:r w:rsidRPr="00A46DCE">
        <w:t>&gt;,</w:t>
      </w:r>
      <w:r>
        <w:t xml:space="preserve"> </w:t>
      </w:r>
      <w:r w:rsidRPr="00A46DCE">
        <w:t>&lt;</w:t>
      </w:r>
      <w:proofErr w:type="spellStart"/>
      <w:r w:rsidRPr="00A46DCE">
        <w:t>nav</w:t>
      </w:r>
      <w:proofErr w:type="spellEnd"/>
      <w:proofErr w:type="gramStart"/>
      <w:r w:rsidRPr="00A46DCE">
        <w:t>&gt;</w:t>
      </w:r>
      <w:r>
        <w:t xml:space="preserve"> </w:t>
      </w:r>
      <w:r w:rsidRPr="00A46DCE">
        <w:t>,</w:t>
      </w:r>
      <w:proofErr w:type="gramEnd"/>
      <w:r>
        <w:t xml:space="preserve"> </w:t>
      </w:r>
      <w:r w:rsidRPr="00A46DCE">
        <w:t>&lt;</w:t>
      </w:r>
      <w:proofErr w:type="spellStart"/>
      <w:r w:rsidRPr="00A46DCE">
        <w:t>main</w:t>
      </w:r>
      <w:proofErr w:type="spellEnd"/>
      <w:r w:rsidRPr="00A46DCE">
        <w:t>&gt;</w:t>
      </w:r>
      <w:r>
        <w:t xml:space="preserve"> </w:t>
      </w:r>
      <w:r w:rsidRPr="00A46DCE">
        <w:t xml:space="preserve"> и </w:t>
      </w:r>
      <w:r>
        <w:t xml:space="preserve"> </w:t>
      </w:r>
      <w:r w:rsidRPr="00A46DCE">
        <w:t>&lt;</w:t>
      </w:r>
      <w:proofErr w:type="spellStart"/>
      <w:r w:rsidRPr="00A46DCE">
        <w:t>footer</w:t>
      </w:r>
      <w:proofErr w:type="spellEnd"/>
      <w:r w:rsidRPr="00A46DCE">
        <w:t>&gt;</w:t>
      </w:r>
      <w:r>
        <w:t xml:space="preserve"> </w:t>
      </w:r>
      <w:r w:rsidRPr="00A46DCE">
        <w:t>, предоставляют четкие метки для различных разделов страницы, улучшая доступность для программ чтения с экрана и других вспомогательных технологий. Это упрощает навигацию и понимание веб-сайта для пользователей с ограниченными возможностями.</w:t>
      </w:r>
    </w:p>
    <w:p w14:paraId="4C2F3415" w14:textId="77777777" w:rsidR="00E06A44" w:rsidRPr="00A46DCE" w:rsidRDefault="00E06A44" w:rsidP="00E06A44">
      <w:pPr>
        <w:pStyle w:val="060"/>
      </w:pPr>
      <w:r w:rsidRPr="00A46DCE">
        <w:t>2. Улучшенная поисковая оптимизация (SEO):</w:t>
      </w:r>
      <w:r>
        <w:t xml:space="preserve"> </w:t>
      </w:r>
      <w:r w:rsidRPr="00A46DCE">
        <w:t>Семантические элементы HTML помогают поисковым системам лучше понять содержание и цель веб-сайта, что потенциально приводит к повышению рейтинга в поисковых системах.</w:t>
      </w:r>
    </w:p>
    <w:p w14:paraId="49EDFA2C" w14:textId="77777777" w:rsidR="00E06A44" w:rsidRPr="00A46DCE" w:rsidRDefault="00E06A44" w:rsidP="00E06A44">
      <w:pPr>
        <w:pStyle w:val="060"/>
      </w:pPr>
      <w:r w:rsidRPr="00A46DCE">
        <w:t xml:space="preserve">3. Более понятная структура кода. Семантические элементы HTML делают код более организованным и </w:t>
      </w:r>
      <w:proofErr w:type="spellStart"/>
      <w:r w:rsidRPr="00A46DCE">
        <w:t>самодокументируемым</w:t>
      </w:r>
      <w:proofErr w:type="spellEnd"/>
      <w:r w:rsidRPr="00A46DCE">
        <w:t>, что упрощает разработчикам поддержку и понимание структуры веб-сайта.</w:t>
      </w:r>
    </w:p>
    <w:p w14:paraId="49A33D14" w14:textId="77777777" w:rsidR="00E06A44" w:rsidRPr="00A46DCE" w:rsidRDefault="00E06A44" w:rsidP="00E06A44">
      <w:r w:rsidRPr="00A46DCE">
        <w:t xml:space="preserve">CSS Grid и </w:t>
      </w:r>
      <w:proofErr w:type="spellStart"/>
      <w:r w:rsidRPr="00A46DCE">
        <w:t>Flexbox</w:t>
      </w:r>
      <w:proofErr w:type="spellEnd"/>
      <w:r w:rsidRPr="00A46DCE">
        <w:t xml:space="preserve"> для гибких и адаптивных макетов:</w:t>
      </w:r>
    </w:p>
    <w:p w14:paraId="166B12F7" w14:textId="77777777" w:rsidR="00E06A44" w:rsidRPr="00A46DCE" w:rsidRDefault="00E06A44" w:rsidP="00E06A44">
      <w:pPr>
        <w:pStyle w:val="060"/>
      </w:pPr>
      <w:r w:rsidRPr="00A46DCE">
        <w:t xml:space="preserve">1. Гибкие макеты. CSS Grid и </w:t>
      </w:r>
      <w:proofErr w:type="spellStart"/>
      <w:r w:rsidRPr="00A46DCE">
        <w:t>Flexbox</w:t>
      </w:r>
      <w:proofErr w:type="spellEnd"/>
      <w:r w:rsidRPr="00A46DCE">
        <w:t xml:space="preserve"> предоставляют мощные инструменты для создания адаптивных макетов, которые адаптируются к различным размерам экрана и устройствам. Это гарантирует, что веб-сайт будет хорошо выглядеть и работать на настольных компьютерах, планшетах и мобильных устройствах.</w:t>
      </w:r>
    </w:p>
    <w:p w14:paraId="24C35A62" w14:textId="77777777" w:rsidR="00E06A44" w:rsidRPr="00A46DCE" w:rsidRDefault="00E06A44" w:rsidP="00E06A44">
      <w:pPr>
        <w:pStyle w:val="060"/>
      </w:pPr>
      <w:r w:rsidRPr="00A46DCE">
        <w:t xml:space="preserve">2. Управление выравниванием и позиционированием. Grid и </w:t>
      </w:r>
      <w:proofErr w:type="spellStart"/>
      <w:r w:rsidRPr="00A46DCE">
        <w:t>Flexbox</w:t>
      </w:r>
      <w:proofErr w:type="spellEnd"/>
      <w:r w:rsidRPr="00A46DCE">
        <w:t xml:space="preserve"> обеспечивают точный контроль над выравниванием и расположением элементов на странице, что позволяет создавать визуально привлекательные и единообразные макеты.</w:t>
      </w:r>
    </w:p>
    <w:p w14:paraId="756F3478" w14:textId="77777777" w:rsidR="00E06A44" w:rsidRPr="00A46DCE" w:rsidRDefault="00E06A44" w:rsidP="00E06A44">
      <w:pPr>
        <w:pStyle w:val="060"/>
      </w:pPr>
      <w:r w:rsidRPr="00A46DCE">
        <w:t>3. Динамические изменения макета. Эти методы макета позволяют динамически изменять макет в зависимости от взаимодействия с пользователем или размера области просмотра, что повышает удобство работы пользователя.</w:t>
      </w:r>
    </w:p>
    <w:p w14:paraId="463CDBC0" w14:textId="77777777" w:rsidR="00E06A44" w:rsidRPr="00A46DCE" w:rsidRDefault="00E06A44" w:rsidP="00E06A44">
      <w:r w:rsidRPr="00A46DCE">
        <w:t>Объединение сильных сторон:</w:t>
      </w:r>
    </w:p>
    <w:p w14:paraId="27C72DD7" w14:textId="77777777" w:rsidR="00E06A44" w:rsidRPr="00A46DCE" w:rsidRDefault="00E06A44" w:rsidP="00E06A44">
      <w:pPr>
        <w:pStyle w:val="060"/>
      </w:pPr>
      <w:r w:rsidRPr="00A46DCE">
        <w:t xml:space="preserve">1. Семантическая структура с гибким макетом. Семантический HTML обеспечивает четкую основу для организации контента веб-сайта, а Grid и </w:t>
      </w:r>
      <w:proofErr w:type="spellStart"/>
      <w:r w:rsidRPr="00A46DCE">
        <w:t>Flexbox</w:t>
      </w:r>
      <w:proofErr w:type="spellEnd"/>
      <w:r w:rsidRPr="00A46DCE">
        <w:t xml:space="preserve"> позволяют создавать гибкие и адаптируемые макеты, подходящие для различных устройств и взаимодействия с пользователем.</w:t>
      </w:r>
    </w:p>
    <w:p w14:paraId="1F3669D3" w14:textId="77777777" w:rsidR="00E06A44" w:rsidRDefault="00E06A44" w:rsidP="00E06A44">
      <w:pPr>
        <w:pStyle w:val="060"/>
      </w:pPr>
      <w:r w:rsidRPr="00A46DCE">
        <w:t>2. Улучшенная доступность и SEO. Эта комбинация повышает доступность для пользователей с ограниченными возможностями и улучшает поисковую оптимизацию, делая веб-сайт более доступным для обнаружения.</w:t>
      </w:r>
    </w:p>
    <w:p w14:paraId="05867988" w14:textId="77777777" w:rsidR="00E06A44" w:rsidRDefault="00E06A44" w:rsidP="00E06A44">
      <w:pPr>
        <w:pStyle w:val="060"/>
      </w:pPr>
      <w:r w:rsidRPr="00A46DCE">
        <w:lastRenderedPageBreak/>
        <w:t>3. Удобный для разработчиков код. Семантический HTML и Grid/</w:t>
      </w:r>
      <w:proofErr w:type="spellStart"/>
      <w:r w:rsidRPr="00A46DCE">
        <w:t>Flexbox</w:t>
      </w:r>
      <w:proofErr w:type="spellEnd"/>
      <w:r w:rsidRPr="00A46DCE">
        <w:t xml:space="preserve"> вместе создают хорошо структурированный и организованный код, упрощая совместную работу разработчиков и поддержку веб-сайта.</w:t>
      </w:r>
    </w:p>
    <w:p w14:paraId="12F0FA86" w14:textId="77777777" w:rsidR="00E06A44" w:rsidRPr="00D95CBB" w:rsidRDefault="00E06A44" w:rsidP="00E06A44">
      <w:pPr>
        <w:pStyle w:val="2"/>
        <w:spacing w:before="360" w:after="240"/>
        <w:ind w:left="709" w:firstLine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103682052"/>
      <w:bookmarkStart w:id="50" w:name="_Toc134821166"/>
      <w:bookmarkStart w:id="51" w:name="_Toc167023452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 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Выбор стилевого оформления</w:t>
      </w:r>
      <w:bookmarkEnd w:id="49"/>
      <w:bookmarkEnd w:id="50"/>
      <w:bookmarkEnd w:id="51"/>
    </w:p>
    <w:p w14:paraId="41C7AF49" w14:textId="77777777" w:rsidR="00E06A44" w:rsidRPr="00E81BDB" w:rsidRDefault="00E06A44" w:rsidP="00E06A44">
      <w:pPr>
        <w:pStyle w:val="060"/>
      </w:pPr>
      <w:r w:rsidRPr="00E81BDB">
        <w:t>Для оформления веб-сайта казино "</w:t>
      </w:r>
      <w:proofErr w:type="spellStart"/>
      <w:r w:rsidRPr="00E81BDB">
        <w:t>Fffatality</w:t>
      </w:r>
      <w:proofErr w:type="spellEnd"/>
      <w:r w:rsidRPr="00E81BDB">
        <w:t>!" был выбран стиль "арт-</w:t>
      </w:r>
      <w:proofErr w:type="spellStart"/>
      <w:r w:rsidRPr="00E81BDB">
        <w:t>деко</w:t>
      </w:r>
      <w:proofErr w:type="spellEnd"/>
      <w:r w:rsidRPr="00E81BDB">
        <w:t>". Ар-деко — это стиль изобразительного искусства, </w:t>
      </w:r>
      <w:hyperlink r:id="rId22" w:tooltip="Architecture" w:history="1">
        <w:r w:rsidRPr="00E81BDB">
          <w:rPr>
            <w:rStyle w:val="aff0"/>
            <w:color w:val="auto"/>
            <w:u w:val="none"/>
          </w:rPr>
          <w:t>архитектуры</w:t>
        </w:r>
      </w:hyperlink>
      <w:r w:rsidRPr="00E81BDB">
        <w:t> и </w:t>
      </w:r>
      <w:hyperlink r:id="rId23" w:tooltip="Industrial design" w:history="1">
        <w:r w:rsidRPr="00E81BDB">
          <w:rPr>
            <w:rStyle w:val="aff0"/>
            <w:color w:val="auto"/>
            <w:u w:val="none"/>
          </w:rPr>
          <w:t>дизайна продукции</w:t>
        </w:r>
      </w:hyperlink>
      <w:r w:rsidRPr="00E81BDB">
        <w:t xml:space="preserve">. Этот стиль характеризуется следующими элементами: использование геометрических фигур, таких как квадраты, треугольники, круги и зигзаги; использование роскошных материалов, таких как мрамор, золото и стекло; использование ярких цветов, таких как красный, черный, золотой и зеленый; использование стильных шрифтов, таких как Art </w:t>
      </w:r>
      <w:proofErr w:type="spellStart"/>
      <w:r w:rsidRPr="00E81BDB">
        <w:t>Deco</w:t>
      </w:r>
      <w:proofErr w:type="spellEnd"/>
      <w:r w:rsidRPr="00E81BDB">
        <w:t xml:space="preserve">, </w:t>
      </w:r>
      <w:proofErr w:type="spellStart"/>
      <w:r w:rsidRPr="00E81BDB">
        <w:t>Futura</w:t>
      </w:r>
      <w:proofErr w:type="spellEnd"/>
      <w:r w:rsidRPr="00E81BDB">
        <w:t xml:space="preserve"> и </w:t>
      </w:r>
      <w:proofErr w:type="spellStart"/>
      <w:r w:rsidRPr="00E81BDB">
        <w:t>Geometric</w:t>
      </w:r>
      <w:proofErr w:type="spellEnd"/>
      <w:r w:rsidRPr="00E81BDB">
        <w:t>; использование освещения для создания атмосферы роскоши и гламура.</w:t>
      </w:r>
    </w:p>
    <w:p w14:paraId="249C5DBC" w14:textId="77777777" w:rsidR="00E06A44" w:rsidRPr="00E81BDB" w:rsidRDefault="00E06A44" w:rsidP="00E06A44">
      <w:pPr>
        <w:pStyle w:val="060"/>
      </w:pPr>
      <w:r w:rsidRPr="00E81BDB">
        <w:t>Цвета сайта казино "</w:t>
      </w:r>
      <w:proofErr w:type="spellStart"/>
      <w:r w:rsidRPr="00E81BDB">
        <w:t>Fffatality</w:t>
      </w:r>
      <w:proofErr w:type="spellEnd"/>
      <w:r w:rsidRPr="00E81BDB">
        <w:t>!" —  черный, красный и золотой. Эти цвета были выбраны не случайно. Они имеют символическое значение, которое соответствует имиджу бренда казино. Черный цвет —   это цвет роскоши, элегантности и таинственности. Он также ассоциируется с азартными играми. Красный цвет —   это цвет страсти, возбуждения и энергии. Он также ассоциируется с успехом и выигрышем. Золотой цвет —   это цвет богатства, процветания и удачи. Он также ассоциируется с роскошью и гламуром.</w:t>
      </w:r>
    </w:p>
    <w:p w14:paraId="1DC4C373" w14:textId="77777777" w:rsidR="00E06A44" w:rsidRPr="00E81BDB" w:rsidRDefault="00E06A44" w:rsidP="00E06A44">
      <w:pPr>
        <w:pStyle w:val="060"/>
      </w:pPr>
      <w:r w:rsidRPr="00E81BDB">
        <w:t xml:space="preserve">Использование этих цветов создает атмосферу азарта, роскоши и удовольствия. Это делает сайт более привлекательным для потенциальных клиентов. В дополнение к символическому значению, эти цвета также хорошо сочетаются друг с другом. Черный цвет служит фоном для красного и золотого цветов, что делает их более яркими и </w:t>
      </w:r>
      <w:proofErr w:type="spellStart"/>
      <w:proofErr w:type="gramStart"/>
      <w:r w:rsidRPr="00E81BDB">
        <w:t>заметными.Использование</w:t>
      </w:r>
      <w:proofErr w:type="spellEnd"/>
      <w:proofErr w:type="gramEnd"/>
      <w:r w:rsidRPr="00E81BDB">
        <w:t xml:space="preserve"> этих цветов в </w:t>
      </w:r>
      <w:proofErr w:type="spellStart"/>
      <w:r w:rsidRPr="00E81BDB">
        <w:t>дизай</w:t>
      </w:r>
      <w:proofErr w:type="spellEnd"/>
      <w:r w:rsidRPr="00E81BDB">
        <w:t xml:space="preserve"> не сайта казино "</w:t>
      </w:r>
      <w:proofErr w:type="spellStart"/>
      <w:r w:rsidRPr="00E81BDB">
        <w:t>Fffatality</w:t>
      </w:r>
      <w:proofErr w:type="spellEnd"/>
      <w:r w:rsidRPr="00E81BDB">
        <w:t>!" является удачным решением. Они соответствуют имиджу бренда казино и привлекают внимание потенциальных клиентов.</w:t>
      </w:r>
    </w:p>
    <w:p w14:paraId="208AD790" w14:textId="77777777" w:rsidR="00E06A44" w:rsidRDefault="00E06A44" w:rsidP="00E06A44">
      <w:pPr>
        <w:pStyle w:val="060"/>
      </w:pPr>
      <w:r w:rsidRPr="00E81BDB">
        <w:t>А также именно эти цвета были выбраны</w:t>
      </w:r>
      <w:r>
        <w:t xml:space="preserve"> </w:t>
      </w:r>
      <w:r w:rsidRPr="00E81BDB">
        <w:t>потому</w:t>
      </w:r>
      <w:r>
        <w:t xml:space="preserve">, </w:t>
      </w:r>
      <w:r w:rsidRPr="00E81BDB">
        <w:t>что: эти цвета хорошо читаются на экране; эти цвета хорошо сочетаются с другими цветами, которые используются на сайте; эти цвета не утомляют глаза.</w:t>
      </w:r>
    </w:p>
    <w:p w14:paraId="097C7F6A" w14:textId="77777777" w:rsidR="00E06A44" w:rsidRPr="00C240C0" w:rsidRDefault="00E06A44" w:rsidP="00E06A44">
      <w:pPr>
        <w:pStyle w:val="2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67023453"/>
      <w:r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3 Выбор шрифтового оформления</w:t>
      </w:r>
      <w:bookmarkEnd w:id="52"/>
    </w:p>
    <w:p w14:paraId="0830BFA8" w14:textId="77777777" w:rsidR="00E06A44" w:rsidRPr="003C0858" w:rsidRDefault="00E06A44" w:rsidP="00E06A44">
      <w:pPr>
        <w:pStyle w:val="060"/>
        <w:rPr>
          <w:rFonts w:eastAsia="Times New Roman"/>
          <w:lang w:eastAsia="ru-RU"/>
        </w:rPr>
      </w:pPr>
      <w:r w:rsidRPr="003C0858">
        <w:rPr>
          <w:rFonts w:eastAsia="Times New Roman"/>
          <w:lang w:eastAsia="ru-RU"/>
        </w:rPr>
        <w:t>Выбор шрифтов является важной частью дизайна сайта казино. Шрифты должны быть читаемыми, удобными для восприятия и соответствовать общему стилю сайта.</w:t>
      </w:r>
      <w:r>
        <w:rPr>
          <w:rFonts w:eastAsia="Times New Roman"/>
          <w:lang w:eastAsia="ru-RU"/>
        </w:rPr>
        <w:t xml:space="preserve"> </w:t>
      </w:r>
      <w:r w:rsidRPr="003C0858">
        <w:rPr>
          <w:rFonts w:eastAsia="Times New Roman"/>
          <w:lang w:eastAsia="ru-RU"/>
        </w:rPr>
        <w:t>Для сайта казино "</w:t>
      </w:r>
      <w:proofErr w:type="spellStart"/>
      <w:r w:rsidRPr="003C0858">
        <w:rPr>
          <w:rFonts w:eastAsia="Times New Roman"/>
          <w:lang w:eastAsia="ru-RU"/>
        </w:rPr>
        <w:t>Fffatality</w:t>
      </w:r>
      <w:proofErr w:type="spellEnd"/>
      <w:r w:rsidRPr="003C0858">
        <w:rPr>
          <w:rFonts w:eastAsia="Times New Roman"/>
          <w:lang w:eastAsia="ru-RU"/>
        </w:rPr>
        <w:t>!" были выбраны следующие шрифты:</w:t>
      </w:r>
    </w:p>
    <w:p w14:paraId="513541B5" w14:textId="77777777" w:rsidR="00E06A44" w:rsidRPr="008C7229" w:rsidRDefault="00E06A44" w:rsidP="00E06A44">
      <w:pPr>
        <w:pStyle w:val="060"/>
        <w:numPr>
          <w:ilvl w:val="0"/>
          <w:numId w:val="51"/>
        </w:numPr>
        <w:ind w:left="993" w:hanging="284"/>
        <w:rPr>
          <w:rFonts w:eastAsia="Times New Roman"/>
          <w:lang w:eastAsia="ru-RU"/>
        </w:rPr>
      </w:pPr>
      <w:r w:rsidRPr="008C7229">
        <w:rPr>
          <w:rFonts w:eastAsia="Times New Roman"/>
          <w:lang w:eastAsia="ru-RU"/>
        </w:rPr>
        <w:t>заголовок: "</w:t>
      </w:r>
      <w:proofErr w:type="spellStart"/>
      <w:r w:rsidRPr="008C7229">
        <w:rPr>
          <w:rFonts w:eastAsia="Times New Roman"/>
          <w:lang w:eastAsia="ru-RU"/>
        </w:rPr>
        <w:t>arial</w:t>
      </w:r>
      <w:proofErr w:type="spellEnd"/>
      <w:r w:rsidRPr="008C7229">
        <w:rPr>
          <w:rFonts w:eastAsia="Times New Roman"/>
          <w:lang w:eastAsia="ru-RU"/>
        </w:rPr>
        <w:t xml:space="preserve"> </w:t>
      </w:r>
      <w:proofErr w:type="spellStart"/>
      <w:r w:rsidRPr="008C7229">
        <w:rPr>
          <w:rFonts w:eastAsia="Times New Roman"/>
          <w:lang w:eastAsia="ru-RU"/>
        </w:rPr>
        <w:t>black</w:t>
      </w:r>
      <w:proofErr w:type="spellEnd"/>
      <w:r w:rsidRPr="008C7229">
        <w:rPr>
          <w:rFonts w:eastAsia="Times New Roman"/>
          <w:lang w:eastAsia="ru-RU"/>
        </w:rPr>
        <w:t>", 48px</w:t>
      </w:r>
      <w:r>
        <w:rPr>
          <w:rFonts w:eastAsia="Times New Roman"/>
          <w:lang w:eastAsia="ru-RU"/>
        </w:rPr>
        <w:t>;</w:t>
      </w:r>
    </w:p>
    <w:p w14:paraId="0326A702" w14:textId="77777777" w:rsidR="00E06A44" w:rsidRPr="008C7229" w:rsidRDefault="00E06A44" w:rsidP="00E06A44">
      <w:pPr>
        <w:pStyle w:val="060"/>
        <w:numPr>
          <w:ilvl w:val="0"/>
          <w:numId w:val="51"/>
        </w:numPr>
        <w:ind w:left="993" w:hanging="284"/>
        <w:rPr>
          <w:rFonts w:eastAsia="Times New Roman"/>
          <w:lang w:eastAsia="ru-RU"/>
        </w:rPr>
      </w:pPr>
      <w:r w:rsidRPr="008C7229">
        <w:rPr>
          <w:rFonts w:eastAsia="Times New Roman"/>
          <w:lang w:eastAsia="ru-RU"/>
        </w:rPr>
        <w:t>подзаголовок: "</w:t>
      </w:r>
      <w:proofErr w:type="spellStart"/>
      <w:r w:rsidRPr="008C7229">
        <w:rPr>
          <w:rFonts w:eastAsia="Times New Roman"/>
          <w:lang w:eastAsia="ru-RU"/>
        </w:rPr>
        <w:t>arial</w:t>
      </w:r>
      <w:proofErr w:type="spellEnd"/>
      <w:r w:rsidRPr="008C7229">
        <w:rPr>
          <w:rFonts w:eastAsia="Times New Roman"/>
          <w:lang w:eastAsia="ru-RU"/>
        </w:rPr>
        <w:t>", 24px</w:t>
      </w:r>
      <w:r>
        <w:rPr>
          <w:rFonts w:eastAsia="Times New Roman"/>
          <w:lang w:eastAsia="ru-RU"/>
        </w:rPr>
        <w:t>;</w:t>
      </w:r>
    </w:p>
    <w:p w14:paraId="7CE19A91" w14:textId="77777777" w:rsidR="00E06A44" w:rsidRPr="008C7229" w:rsidRDefault="00E06A44" w:rsidP="00E06A44">
      <w:pPr>
        <w:pStyle w:val="060"/>
        <w:numPr>
          <w:ilvl w:val="0"/>
          <w:numId w:val="51"/>
        </w:numPr>
        <w:ind w:left="993" w:hanging="284"/>
        <w:rPr>
          <w:rFonts w:eastAsia="Times New Roman"/>
          <w:lang w:eastAsia="ru-RU"/>
        </w:rPr>
      </w:pPr>
      <w:r w:rsidRPr="008C7229">
        <w:rPr>
          <w:rFonts w:eastAsia="Times New Roman"/>
          <w:lang w:eastAsia="ru-RU"/>
        </w:rPr>
        <w:t>основной текст: "</w:t>
      </w:r>
      <w:proofErr w:type="spellStart"/>
      <w:r w:rsidRPr="008C7229">
        <w:rPr>
          <w:rFonts w:eastAsia="Times New Roman"/>
          <w:lang w:eastAsia="ru-RU"/>
        </w:rPr>
        <w:t>arial</w:t>
      </w:r>
      <w:proofErr w:type="spellEnd"/>
      <w:r w:rsidRPr="008C7229">
        <w:rPr>
          <w:rFonts w:eastAsia="Times New Roman"/>
          <w:lang w:eastAsia="ru-RU"/>
        </w:rPr>
        <w:t>", 16px</w:t>
      </w:r>
      <w:r>
        <w:rPr>
          <w:rFonts w:eastAsia="Times New Roman"/>
          <w:lang w:eastAsia="ru-RU"/>
        </w:rPr>
        <w:t>;</w:t>
      </w:r>
    </w:p>
    <w:p w14:paraId="75F39846" w14:textId="77777777" w:rsidR="00E06A44" w:rsidRPr="008C7229" w:rsidRDefault="00E06A44" w:rsidP="00E06A44">
      <w:pPr>
        <w:pStyle w:val="060"/>
        <w:numPr>
          <w:ilvl w:val="0"/>
          <w:numId w:val="51"/>
        </w:numPr>
        <w:ind w:left="993" w:hanging="284"/>
        <w:rPr>
          <w:rFonts w:eastAsia="Times New Roman"/>
          <w:lang w:eastAsia="ru-RU"/>
        </w:rPr>
      </w:pPr>
      <w:r w:rsidRPr="008C7229">
        <w:rPr>
          <w:rFonts w:eastAsia="Times New Roman"/>
          <w:lang w:eastAsia="ru-RU"/>
        </w:rPr>
        <w:t>дополнительно: "</w:t>
      </w:r>
      <w:proofErr w:type="spellStart"/>
      <w:r w:rsidRPr="008C7229">
        <w:rPr>
          <w:rFonts w:eastAsia="Times New Roman"/>
          <w:lang w:eastAsia="ru-RU"/>
        </w:rPr>
        <w:t>arial</w:t>
      </w:r>
      <w:proofErr w:type="spellEnd"/>
      <w:r w:rsidRPr="008C7229">
        <w:rPr>
          <w:rFonts w:eastAsia="Times New Roman"/>
          <w:lang w:eastAsia="ru-RU"/>
        </w:rPr>
        <w:t xml:space="preserve"> </w:t>
      </w:r>
      <w:proofErr w:type="spellStart"/>
      <w:r w:rsidRPr="008C7229">
        <w:rPr>
          <w:rFonts w:eastAsia="Times New Roman"/>
          <w:lang w:eastAsia="ru-RU"/>
        </w:rPr>
        <w:t>narrow</w:t>
      </w:r>
      <w:proofErr w:type="spellEnd"/>
      <w:r w:rsidRPr="008C7229">
        <w:rPr>
          <w:rFonts w:eastAsia="Times New Roman"/>
          <w:lang w:eastAsia="ru-RU"/>
        </w:rPr>
        <w:t>", 14px</w:t>
      </w:r>
      <w:r>
        <w:rPr>
          <w:rFonts w:eastAsia="Times New Roman"/>
          <w:lang w:eastAsia="ru-RU"/>
        </w:rPr>
        <w:t>.</w:t>
      </w:r>
    </w:p>
    <w:p w14:paraId="1D25A00E" w14:textId="77777777" w:rsidR="00E06A44" w:rsidRDefault="00E06A44" w:rsidP="00E06A44">
      <w:pPr>
        <w:pStyle w:val="060"/>
      </w:pPr>
      <w:r w:rsidRPr="00CF613E">
        <w:lastRenderedPageBreak/>
        <w:t xml:space="preserve">Эти шрифты были выбраны по следующим причинам. </w:t>
      </w:r>
      <w:proofErr w:type="spellStart"/>
      <w:r w:rsidRPr="00CF613E">
        <w:t>Arial</w:t>
      </w:r>
      <w:proofErr w:type="spellEnd"/>
      <w:r w:rsidRPr="00CF613E">
        <w:t xml:space="preserve"> — это универсальный шрифт, который хорошо читается на экране. Он также используется в логотипе казино "</w:t>
      </w:r>
      <w:proofErr w:type="spellStart"/>
      <w:r w:rsidRPr="00CF613E">
        <w:t>Fffatality</w:t>
      </w:r>
      <w:proofErr w:type="spellEnd"/>
      <w:r w:rsidRPr="00CF613E">
        <w:t xml:space="preserve">!", что обеспечивает узнаваемость бренда. </w:t>
      </w:r>
      <w:proofErr w:type="spellStart"/>
      <w:r w:rsidRPr="00CF613E">
        <w:t>Arial</w:t>
      </w:r>
      <w:proofErr w:type="spellEnd"/>
      <w:r w:rsidRPr="00CF613E">
        <w:t xml:space="preserve"> Black — это жирный шрифт, который хорошо подходит для заголовков. Он делает заголовки более заметными и читаемыми. </w:t>
      </w:r>
      <w:proofErr w:type="spellStart"/>
      <w:r w:rsidRPr="00CF613E">
        <w:t>Arial</w:t>
      </w:r>
      <w:proofErr w:type="spellEnd"/>
      <w:r w:rsidRPr="00CF613E">
        <w:t xml:space="preserve"> </w:t>
      </w:r>
      <w:proofErr w:type="spellStart"/>
      <w:r w:rsidRPr="00CF613E">
        <w:t>Narrow</w:t>
      </w:r>
      <w:proofErr w:type="spellEnd"/>
      <w:r w:rsidRPr="00CF613E">
        <w:t xml:space="preserve"> — это узкий шрифт, который хорошо подходит для дополнительного текста, например, для сносок и примечаний.</w:t>
      </w:r>
    </w:p>
    <w:p w14:paraId="4779FED8" w14:textId="77777777" w:rsidR="00E06A44" w:rsidRPr="0069055A" w:rsidRDefault="00E06A44" w:rsidP="00E06A44">
      <w:pPr>
        <w:pStyle w:val="2"/>
        <w:spacing w:before="360" w:after="240"/>
        <w:ind w:left="709" w:firstLine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3" w:name="_Toc103682054"/>
      <w:bookmarkStart w:id="54" w:name="_Toc134821168"/>
      <w:bookmarkStart w:id="55" w:name="_Toc167023454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2.4 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Разработка логотипа</w:t>
      </w:r>
      <w:bookmarkEnd w:id="53"/>
      <w:bookmarkEnd w:id="54"/>
      <w:bookmarkEnd w:id="55"/>
    </w:p>
    <w:p w14:paraId="2E32826E" w14:textId="77777777" w:rsidR="00E06A44" w:rsidRDefault="00E06A44" w:rsidP="00E06A44">
      <w:pPr>
        <w:pStyle w:val="060"/>
      </w:pPr>
      <w:r>
        <w:t xml:space="preserve">Логотип казино </w:t>
      </w:r>
      <w:r w:rsidRPr="00E81BDB">
        <w:t>"</w:t>
      </w:r>
      <w:proofErr w:type="spellStart"/>
      <w:r w:rsidRPr="00E81BDB">
        <w:t>Fffatality</w:t>
      </w:r>
      <w:proofErr w:type="spellEnd"/>
      <w:r w:rsidRPr="00E81BDB">
        <w:t>!"</w:t>
      </w:r>
      <w:r>
        <w:t xml:space="preserve"> представляет собой стилизованное изображение слота и названия казино. </w:t>
      </w:r>
    </w:p>
    <w:p w14:paraId="62C28742" w14:textId="77777777" w:rsidR="00E06A44" w:rsidRPr="00580BF5" w:rsidRDefault="00E06A44" w:rsidP="00E06A44">
      <w:pPr>
        <w:rPr>
          <w:szCs w:val="28"/>
        </w:rPr>
      </w:pPr>
      <w:r>
        <w:t xml:space="preserve">Логотип казино </w:t>
      </w:r>
      <w:r w:rsidRPr="00E81BDB">
        <w:t>"</w:t>
      </w:r>
      <w:proofErr w:type="spellStart"/>
      <w:r w:rsidRPr="00E81BDB">
        <w:t>Fffatality</w:t>
      </w:r>
      <w:proofErr w:type="spellEnd"/>
      <w:r w:rsidRPr="00E81BDB">
        <w:t>!"</w:t>
      </w:r>
      <w:r>
        <w:rPr>
          <w:szCs w:val="28"/>
        </w:rPr>
        <w:t xml:space="preserve"> представлен на рисунке 2.1.</w:t>
      </w:r>
    </w:p>
    <w:p w14:paraId="5BCBCBE3" w14:textId="77777777" w:rsidR="00E06A44" w:rsidRDefault="00E06A44" w:rsidP="00E06A44">
      <w:pPr>
        <w:pStyle w:val="a7"/>
        <w:spacing w:after="120"/>
      </w:pPr>
      <w:r w:rsidRPr="0069055A">
        <w:rPr>
          <w:noProof/>
          <w:lang w:val="en-US"/>
        </w:rPr>
        <w:drawing>
          <wp:inline distT="0" distB="0" distL="0" distR="0" wp14:anchorId="391DF9B8" wp14:editId="4E01CA61">
            <wp:extent cx="5809669" cy="2050473"/>
            <wp:effectExtent l="0" t="0" r="0" b="0"/>
            <wp:docPr id="207416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674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5521" cy="21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A64C" w14:textId="77777777" w:rsidR="00E06A44" w:rsidRPr="00580BF5" w:rsidRDefault="00E06A44" w:rsidP="00E06A44">
      <w:pPr>
        <w:pStyle w:val="a8"/>
      </w:pPr>
      <w:r w:rsidRPr="001567E4">
        <w:t xml:space="preserve">Рисунок </w:t>
      </w:r>
      <w:r>
        <w:t>2</w:t>
      </w:r>
      <w:r w:rsidRPr="001567E4">
        <w:t>.</w:t>
      </w:r>
      <w:r>
        <w:t xml:space="preserve">1 </w:t>
      </w:r>
      <w:r w:rsidRPr="00290062">
        <w:t>–</w:t>
      </w:r>
      <w:r>
        <w:t xml:space="preserve"> Логотип казино </w:t>
      </w:r>
      <w:r w:rsidRPr="00E81BDB">
        <w:t>"</w:t>
      </w:r>
      <w:proofErr w:type="spellStart"/>
      <w:r w:rsidRPr="00E81BDB">
        <w:t>Fffatality</w:t>
      </w:r>
      <w:proofErr w:type="spellEnd"/>
      <w:r w:rsidRPr="00E81BDB">
        <w:t>!"</w:t>
      </w:r>
    </w:p>
    <w:p w14:paraId="6E4D7B7C" w14:textId="77777777" w:rsidR="00E06A44" w:rsidRPr="0069055A" w:rsidRDefault="00E06A44" w:rsidP="00E06A44">
      <w:pPr>
        <w:pStyle w:val="060"/>
      </w:pPr>
      <w:r w:rsidRPr="00580BF5">
        <w:t>Текст стилизован жирным современным шрифтом, который дополняет общий дизайн логотипа. Это чистый, современный дизайн, который передает ощущение веселья, волнения и роскоши. Минималистичный подход делает логотип запоминающимся и легко узнаваемым, а цветовая гамма добавляет изысканности.</w:t>
      </w:r>
      <w:r>
        <w:t xml:space="preserve"> Логотип казино </w:t>
      </w:r>
      <w:proofErr w:type="spellStart"/>
      <w:r>
        <w:t>Fffatality</w:t>
      </w:r>
      <w:proofErr w:type="spellEnd"/>
      <w:r>
        <w:t xml:space="preserve"> лаконичный, легко узнаваемый и запоминающийся. Он отражает атмосферу казино, используя символы игры.</w:t>
      </w:r>
    </w:p>
    <w:p w14:paraId="2D8747FF" w14:textId="77777777" w:rsidR="00E06A44" w:rsidRPr="00C240C0" w:rsidRDefault="00E06A44" w:rsidP="00E06A44">
      <w:pPr>
        <w:pStyle w:val="2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103682055"/>
      <w:bookmarkStart w:id="57" w:name="_Toc134821169"/>
      <w:bookmarkStart w:id="58" w:name="_Toc167023455"/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C240C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Разработка пользовательских элементов</w:t>
      </w:r>
      <w:bookmarkEnd w:id="56"/>
      <w:bookmarkEnd w:id="57"/>
      <w:bookmarkEnd w:id="58"/>
    </w:p>
    <w:p w14:paraId="39E1D688" w14:textId="77777777" w:rsidR="00E06A44" w:rsidRDefault="00E06A44" w:rsidP="00E06A44">
      <w:pPr>
        <w:pStyle w:val="060"/>
      </w:pPr>
      <w:r>
        <w:t>Раздел заголовка, представленный на рисунке 2.2, занимает верхнюю часть страницы и занимает всю ширину экрана. Он состоит из двух основных компонентов:</w:t>
      </w:r>
    </w:p>
    <w:p w14:paraId="27EFF188" w14:textId="77777777" w:rsidR="00E06A44" w:rsidRDefault="00E06A44" w:rsidP="00E06A44">
      <w:pPr>
        <w:pStyle w:val="060"/>
      </w:pPr>
      <w:r>
        <w:t>1. Логотип. Логотип казино расположен на видном месте в левой части заголовка. Он имеет стилизованную надпись «</w:t>
      </w:r>
      <w:proofErr w:type="spellStart"/>
      <w:r>
        <w:t>Fffatality</w:t>
      </w:r>
      <w:proofErr w:type="spellEnd"/>
      <w:r>
        <w:t>!» текст со светящимся неоновым эффектом, подчеркивающий индивидуальность бренда.</w:t>
      </w:r>
    </w:p>
    <w:p w14:paraId="3B11A4E1" w14:textId="77777777" w:rsidR="00E06A44" w:rsidRDefault="00E06A44" w:rsidP="00E06A44">
      <w:pPr>
        <w:pStyle w:val="060"/>
      </w:pPr>
      <w:r>
        <w:t>2. Панель навигации. Горизонтальная панель навигации проходит по центру заголовка. Он обеспечивает быстрый доступ к основным разделам сайта, в том числе:</w:t>
      </w:r>
    </w:p>
    <w:p w14:paraId="2EEF279A" w14:textId="77777777" w:rsidR="00E06A44" w:rsidRDefault="00E06A44" w:rsidP="00E06A44">
      <w:pPr>
        <w:pStyle w:val="a1"/>
      </w:pPr>
      <w:r>
        <w:lastRenderedPageBreak/>
        <w:t>Главная. Домашняя страница, которая служит целевой страницей веб-сайта;</w:t>
      </w:r>
    </w:p>
    <w:p w14:paraId="27CF0CF3" w14:textId="77777777" w:rsidR="00E06A44" w:rsidRDefault="00E06A44" w:rsidP="00E06A44">
      <w:pPr>
        <w:pStyle w:val="a1"/>
      </w:pPr>
      <w:r>
        <w:t>Регистрация: Страница регистрации новых пользователей для создания учетных записей в казино;</w:t>
      </w:r>
    </w:p>
    <w:p w14:paraId="4D307D20" w14:textId="77777777" w:rsidR="00E06A44" w:rsidRDefault="00E06A44" w:rsidP="00E06A44">
      <w:pPr>
        <w:pStyle w:val="a1"/>
      </w:pPr>
      <w:r>
        <w:t>О нас: Страница, содержащая информацию о казино, его истории и его приверженности принципам честной игры;</w:t>
      </w:r>
    </w:p>
    <w:p w14:paraId="583D0CF7" w14:textId="77777777" w:rsidR="00E06A44" w:rsidRDefault="00E06A44" w:rsidP="00E06A44">
      <w:pPr>
        <w:pStyle w:val="a1"/>
      </w:pPr>
      <w:r>
        <w:t>Поддержка. Страница, предлагающая ресурсы поддержки клиентов, такие как часто задаваемые вопросы и контактную информацию.</w:t>
      </w:r>
    </w:p>
    <w:p w14:paraId="39273F7D" w14:textId="77777777" w:rsidR="00E06A44" w:rsidRDefault="00E06A44" w:rsidP="00E06A44">
      <w:pPr>
        <w:pStyle w:val="a7"/>
        <w:spacing w:after="120"/>
      </w:pPr>
      <w:r w:rsidRPr="00DF52DF">
        <w:rPr>
          <w:noProof/>
          <w:lang w:val="en-US"/>
        </w:rPr>
        <w:drawing>
          <wp:inline distT="0" distB="0" distL="0" distR="0" wp14:anchorId="35BDD078" wp14:editId="4DF34E48">
            <wp:extent cx="5939790" cy="401320"/>
            <wp:effectExtent l="0" t="0" r="0" b="0"/>
            <wp:docPr id="1682076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64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7D7F" w14:textId="77777777" w:rsidR="00E06A44" w:rsidRPr="007D42B8" w:rsidRDefault="00E06A44" w:rsidP="00E06A44">
      <w:pPr>
        <w:pStyle w:val="a8"/>
      </w:pPr>
      <w:r w:rsidRPr="001567E4">
        <w:t xml:space="preserve">Рисунок </w:t>
      </w:r>
      <w:r>
        <w:t>2</w:t>
      </w:r>
      <w:r w:rsidRPr="001567E4">
        <w:t>.</w:t>
      </w:r>
      <w:r>
        <w:t xml:space="preserve">2 </w:t>
      </w:r>
      <w:r w:rsidRPr="00290062">
        <w:t>–</w:t>
      </w:r>
      <w:r>
        <w:t xml:space="preserve"> раздел заголовка </w:t>
      </w:r>
      <w:r w:rsidRPr="00A00AE9">
        <w:rPr>
          <w:rFonts w:eastAsia="Times New Roman"/>
          <w:lang w:eastAsia="ru-RU"/>
        </w:rPr>
        <w:t xml:space="preserve">сайта </w:t>
      </w:r>
      <w:r w:rsidRPr="00E81BDB">
        <w:t>"</w:t>
      </w:r>
      <w:proofErr w:type="spellStart"/>
      <w:r w:rsidRPr="00E81BDB">
        <w:t>Fffatality</w:t>
      </w:r>
      <w:proofErr w:type="spellEnd"/>
      <w:r w:rsidRPr="00E81BDB">
        <w:t>!"</w:t>
      </w:r>
    </w:p>
    <w:p w14:paraId="00CA37E0" w14:textId="77777777" w:rsidR="00E06A44" w:rsidRPr="00A00AE9" w:rsidRDefault="00E06A44" w:rsidP="00E06A44">
      <w:pPr>
        <w:pStyle w:val="060"/>
        <w:rPr>
          <w:rFonts w:eastAsia="Times New Roman"/>
          <w:lang w:eastAsia="ru-RU"/>
        </w:rPr>
      </w:pPr>
      <w:r w:rsidRPr="00A00AE9">
        <w:rPr>
          <w:rFonts w:eastAsia="Times New Roman"/>
          <w:lang w:eastAsia="ru-RU"/>
        </w:rPr>
        <w:t xml:space="preserve">Футер сайта </w:t>
      </w:r>
      <w:r w:rsidRPr="00E81BDB">
        <w:t>"</w:t>
      </w:r>
      <w:proofErr w:type="spellStart"/>
      <w:r w:rsidRPr="00E81BDB">
        <w:t>Fffatality</w:t>
      </w:r>
      <w:proofErr w:type="spellEnd"/>
      <w:r w:rsidRPr="00E81BDB">
        <w:t>!"</w:t>
      </w:r>
      <w:r>
        <w:t xml:space="preserve">, представленный на рисунке 2.3, </w:t>
      </w:r>
      <w:r w:rsidRPr="00A00AE9">
        <w:rPr>
          <w:rFonts w:eastAsia="Times New Roman"/>
          <w:lang w:eastAsia="ru-RU"/>
        </w:rPr>
        <w:t>состоит из нескольких блоков:</w:t>
      </w:r>
    </w:p>
    <w:p w14:paraId="68CE2B78" w14:textId="77777777" w:rsidR="00E06A44" w:rsidRPr="00A00AE9" w:rsidRDefault="00E06A44" w:rsidP="00E06A44">
      <w:pPr>
        <w:pStyle w:val="060"/>
        <w:rPr>
          <w:rFonts w:eastAsia="Times New Roman"/>
          <w:lang w:eastAsia="ru-RU"/>
        </w:rPr>
      </w:pPr>
      <w:r w:rsidRPr="00A00AE9">
        <w:rPr>
          <w:rFonts w:eastAsia="Times New Roman"/>
          <w:lang w:eastAsia="ru-RU"/>
        </w:rPr>
        <w:t>1. Логотип и навигация:</w:t>
      </w:r>
    </w:p>
    <w:p w14:paraId="4866830B" w14:textId="77777777" w:rsidR="00E06A44" w:rsidRPr="00A00AE9" w:rsidRDefault="00E06A44" w:rsidP="00E06A44">
      <w:pPr>
        <w:pStyle w:val="060"/>
        <w:numPr>
          <w:ilvl w:val="0"/>
          <w:numId w:val="55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в</w:t>
      </w:r>
      <w:r w:rsidRPr="00A00AE9">
        <w:rPr>
          <w:rFonts w:eastAsia="Times New Roman"/>
          <w:lang w:eastAsia="ru-RU"/>
        </w:rPr>
        <w:t xml:space="preserve"> левой части футера находится логотип ООО "</w:t>
      </w:r>
      <w:proofErr w:type="spellStart"/>
      <w:r w:rsidRPr="00A00AE9">
        <w:rPr>
          <w:rFonts w:eastAsia="Times New Roman"/>
          <w:lang w:eastAsia="ru-RU"/>
        </w:rPr>
        <w:t>Fffatality</w:t>
      </w:r>
      <w:proofErr w:type="spellEnd"/>
      <w:r w:rsidRPr="00A00AE9">
        <w:rPr>
          <w:rFonts w:eastAsia="Times New Roman"/>
          <w:lang w:eastAsia="ru-RU"/>
        </w:rPr>
        <w:t>"</w:t>
      </w:r>
      <w:r>
        <w:rPr>
          <w:rFonts w:eastAsia="Times New Roman"/>
          <w:lang w:eastAsia="ru-RU"/>
        </w:rPr>
        <w:t>;</w:t>
      </w:r>
    </w:p>
    <w:p w14:paraId="1FBE2A3E" w14:textId="77777777" w:rsidR="00E06A44" w:rsidRPr="007E08E5" w:rsidRDefault="00E06A44" w:rsidP="00E06A44">
      <w:pPr>
        <w:pStyle w:val="060"/>
        <w:numPr>
          <w:ilvl w:val="0"/>
          <w:numId w:val="55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</w:t>
      </w:r>
      <w:r w:rsidRPr="00A00AE9">
        <w:rPr>
          <w:rFonts w:eastAsia="Times New Roman"/>
          <w:lang w:eastAsia="ru-RU"/>
        </w:rPr>
        <w:t xml:space="preserve">права от логотипа расположено меню навигации, которое содержит ссылки на страницы: </w:t>
      </w:r>
      <w:r w:rsidRPr="007E08E5">
        <w:rPr>
          <w:rFonts w:eastAsia="Times New Roman"/>
          <w:lang w:eastAsia="ru-RU"/>
        </w:rPr>
        <w:t>Регистрация</w:t>
      </w:r>
      <w:proofErr w:type="gramStart"/>
      <w:r>
        <w:rPr>
          <w:rFonts w:eastAsia="Times New Roman"/>
          <w:lang w:eastAsia="ru-RU"/>
        </w:rPr>
        <w:t xml:space="preserve">, </w:t>
      </w:r>
      <w:r w:rsidRPr="007E08E5">
        <w:rPr>
          <w:rFonts w:eastAsia="Times New Roman"/>
          <w:lang w:eastAsia="ru-RU"/>
        </w:rPr>
        <w:t>О</w:t>
      </w:r>
      <w:proofErr w:type="gramEnd"/>
      <w:r w:rsidRPr="007E08E5">
        <w:rPr>
          <w:rFonts w:eastAsia="Times New Roman"/>
          <w:lang w:eastAsia="ru-RU"/>
        </w:rPr>
        <w:t xml:space="preserve"> нас</w:t>
      </w:r>
      <w:r>
        <w:rPr>
          <w:rFonts w:eastAsia="Times New Roman"/>
          <w:lang w:eastAsia="ru-RU"/>
        </w:rPr>
        <w:t xml:space="preserve">, </w:t>
      </w:r>
      <w:r w:rsidRPr="007E08E5">
        <w:rPr>
          <w:rFonts w:eastAsia="Times New Roman"/>
          <w:lang w:eastAsia="ru-RU"/>
        </w:rPr>
        <w:t>Поддержка</w:t>
      </w:r>
      <w:r>
        <w:rPr>
          <w:rFonts w:eastAsia="Times New Roman"/>
          <w:lang w:eastAsia="ru-RU"/>
        </w:rPr>
        <w:t>.</w:t>
      </w:r>
    </w:p>
    <w:p w14:paraId="5D675FEB" w14:textId="77777777" w:rsidR="00E06A44" w:rsidRPr="00A00AE9" w:rsidRDefault="00E06A44" w:rsidP="00E06A44">
      <w:pPr>
        <w:pStyle w:val="060"/>
        <w:rPr>
          <w:rFonts w:eastAsia="Times New Roman"/>
          <w:lang w:eastAsia="ru-RU"/>
        </w:rPr>
      </w:pPr>
      <w:r w:rsidRPr="00A00AE9">
        <w:rPr>
          <w:rFonts w:eastAsia="Times New Roman"/>
          <w:lang w:eastAsia="ru-RU"/>
        </w:rPr>
        <w:t>2. Контактная информация:</w:t>
      </w:r>
    </w:p>
    <w:p w14:paraId="61D79A94" w14:textId="77777777" w:rsidR="00E06A44" w:rsidRPr="00A00AE9" w:rsidRDefault="00E06A44" w:rsidP="00E06A44">
      <w:pPr>
        <w:pStyle w:val="060"/>
        <w:numPr>
          <w:ilvl w:val="0"/>
          <w:numId w:val="56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</w:t>
      </w:r>
      <w:r w:rsidRPr="00A00AE9">
        <w:rPr>
          <w:rFonts w:eastAsia="Times New Roman"/>
          <w:lang w:eastAsia="ru-RU"/>
        </w:rPr>
        <w:t>иже меню навигации находится блок с контактной информацией</w:t>
      </w:r>
      <w:r>
        <w:rPr>
          <w:rFonts w:eastAsia="Times New Roman"/>
          <w:lang w:eastAsia="ru-RU"/>
        </w:rPr>
        <w:t>;</w:t>
      </w:r>
    </w:p>
    <w:p w14:paraId="2752024C" w14:textId="77777777" w:rsidR="00E06A44" w:rsidRPr="00A00AE9" w:rsidRDefault="00E06A44" w:rsidP="00E06A44">
      <w:pPr>
        <w:pStyle w:val="060"/>
        <w:numPr>
          <w:ilvl w:val="0"/>
          <w:numId w:val="56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</w:t>
      </w:r>
      <w:r w:rsidRPr="00A00AE9">
        <w:rPr>
          <w:rFonts w:eastAsia="Times New Roman"/>
          <w:lang w:eastAsia="ru-RU"/>
        </w:rPr>
        <w:t>азвание компании: ООО "</w:t>
      </w:r>
      <w:proofErr w:type="spellStart"/>
      <w:r w:rsidRPr="00A00AE9">
        <w:rPr>
          <w:rFonts w:eastAsia="Times New Roman"/>
          <w:lang w:eastAsia="ru-RU"/>
        </w:rPr>
        <w:t>Fffatality</w:t>
      </w:r>
      <w:proofErr w:type="spellEnd"/>
      <w:r w:rsidRPr="00A00AE9">
        <w:rPr>
          <w:rFonts w:eastAsia="Times New Roman"/>
          <w:lang w:eastAsia="ru-RU"/>
        </w:rPr>
        <w:t>"</w:t>
      </w:r>
      <w:r>
        <w:rPr>
          <w:rFonts w:eastAsia="Times New Roman"/>
          <w:lang w:eastAsia="ru-RU"/>
        </w:rPr>
        <w:t>;</w:t>
      </w:r>
    </w:p>
    <w:p w14:paraId="102EF1FB" w14:textId="77777777" w:rsidR="00E06A44" w:rsidRPr="00A00AE9" w:rsidRDefault="00E06A44" w:rsidP="00E06A44">
      <w:pPr>
        <w:pStyle w:val="060"/>
        <w:numPr>
          <w:ilvl w:val="0"/>
          <w:numId w:val="56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</w:t>
      </w:r>
      <w:r w:rsidRPr="00A00AE9">
        <w:rPr>
          <w:rFonts w:eastAsia="Times New Roman"/>
          <w:lang w:eastAsia="ru-RU"/>
        </w:rPr>
        <w:t>омера телефонов: +375 (17) 392-20-85, +375 (17) 392-14-54</w:t>
      </w:r>
      <w:r>
        <w:rPr>
          <w:rFonts w:eastAsia="Times New Roman"/>
          <w:lang w:eastAsia="ru-RU"/>
        </w:rPr>
        <w:t>;</w:t>
      </w:r>
    </w:p>
    <w:p w14:paraId="7405F1E3" w14:textId="77777777" w:rsidR="00E06A44" w:rsidRPr="00A00AE9" w:rsidRDefault="00E06A44" w:rsidP="00E06A44">
      <w:pPr>
        <w:pStyle w:val="060"/>
        <w:numPr>
          <w:ilvl w:val="0"/>
          <w:numId w:val="56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а</w:t>
      </w:r>
      <w:r w:rsidRPr="00A00AE9">
        <w:rPr>
          <w:rFonts w:eastAsia="Times New Roman"/>
          <w:lang w:eastAsia="ru-RU"/>
        </w:rPr>
        <w:t>дрес электронной почты: inform@fatality-group.by</w:t>
      </w:r>
      <w:r>
        <w:rPr>
          <w:rFonts w:eastAsia="Times New Roman"/>
          <w:lang w:eastAsia="ru-RU"/>
        </w:rPr>
        <w:t>.</w:t>
      </w:r>
    </w:p>
    <w:p w14:paraId="231D8B27" w14:textId="77777777" w:rsidR="00E06A44" w:rsidRPr="00A00AE9" w:rsidRDefault="00E06A44" w:rsidP="00E06A44">
      <w:pPr>
        <w:pStyle w:val="060"/>
        <w:rPr>
          <w:rFonts w:eastAsia="Times New Roman"/>
          <w:lang w:eastAsia="ru-RU"/>
        </w:rPr>
      </w:pPr>
      <w:r w:rsidRPr="00A00AE9">
        <w:rPr>
          <w:rFonts w:eastAsia="Times New Roman"/>
          <w:lang w:eastAsia="ru-RU"/>
        </w:rPr>
        <w:t>3. Визуальное оформление:</w:t>
      </w:r>
    </w:p>
    <w:p w14:paraId="3F700A0B" w14:textId="77777777" w:rsidR="00E06A44" w:rsidRPr="00A00AE9" w:rsidRDefault="00E06A44" w:rsidP="00E06A44">
      <w:pPr>
        <w:pStyle w:val="060"/>
        <w:numPr>
          <w:ilvl w:val="0"/>
          <w:numId w:val="57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ф</w:t>
      </w:r>
      <w:r w:rsidRPr="00A00AE9">
        <w:rPr>
          <w:rFonts w:eastAsia="Times New Roman"/>
          <w:lang w:eastAsia="ru-RU"/>
        </w:rPr>
        <w:t>утер имеет фон темно-серого цвета</w:t>
      </w:r>
      <w:r>
        <w:rPr>
          <w:rFonts w:eastAsia="Times New Roman"/>
          <w:lang w:eastAsia="ru-RU"/>
        </w:rPr>
        <w:t>;</w:t>
      </w:r>
    </w:p>
    <w:p w14:paraId="483E2EA6" w14:textId="77777777" w:rsidR="00E06A44" w:rsidRPr="00A00AE9" w:rsidRDefault="00E06A44" w:rsidP="00E06A44">
      <w:pPr>
        <w:pStyle w:val="060"/>
        <w:numPr>
          <w:ilvl w:val="0"/>
          <w:numId w:val="57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т</w:t>
      </w:r>
      <w:r w:rsidRPr="00A00AE9">
        <w:rPr>
          <w:rFonts w:eastAsia="Times New Roman"/>
          <w:lang w:eastAsia="ru-RU"/>
        </w:rPr>
        <w:t>екст в футере написан белым цветом</w:t>
      </w:r>
      <w:r>
        <w:rPr>
          <w:rFonts w:eastAsia="Times New Roman"/>
          <w:lang w:eastAsia="ru-RU"/>
        </w:rPr>
        <w:t>;</w:t>
      </w:r>
    </w:p>
    <w:p w14:paraId="14906A4D" w14:textId="77777777" w:rsidR="00E06A44" w:rsidRPr="00A00AE9" w:rsidRDefault="00E06A44" w:rsidP="00E06A44">
      <w:pPr>
        <w:pStyle w:val="060"/>
        <w:numPr>
          <w:ilvl w:val="0"/>
          <w:numId w:val="57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л</w:t>
      </w:r>
      <w:r w:rsidRPr="00A00AE9">
        <w:rPr>
          <w:rFonts w:eastAsia="Times New Roman"/>
          <w:lang w:eastAsia="ru-RU"/>
        </w:rPr>
        <w:t>оготип и ссылки в меню навигации имеют фирменный оранжевый цвет</w:t>
      </w:r>
      <w:r>
        <w:rPr>
          <w:rFonts w:eastAsia="Times New Roman"/>
          <w:lang w:eastAsia="ru-RU"/>
        </w:rPr>
        <w:t>;</w:t>
      </w:r>
    </w:p>
    <w:p w14:paraId="034AD734" w14:textId="77777777" w:rsidR="00E06A44" w:rsidRPr="00A00AE9" w:rsidRDefault="00E06A44" w:rsidP="00E06A44">
      <w:pPr>
        <w:pStyle w:val="060"/>
        <w:numPr>
          <w:ilvl w:val="0"/>
          <w:numId w:val="57"/>
        </w:numPr>
        <w:tabs>
          <w:tab w:val="right" w:pos="993"/>
        </w:tabs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к</w:t>
      </w:r>
      <w:r w:rsidRPr="00A00AE9">
        <w:rPr>
          <w:rFonts w:eastAsia="Times New Roman"/>
          <w:lang w:eastAsia="ru-RU"/>
        </w:rPr>
        <w:t>онтактная информация разделена на строки с помощью пунктирных линий.</w:t>
      </w:r>
    </w:p>
    <w:p w14:paraId="692EA773" w14:textId="77777777" w:rsidR="00E06A44" w:rsidRDefault="00E06A44" w:rsidP="00E06A44">
      <w:pPr>
        <w:pStyle w:val="a7"/>
        <w:spacing w:after="120"/>
        <w:rPr>
          <w:rFonts w:eastAsia="Times New Roman"/>
          <w:b/>
          <w:bCs/>
          <w:sz w:val="24"/>
          <w:szCs w:val="24"/>
          <w:lang w:eastAsia="ru-RU"/>
        </w:rPr>
      </w:pPr>
      <w:r w:rsidRPr="00B25062">
        <w:rPr>
          <w:noProof/>
          <w:lang w:val="en-US"/>
        </w:rPr>
        <w:drawing>
          <wp:inline distT="0" distB="0" distL="0" distR="0" wp14:anchorId="0A0EECF6" wp14:editId="79A553CF">
            <wp:extent cx="5939790" cy="661670"/>
            <wp:effectExtent l="0" t="0" r="0" b="0"/>
            <wp:docPr id="216105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050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AE9">
        <w:rPr>
          <w:rFonts w:eastAsia="Times New Roman"/>
          <w:b/>
          <w:bCs/>
          <w:sz w:val="24"/>
          <w:szCs w:val="24"/>
          <w:lang w:eastAsia="ru-RU"/>
        </w:rPr>
        <w:t xml:space="preserve"> </w:t>
      </w:r>
    </w:p>
    <w:p w14:paraId="3DDAE483" w14:textId="77777777" w:rsidR="00E06A44" w:rsidRPr="007D42B8" w:rsidRDefault="00E06A44" w:rsidP="00E06A44">
      <w:pPr>
        <w:pStyle w:val="a8"/>
        <w:rPr>
          <w:lang w:eastAsia="ru-RU"/>
        </w:rPr>
      </w:pPr>
      <w:r w:rsidRPr="001567E4">
        <w:t xml:space="preserve">Рисунок </w:t>
      </w:r>
      <w:r>
        <w:t>2</w:t>
      </w:r>
      <w:r w:rsidRPr="001567E4">
        <w:t>.</w:t>
      </w:r>
      <w:r>
        <w:t xml:space="preserve">3 </w:t>
      </w:r>
      <w:r w:rsidRPr="00290062">
        <w:t>–</w:t>
      </w:r>
      <w:r>
        <w:t xml:space="preserve"> </w:t>
      </w:r>
      <w:r>
        <w:rPr>
          <w:rFonts w:eastAsia="Times New Roman"/>
          <w:lang w:eastAsia="ru-RU"/>
        </w:rPr>
        <w:t>ф</w:t>
      </w:r>
      <w:r w:rsidRPr="00A00AE9">
        <w:rPr>
          <w:rFonts w:eastAsia="Times New Roman"/>
          <w:lang w:eastAsia="ru-RU"/>
        </w:rPr>
        <w:t xml:space="preserve">утер сайта </w:t>
      </w:r>
      <w:r w:rsidRPr="00E81BDB">
        <w:t>"</w:t>
      </w:r>
      <w:proofErr w:type="spellStart"/>
      <w:r w:rsidRPr="00E81BDB">
        <w:t>Fffatality</w:t>
      </w:r>
      <w:proofErr w:type="spellEnd"/>
      <w:r w:rsidRPr="00E81BDB">
        <w:t>!"</w:t>
      </w:r>
    </w:p>
    <w:p w14:paraId="117D3821" w14:textId="77777777" w:rsidR="00E06A44" w:rsidRPr="00A00AE9" w:rsidRDefault="00E06A44" w:rsidP="00E06A44">
      <w:pPr>
        <w:pStyle w:val="060"/>
        <w:rPr>
          <w:rFonts w:eastAsia="Times New Roman"/>
          <w:lang w:eastAsia="ru-RU"/>
        </w:rPr>
      </w:pPr>
      <w:r w:rsidRPr="00A00AE9">
        <w:rPr>
          <w:rFonts w:eastAsia="Times New Roman"/>
          <w:lang w:eastAsia="ru-RU"/>
        </w:rPr>
        <w:t xml:space="preserve">В целом, футер сайта </w:t>
      </w:r>
      <w:proofErr w:type="spellStart"/>
      <w:r w:rsidRPr="00A00AE9">
        <w:rPr>
          <w:rFonts w:eastAsia="Times New Roman"/>
          <w:lang w:eastAsia="ru-RU"/>
        </w:rPr>
        <w:t>Fffatality</w:t>
      </w:r>
      <w:proofErr w:type="spellEnd"/>
      <w:r w:rsidRPr="00A00AE9">
        <w:rPr>
          <w:rFonts w:eastAsia="Times New Roman"/>
          <w:lang w:eastAsia="ru-RU"/>
        </w:rPr>
        <w:t xml:space="preserve"> информативный, простой и соответствует общему дизайну сайта.</w:t>
      </w:r>
    </w:p>
    <w:p w14:paraId="0BDF08DB" w14:textId="77777777" w:rsidR="00E06A44" w:rsidRPr="00AB758D" w:rsidRDefault="00E06A44" w:rsidP="00E06A44">
      <w:pPr>
        <w:pStyle w:val="af8"/>
        <w:outlineLvl w:val="1"/>
      </w:pPr>
      <w:bookmarkStart w:id="59" w:name="_Toc167023456"/>
      <w:r w:rsidRPr="00AB758D">
        <w:lastRenderedPageBreak/>
        <w:t>2.</w:t>
      </w:r>
      <w:r>
        <w:t>6</w:t>
      </w:r>
      <w:r w:rsidRPr="00AB758D">
        <w:t xml:space="preserve"> Вывод</w:t>
      </w:r>
      <w:bookmarkEnd w:id="59"/>
    </w:p>
    <w:p w14:paraId="06637C40" w14:textId="77777777" w:rsidR="00E06A44" w:rsidRPr="00A46DCE" w:rsidRDefault="00E06A44" w:rsidP="00E06A44">
      <w:pPr>
        <w:rPr>
          <w:color w:val="000000" w:themeColor="text1"/>
          <w:szCs w:val="28"/>
        </w:rPr>
      </w:pPr>
      <w:r w:rsidRPr="00BA3C69">
        <w:rPr>
          <w:rStyle w:val="06"/>
        </w:rPr>
        <w:t xml:space="preserve">Выбор дизайна веб-сайта казино </w:t>
      </w:r>
      <w:proofErr w:type="spellStart"/>
      <w:r w:rsidRPr="00BA3C69">
        <w:rPr>
          <w:rStyle w:val="06"/>
        </w:rPr>
        <w:t>Fffatality</w:t>
      </w:r>
      <w:proofErr w:type="spellEnd"/>
      <w:r w:rsidRPr="00BA3C69">
        <w:rPr>
          <w:rStyle w:val="06"/>
        </w:rPr>
        <w:t xml:space="preserve"> эффективно создает захватывающий и увлекательный опыт для потенциальных клиентов, согласуясь с фирменным стилем казино и создавая ощущение роскоши, азарта и веселья. Объединение семантических элементов HTML, CSS Grid и </w:t>
      </w:r>
      <w:proofErr w:type="spellStart"/>
      <w:r w:rsidRPr="00BA3C69">
        <w:rPr>
          <w:rStyle w:val="06"/>
        </w:rPr>
        <w:t>Flexbox</w:t>
      </w:r>
      <w:proofErr w:type="spellEnd"/>
      <w:r w:rsidRPr="00BA3C69">
        <w:rPr>
          <w:rStyle w:val="06"/>
        </w:rPr>
        <w:t xml:space="preserve"> — это стратегический подход к макету веб-сайта, обеспечивающий как структурную ясность, так и возможность создавать гибкие, отзывчивые и доступные дизайны, соответствующие современному веб-ландшафту. В целом, выбор дизайна веб-сайта казино </w:t>
      </w:r>
      <w:proofErr w:type="spellStart"/>
      <w:r w:rsidRPr="00BA3C69">
        <w:rPr>
          <w:rStyle w:val="06"/>
        </w:rPr>
        <w:t>Fffatality</w:t>
      </w:r>
      <w:proofErr w:type="spellEnd"/>
      <w:r w:rsidRPr="00BA3C69">
        <w:rPr>
          <w:rStyle w:val="06"/>
        </w:rPr>
        <w:t xml:space="preserve"> демонстрирует целостный и продуманный подход, который эффективно передает ценности бренда и улучшает пользовательский опыт, что делает его привлекательным местом для потенциальных клиентов, ищущих захватывающий и роскошный опыт азартных игр в Интернете</w:t>
      </w:r>
      <w:r w:rsidRPr="00BA3C69">
        <w:rPr>
          <w:color w:val="000000" w:themeColor="text1"/>
          <w:szCs w:val="28"/>
        </w:rPr>
        <w:t>.</w:t>
      </w:r>
    </w:p>
    <w:p w14:paraId="31A249B0" w14:textId="77777777" w:rsidR="00E06A44" w:rsidRPr="00A46DCE" w:rsidRDefault="00E06A44" w:rsidP="00E06A44">
      <w:pPr>
        <w:rPr>
          <w:color w:val="000000" w:themeColor="text1"/>
          <w:szCs w:val="28"/>
        </w:rPr>
      </w:pPr>
    </w:p>
    <w:p w14:paraId="39F1C5BF" w14:textId="77777777" w:rsidR="00E06A44" w:rsidRPr="00036BCD" w:rsidRDefault="00E06A44" w:rsidP="00E06A44">
      <w:pPr>
        <w:pStyle w:val="af3"/>
        <w:outlineLvl w:val="0"/>
      </w:pPr>
      <w:bookmarkStart w:id="60" w:name="_Toc167023457"/>
      <w:r>
        <w:lastRenderedPageBreak/>
        <w:t>3</w:t>
      </w:r>
      <w:r w:rsidRPr="00036BCD">
        <w:t xml:space="preserve"> Реализация структуры веб-сайта</w:t>
      </w:r>
      <w:bookmarkEnd w:id="60"/>
    </w:p>
    <w:p w14:paraId="0B3BFDF1" w14:textId="77777777" w:rsidR="00E06A44" w:rsidRPr="00CF1EEA" w:rsidRDefault="00E06A44" w:rsidP="00E06A44">
      <w:pPr>
        <w:pStyle w:val="af8"/>
        <w:outlineLvl w:val="1"/>
      </w:pPr>
      <w:bookmarkStart w:id="61" w:name="_Toc103682059"/>
      <w:bookmarkStart w:id="62" w:name="_Toc134821173"/>
      <w:bookmarkStart w:id="63" w:name="_Toc167023458"/>
      <w:r>
        <w:t>3.1</w:t>
      </w:r>
      <w:r w:rsidRPr="00CF1EEA">
        <w:t xml:space="preserve"> Структура HTML-документа</w:t>
      </w:r>
      <w:bookmarkEnd w:id="61"/>
      <w:bookmarkEnd w:id="62"/>
      <w:bookmarkEnd w:id="63"/>
    </w:p>
    <w:p w14:paraId="1789B9F4" w14:textId="77777777" w:rsidR="00E06A44" w:rsidRPr="00036BCD" w:rsidRDefault="00E06A44" w:rsidP="00E06A44">
      <w:pPr>
        <w:pStyle w:val="060"/>
      </w:pPr>
      <w:r w:rsidRPr="00036BCD">
        <w:t>HTML -документ состоит из двух частей: заголовок (</w:t>
      </w:r>
      <w:proofErr w:type="spellStart"/>
      <w:r w:rsidRPr="00036BCD">
        <w:t>head</w:t>
      </w:r>
      <w:proofErr w:type="spellEnd"/>
      <w:r w:rsidRPr="00036BCD">
        <w:t>) и тело (</w:t>
      </w:r>
      <w:proofErr w:type="spellStart"/>
      <w:r w:rsidRPr="00036BCD">
        <w:t>body</w:t>
      </w:r>
      <w:proofErr w:type="spellEnd"/>
      <w:r w:rsidRPr="00036BCD">
        <w:t xml:space="preserve">), расположенных в следующем порядке:&lt; </w:t>
      </w:r>
      <w:proofErr w:type="gramStart"/>
      <w:r w:rsidRPr="00036BCD">
        <w:t>HTML&gt;&lt;</w:t>
      </w:r>
      <w:proofErr w:type="gramEnd"/>
      <w:r w:rsidRPr="00036BCD">
        <w:t xml:space="preserve"> HEAD&gt; ...&lt;/ HEAD&gt;&lt; BODY&gt; ...&lt;/ BODY&gt;&lt;/ HTML&gt;. </w:t>
      </w:r>
    </w:p>
    <w:p w14:paraId="19AF9059" w14:textId="77777777" w:rsidR="00E06A44" w:rsidRPr="00036BCD" w:rsidRDefault="00E06A44" w:rsidP="00E06A44">
      <w:pPr>
        <w:pStyle w:val="060"/>
        <w:spacing w:after="240"/>
      </w:pPr>
      <w:r w:rsidRPr="00036BCD">
        <w:t xml:space="preserve">В листинге 3.1 представлена декларация документа и основное содержимое тега </w:t>
      </w:r>
      <w:proofErr w:type="spellStart"/>
      <w:r w:rsidRPr="00036BCD">
        <w:t>head</w:t>
      </w:r>
      <w:proofErr w:type="spellEnd"/>
      <w:r w:rsidRPr="00036BCD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570"/>
      </w:tblGrid>
      <w:tr w:rsidR="00E06A44" w14:paraId="56DD3F4C" w14:textId="77777777" w:rsidTr="00F722FE">
        <w:tc>
          <w:tcPr>
            <w:tcW w:w="9570" w:type="dxa"/>
          </w:tcPr>
          <w:p w14:paraId="7F415D7A" w14:textId="77777777" w:rsidR="00E06A44" w:rsidRPr="0078521F" w:rsidRDefault="00E06A44" w:rsidP="00F722FE">
            <w:pPr>
              <w:pStyle w:val="aff2"/>
              <w:spacing w:before="0"/>
              <w:rPr>
                <w:lang w:val="en-US"/>
              </w:rPr>
            </w:pPr>
            <w:r w:rsidRPr="0078521F">
              <w:rPr>
                <w:lang w:val="en-US"/>
              </w:rPr>
              <w:t>&lt;!DOCTYPE html&gt;</w:t>
            </w:r>
          </w:p>
          <w:p w14:paraId="09AC058A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&lt;html lang="</w:t>
            </w:r>
            <w:proofErr w:type="spellStart"/>
            <w:r w:rsidRPr="0078521F">
              <w:rPr>
                <w:lang w:val="en-US"/>
              </w:rPr>
              <w:t>ru</w:t>
            </w:r>
            <w:proofErr w:type="spellEnd"/>
            <w:r w:rsidRPr="0078521F">
              <w:rPr>
                <w:lang w:val="en-US"/>
              </w:rPr>
              <w:t>"&gt;</w:t>
            </w:r>
          </w:p>
          <w:p w14:paraId="275D281F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&lt;head&gt;</w:t>
            </w:r>
          </w:p>
          <w:p w14:paraId="3BD8EE73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&lt;meta charset="UTF-8" /&gt;</w:t>
            </w:r>
          </w:p>
          <w:p w14:paraId="0C408CAB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&lt;meta name="viewport" content="width=device-width, initial-scale=1.0" /&gt;</w:t>
            </w:r>
          </w:p>
          <w:p w14:paraId="23613C43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&lt;title&gt;</w:t>
            </w:r>
            <w:proofErr w:type="spellStart"/>
            <w:r w:rsidRPr="0078521F">
              <w:rPr>
                <w:lang w:val="en-US"/>
              </w:rPr>
              <w:t>Fff</w:t>
            </w:r>
            <w:proofErr w:type="spellEnd"/>
            <w:r w:rsidRPr="0078521F">
              <w:rPr>
                <w:lang w:val="en-US"/>
              </w:rPr>
              <w:t>&lt;/title&gt;</w:t>
            </w:r>
          </w:p>
          <w:p w14:paraId="64519C65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</w:p>
          <w:p w14:paraId="29E9C887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&lt;link</w:t>
            </w:r>
          </w:p>
          <w:p w14:paraId="08BEA3DC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  href="</w:t>
            </w:r>
            <w:proofErr w:type="gramStart"/>
            <w:r w:rsidRPr="0078521F">
              <w:rPr>
                <w:lang w:val="en-US"/>
              </w:rPr>
              <w:t>https://fonts.googleapis.com/css2?family=Inter:wght@400..</w:t>
            </w:r>
            <w:proofErr w:type="gramEnd"/>
            <w:r w:rsidRPr="0078521F">
              <w:rPr>
                <w:lang w:val="en-US"/>
              </w:rPr>
              <w:t>700&amp;display=swap"</w:t>
            </w:r>
          </w:p>
          <w:p w14:paraId="14A0E6F9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  </w:t>
            </w:r>
            <w:proofErr w:type="spellStart"/>
            <w:r w:rsidRPr="0078521F">
              <w:rPr>
                <w:lang w:val="en-US"/>
              </w:rPr>
              <w:t>rel</w:t>
            </w:r>
            <w:proofErr w:type="spellEnd"/>
            <w:r w:rsidRPr="0078521F">
              <w:rPr>
                <w:lang w:val="en-US"/>
              </w:rPr>
              <w:t>="stylesheet"</w:t>
            </w:r>
          </w:p>
          <w:p w14:paraId="7BC98CD6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/&gt;</w:t>
            </w:r>
          </w:p>
          <w:p w14:paraId="7E2CD849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&lt;link </w:t>
            </w:r>
            <w:proofErr w:type="spellStart"/>
            <w:r w:rsidRPr="0078521F">
              <w:rPr>
                <w:lang w:val="en-US"/>
              </w:rPr>
              <w:t>rel</w:t>
            </w:r>
            <w:proofErr w:type="spellEnd"/>
            <w:r w:rsidRPr="0078521F">
              <w:rPr>
                <w:lang w:val="en-US"/>
              </w:rPr>
              <w:t>="stylesheet" type="text/</w:t>
            </w:r>
            <w:proofErr w:type="spellStart"/>
            <w:r w:rsidRPr="0078521F">
              <w:rPr>
                <w:lang w:val="en-US"/>
              </w:rPr>
              <w:t>css</w:t>
            </w:r>
            <w:proofErr w:type="spellEnd"/>
            <w:r w:rsidRPr="0078521F">
              <w:rPr>
                <w:lang w:val="en-US"/>
              </w:rPr>
              <w:t xml:space="preserve">" </w:t>
            </w:r>
            <w:proofErr w:type="spellStart"/>
            <w:r w:rsidRPr="0078521F">
              <w:rPr>
                <w:lang w:val="en-US"/>
              </w:rPr>
              <w:t>href</w:t>
            </w:r>
            <w:proofErr w:type="spellEnd"/>
            <w:r w:rsidRPr="0078521F">
              <w:rPr>
                <w:lang w:val="en-US"/>
              </w:rPr>
              <w:t>="./</w:t>
            </w:r>
            <w:proofErr w:type="spellStart"/>
            <w:r w:rsidRPr="0078521F">
              <w:rPr>
                <w:lang w:val="en-US"/>
              </w:rPr>
              <w:t>css</w:t>
            </w:r>
            <w:proofErr w:type="spellEnd"/>
            <w:r w:rsidRPr="0078521F">
              <w:rPr>
                <w:lang w:val="en-US"/>
              </w:rPr>
              <w:t>/main.css" /&gt;</w:t>
            </w:r>
          </w:p>
          <w:p w14:paraId="1972741D" w14:textId="77777777" w:rsidR="00E06A44" w:rsidRPr="00A243F8" w:rsidRDefault="00E06A44" w:rsidP="00F722FE">
            <w:pPr>
              <w:pStyle w:val="aff2"/>
            </w:pPr>
            <w:r w:rsidRPr="0078521F">
              <w:rPr>
                <w:lang w:val="en-US"/>
              </w:rPr>
              <w:t xml:space="preserve">  </w:t>
            </w:r>
            <w:r w:rsidRPr="00036BCD">
              <w:t>&lt;/</w:t>
            </w:r>
            <w:proofErr w:type="spellStart"/>
            <w:r w:rsidRPr="00036BCD">
              <w:t>head</w:t>
            </w:r>
            <w:proofErr w:type="spellEnd"/>
            <w:r w:rsidRPr="00036BCD">
              <w:t>&gt;</w:t>
            </w:r>
          </w:p>
        </w:tc>
      </w:tr>
    </w:tbl>
    <w:p w14:paraId="00D21A62" w14:textId="77777777" w:rsidR="00E06A44" w:rsidRPr="00CF1EEA" w:rsidRDefault="00E06A44" w:rsidP="00E06A44">
      <w:pPr>
        <w:pStyle w:val="aff1"/>
        <w:spacing w:before="120"/>
      </w:pPr>
      <w:r w:rsidRPr="00CF1EEA">
        <w:t xml:space="preserve">Листинг 3.1 – Декларация и тег </w:t>
      </w:r>
      <w:proofErr w:type="spellStart"/>
      <w:r w:rsidRPr="00CF1EEA">
        <w:t>head</w:t>
      </w:r>
      <w:proofErr w:type="spellEnd"/>
    </w:p>
    <w:p w14:paraId="174AD7ED" w14:textId="77777777" w:rsidR="00E06A44" w:rsidRPr="00036BCD" w:rsidRDefault="00E06A44" w:rsidP="00E06A44">
      <w:pPr>
        <w:pStyle w:val="060"/>
      </w:pPr>
      <w:r w:rsidRPr="00036BCD">
        <w:t xml:space="preserve">&lt;!DOCTYPE </w:t>
      </w:r>
      <w:proofErr w:type="spellStart"/>
      <w:r w:rsidRPr="00036BCD">
        <w:t>html</w:t>
      </w:r>
      <w:proofErr w:type="spellEnd"/>
      <w:r w:rsidRPr="00036BCD">
        <w:t>&gt; объявляет тип документа как HTML. Он сообщает веб-браузерам, что это документ HTML5, и помогает им правильно отображать контент. Мета-теги определяют метаинформацию о документе, которая не отображается непосредственно на веб-странице, но полезна для браузеров и поисковых систем.</w:t>
      </w:r>
    </w:p>
    <w:p w14:paraId="2D4A6D07" w14:textId="77777777" w:rsidR="00E06A44" w:rsidRPr="00036BCD" w:rsidRDefault="00E06A44" w:rsidP="00E06A44">
      <w:pPr>
        <w:pStyle w:val="060"/>
        <w:spacing w:after="240"/>
      </w:pPr>
      <w:r w:rsidRPr="00036BCD">
        <w:t>На странице располагается навигационная панель, которая зафиксирована на странице. Структура панели представлена в листинге 3.2.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570"/>
      </w:tblGrid>
      <w:tr w:rsidR="00E06A44" w14:paraId="6F059C45" w14:textId="77777777" w:rsidTr="00F722FE">
        <w:tc>
          <w:tcPr>
            <w:tcW w:w="9570" w:type="dxa"/>
          </w:tcPr>
          <w:p w14:paraId="1B4560ED" w14:textId="77777777" w:rsidR="00E06A44" w:rsidRPr="0078521F" w:rsidRDefault="00E06A44" w:rsidP="00F722FE">
            <w:pPr>
              <w:pStyle w:val="aff2"/>
              <w:spacing w:before="0"/>
              <w:rPr>
                <w:lang w:val="en-US"/>
              </w:rPr>
            </w:pPr>
            <w:r w:rsidRPr="0078521F">
              <w:rPr>
                <w:lang w:val="en-US"/>
              </w:rPr>
              <w:t>&lt;nav class="header-nav"&gt;</w:t>
            </w:r>
          </w:p>
          <w:p w14:paraId="4FA428D8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      &lt;</w:t>
            </w:r>
            <w:proofErr w:type="spellStart"/>
            <w:r w:rsidRPr="0078521F">
              <w:rPr>
                <w:lang w:val="en-US"/>
              </w:rPr>
              <w:t>ul</w:t>
            </w:r>
            <w:proofErr w:type="spellEnd"/>
            <w:r w:rsidRPr="0078521F">
              <w:rPr>
                <w:lang w:val="en-US"/>
              </w:rPr>
              <w:t xml:space="preserve"> class="header-menu"&gt;</w:t>
            </w:r>
          </w:p>
          <w:p w14:paraId="67BFC643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        &lt;li class="header-menu-item"&gt;</w:t>
            </w:r>
          </w:p>
          <w:p w14:paraId="4325EE21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          &lt;a </w:t>
            </w:r>
            <w:proofErr w:type="spellStart"/>
            <w:r w:rsidRPr="0078521F">
              <w:rPr>
                <w:lang w:val="en-US"/>
              </w:rPr>
              <w:t>href</w:t>
            </w:r>
            <w:proofErr w:type="spellEnd"/>
            <w:r w:rsidRPr="0078521F">
              <w:rPr>
                <w:lang w:val="en-US"/>
              </w:rPr>
              <w:t>="./registration.html" class="header-menu-link"</w:t>
            </w:r>
          </w:p>
          <w:p w14:paraId="212D3025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            &gt;</w:t>
            </w:r>
            <w:r w:rsidRPr="009D3E87">
              <w:t>Регистрация</w:t>
            </w:r>
            <w:r w:rsidRPr="0078521F">
              <w:rPr>
                <w:lang w:val="en-US"/>
              </w:rPr>
              <w:t>&lt;/a</w:t>
            </w:r>
          </w:p>
          <w:p w14:paraId="5D9CD235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          &gt;</w:t>
            </w:r>
          </w:p>
          <w:p w14:paraId="64392221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        &lt;/li&gt;</w:t>
            </w:r>
          </w:p>
          <w:p w14:paraId="7EDF34E2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        &lt;li class="header-menu-item"&gt;</w:t>
            </w:r>
          </w:p>
          <w:p w14:paraId="53FCCDB1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          &lt;a </w:t>
            </w:r>
            <w:proofErr w:type="spellStart"/>
            <w:r w:rsidRPr="0078521F">
              <w:rPr>
                <w:lang w:val="en-US"/>
              </w:rPr>
              <w:t>href</w:t>
            </w:r>
            <w:proofErr w:type="spellEnd"/>
            <w:r w:rsidRPr="0078521F">
              <w:rPr>
                <w:lang w:val="en-US"/>
              </w:rPr>
              <w:t>="./about.html" class="header-menu-link"&gt;</w:t>
            </w:r>
            <w:r w:rsidRPr="009D3E87">
              <w:t>О</w:t>
            </w:r>
            <w:r w:rsidRPr="0078521F">
              <w:rPr>
                <w:lang w:val="en-US"/>
              </w:rPr>
              <w:t xml:space="preserve"> </w:t>
            </w:r>
            <w:r w:rsidRPr="009D3E87">
              <w:t>нас</w:t>
            </w:r>
            <w:r w:rsidRPr="0078521F">
              <w:rPr>
                <w:lang w:val="en-US"/>
              </w:rPr>
              <w:t>&lt;/a&gt;</w:t>
            </w:r>
          </w:p>
          <w:p w14:paraId="246BE86D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        &lt;/li&gt;</w:t>
            </w:r>
          </w:p>
          <w:p w14:paraId="5AC0715E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D9454C">
              <w:rPr>
                <w:lang w:val="en-US"/>
              </w:rPr>
              <w:lastRenderedPageBreak/>
              <w:t xml:space="preserve">            </w:t>
            </w:r>
            <w:r w:rsidRPr="0078521F">
              <w:rPr>
                <w:lang w:val="en-US"/>
              </w:rPr>
              <w:t>&lt;li class="header-menu-item"&gt;</w:t>
            </w:r>
          </w:p>
          <w:p w14:paraId="23C9FFD6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          &lt;a </w:t>
            </w:r>
            <w:proofErr w:type="spellStart"/>
            <w:r w:rsidRPr="0078521F">
              <w:rPr>
                <w:lang w:val="en-US"/>
              </w:rPr>
              <w:t>href</w:t>
            </w:r>
            <w:proofErr w:type="spellEnd"/>
            <w:r w:rsidRPr="0078521F">
              <w:rPr>
                <w:lang w:val="en-US"/>
              </w:rPr>
              <w:t>="./help.html" class="header-menu-link"&gt;</w:t>
            </w:r>
            <w:r w:rsidRPr="009D3E87">
              <w:t>Поддержка</w:t>
            </w:r>
            <w:r w:rsidRPr="0078521F">
              <w:rPr>
                <w:lang w:val="en-US"/>
              </w:rPr>
              <w:t>&lt;/a&gt;</w:t>
            </w:r>
          </w:p>
          <w:p w14:paraId="176882AC" w14:textId="77777777" w:rsidR="00E06A44" w:rsidRPr="009D3E87" w:rsidRDefault="00E06A44" w:rsidP="00F722FE">
            <w:pPr>
              <w:pStyle w:val="aff2"/>
            </w:pPr>
            <w:r w:rsidRPr="0078521F">
              <w:rPr>
                <w:lang w:val="en-US"/>
              </w:rPr>
              <w:t xml:space="preserve">            </w:t>
            </w:r>
            <w:r w:rsidRPr="009D3E87">
              <w:t>&lt;/</w:t>
            </w:r>
            <w:proofErr w:type="spellStart"/>
            <w:r w:rsidRPr="009D3E87">
              <w:t>li</w:t>
            </w:r>
            <w:proofErr w:type="spellEnd"/>
            <w:r w:rsidRPr="009D3E87">
              <w:t>&gt;</w:t>
            </w:r>
          </w:p>
          <w:p w14:paraId="1F69B05E" w14:textId="77777777" w:rsidR="00E06A44" w:rsidRPr="009D3E87" w:rsidRDefault="00E06A44" w:rsidP="00F722FE">
            <w:pPr>
              <w:pStyle w:val="aff2"/>
            </w:pPr>
            <w:r w:rsidRPr="009D3E87">
              <w:t>          &lt;/</w:t>
            </w:r>
            <w:proofErr w:type="spellStart"/>
            <w:r w:rsidRPr="009D3E87">
              <w:t>ul</w:t>
            </w:r>
            <w:proofErr w:type="spellEnd"/>
            <w:r w:rsidRPr="009D3E87">
              <w:t>&gt;</w:t>
            </w:r>
          </w:p>
          <w:p w14:paraId="349FBC3F" w14:textId="77777777" w:rsidR="00E06A44" w:rsidRPr="00A243F8" w:rsidRDefault="00E06A44" w:rsidP="00F722FE">
            <w:pPr>
              <w:pStyle w:val="aff2"/>
              <w:rPr>
                <w:rFonts w:eastAsia="Times New Roman"/>
                <w:color w:val="FFFFFF"/>
                <w:lang w:eastAsia="ru-RU"/>
              </w:rPr>
            </w:pPr>
            <w:r w:rsidRPr="009D3E87">
              <w:t>        &lt;/</w:t>
            </w:r>
            <w:proofErr w:type="spellStart"/>
            <w:r w:rsidRPr="009D3E87">
              <w:t>nav</w:t>
            </w:r>
            <w:proofErr w:type="spellEnd"/>
            <w:r w:rsidRPr="009D3E87">
              <w:t>&gt;</w:t>
            </w:r>
          </w:p>
        </w:tc>
      </w:tr>
    </w:tbl>
    <w:p w14:paraId="4548E5AC" w14:textId="77777777" w:rsidR="00E06A44" w:rsidRPr="005A2051" w:rsidRDefault="00E06A44" w:rsidP="00E06A44">
      <w:pPr>
        <w:pStyle w:val="aff1"/>
        <w:spacing w:before="120"/>
        <w:rPr>
          <w:szCs w:val="28"/>
        </w:rPr>
      </w:pPr>
      <w:r>
        <w:rPr>
          <w:szCs w:val="28"/>
        </w:rPr>
        <w:t xml:space="preserve">Листинг 3.2 – </w:t>
      </w:r>
      <w:r>
        <w:t>Навигационная панель</w:t>
      </w:r>
    </w:p>
    <w:p w14:paraId="189FD2D3" w14:textId="77777777" w:rsidR="00E06A44" w:rsidRDefault="00E06A44" w:rsidP="00E06A44">
      <w:pPr>
        <w:pStyle w:val="060"/>
      </w:pPr>
      <w:r>
        <w:t xml:space="preserve">Данная навигационная панель представляет из себя маркированный список с ссылками на основные страницы веб-сайта. В теге </w:t>
      </w:r>
      <w:proofErr w:type="spellStart"/>
      <w:r>
        <w:t>header</w:t>
      </w:r>
      <w:proofErr w:type="spellEnd"/>
      <w:r>
        <w:t xml:space="preserve"> также располагается логотип сайта, который выполнен с помощью SVG. 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меню-«бургер», содержащее ссылки на основные разделы веб-сайта. </w:t>
      </w:r>
    </w:p>
    <w:p w14:paraId="4667AC3D" w14:textId="77777777" w:rsidR="00E06A44" w:rsidRPr="00CF1EEA" w:rsidRDefault="00E06A44" w:rsidP="00E06A44">
      <w:pPr>
        <w:pStyle w:val="af8"/>
        <w:outlineLvl w:val="1"/>
      </w:pPr>
      <w:bookmarkStart w:id="64" w:name="_Toc167023459"/>
      <w:r>
        <w:t>3.2</w:t>
      </w:r>
      <w:r w:rsidRPr="00CF1EEA">
        <w:t xml:space="preserve"> Семантические элементы HTML</w:t>
      </w:r>
      <w:bookmarkEnd w:id="64"/>
    </w:p>
    <w:p w14:paraId="124773DC" w14:textId="77777777" w:rsidR="00E06A44" w:rsidRPr="00A46DCE" w:rsidRDefault="00E06A44" w:rsidP="00E06A44">
      <w:pPr>
        <w:pStyle w:val="060"/>
      </w:pPr>
      <w:proofErr w:type="spellStart"/>
      <w:r w:rsidRPr="00A46DCE">
        <w:t>Header</w:t>
      </w:r>
      <w:proofErr w:type="spellEnd"/>
      <w:r w:rsidRPr="00A46DCE">
        <w:t xml:space="preserve">: </w:t>
      </w:r>
      <w:proofErr w:type="gramStart"/>
      <w:r w:rsidRPr="00A46DCE">
        <w:t xml:space="preserve">Элемент 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header</w:t>
      </w:r>
      <w:proofErr w:type="spellEnd"/>
      <w:r w:rsidRPr="00A46DCE">
        <w:t>&gt;</w:t>
      </w:r>
      <w:r>
        <w:t xml:space="preserve"> </w:t>
      </w:r>
      <w:r w:rsidRPr="00A46DCE">
        <w:t xml:space="preserve"> определяет раздел заголовка веб-сайта, содержащий логотип и навигацию.</w:t>
      </w:r>
    </w:p>
    <w:p w14:paraId="5A346E46" w14:textId="77777777" w:rsidR="00E06A44" w:rsidRPr="00A46DCE" w:rsidRDefault="00E06A44" w:rsidP="00E06A44">
      <w:pPr>
        <w:pStyle w:val="060"/>
      </w:pPr>
      <w:r w:rsidRPr="00A46DCE">
        <w:t xml:space="preserve">Навигация: </w:t>
      </w:r>
      <w:proofErr w:type="gramStart"/>
      <w:r w:rsidRPr="00A46DCE">
        <w:t xml:space="preserve">Элементы 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nav</w:t>
      </w:r>
      <w:proofErr w:type="spellEnd"/>
      <w:r w:rsidRPr="00A46DCE">
        <w:t>&gt;</w:t>
      </w:r>
      <w:r>
        <w:t xml:space="preserve"> </w:t>
      </w:r>
      <w:r w:rsidRPr="00A46DCE">
        <w:t xml:space="preserve"> в верхнем и нижнем колонтитуле представляют собой меню навигации.</w:t>
      </w:r>
    </w:p>
    <w:p w14:paraId="28776BD7" w14:textId="77777777" w:rsidR="00E06A44" w:rsidRPr="00A46DCE" w:rsidRDefault="00E06A44" w:rsidP="00E06A44">
      <w:pPr>
        <w:pStyle w:val="060"/>
      </w:pPr>
      <w:proofErr w:type="spellStart"/>
      <w:r w:rsidRPr="00A46DCE">
        <w:t>Main</w:t>
      </w:r>
      <w:proofErr w:type="spellEnd"/>
      <w:r w:rsidRPr="00A46DCE">
        <w:t xml:space="preserve">: </w:t>
      </w:r>
      <w:proofErr w:type="gramStart"/>
      <w:r w:rsidRPr="00A46DCE">
        <w:t xml:space="preserve">Элемент 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main</w:t>
      </w:r>
      <w:proofErr w:type="spellEnd"/>
      <w:r w:rsidRPr="00A46DCE">
        <w:t>&gt;</w:t>
      </w:r>
      <w:r>
        <w:t xml:space="preserve"> </w:t>
      </w:r>
      <w:r w:rsidRPr="00A46DCE">
        <w:t xml:space="preserve"> включает в себя основное содержимое страницы, включая главный раздел и слайдер.</w:t>
      </w:r>
    </w:p>
    <w:p w14:paraId="0870ECFA" w14:textId="77777777" w:rsidR="00E06A44" w:rsidRPr="00A46DCE" w:rsidRDefault="00E06A44" w:rsidP="00E06A44">
      <w:pPr>
        <w:pStyle w:val="060"/>
      </w:pPr>
      <w:proofErr w:type="spellStart"/>
      <w:r w:rsidRPr="00A46DCE">
        <w:t>Footer</w:t>
      </w:r>
      <w:proofErr w:type="spellEnd"/>
      <w:r w:rsidRPr="00A46DCE">
        <w:t xml:space="preserve">: </w:t>
      </w:r>
      <w:proofErr w:type="gramStart"/>
      <w:r w:rsidRPr="00A46DCE">
        <w:t xml:space="preserve">Элемент 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footer</w:t>
      </w:r>
      <w:proofErr w:type="spellEnd"/>
      <w:r w:rsidRPr="00A46DCE">
        <w:t>&gt;</w:t>
      </w:r>
      <w:r>
        <w:t xml:space="preserve"> </w:t>
      </w:r>
      <w:r w:rsidRPr="00A46DCE">
        <w:t xml:space="preserve"> определяет нижний колонтитул веб-сайта, содержащий контактную информацию и дополнительные ссылки.</w:t>
      </w:r>
    </w:p>
    <w:p w14:paraId="6F3FEC70" w14:textId="77777777" w:rsidR="00E06A44" w:rsidRPr="00A46DCE" w:rsidRDefault="00E06A44" w:rsidP="00E06A44">
      <w:pPr>
        <w:pStyle w:val="060"/>
      </w:pPr>
      <w:r w:rsidRPr="00A46DCE">
        <w:t xml:space="preserve">Разделы и статьи: </w:t>
      </w:r>
      <w:proofErr w:type="gramStart"/>
      <w:r w:rsidRPr="00A46DCE">
        <w:t xml:space="preserve">Внутри 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main</w:t>
      </w:r>
      <w:proofErr w:type="spellEnd"/>
      <w:r w:rsidRPr="00A46DCE">
        <w:t>&gt;</w:t>
      </w:r>
      <w:r>
        <w:t xml:space="preserve"> </w:t>
      </w:r>
      <w:r w:rsidRPr="00A46DCE">
        <w:t xml:space="preserve"> и, возможно, других разделов такие элементы, как </w:t>
      </w:r>
      <w:r>
        <w:t xml:space="preserve"> </w:t>
      </w:r>
      <w:r w:rsidRPr="00A46DCE">
        <w:t>&lt;</w:t>
      </w:r>
      <w:proofErr w:type="spellStart"/>
      <w:r w:rsidRPr="00A46DCE">
        <w:t>section</w:t>
      </w:r>
      <w:proofErr w:type="spellEnd"/>
      <w:r w:rsidRPr="00A46DCE">
        <w:t>&gt;</w:t>
      </w:r>
      <w:r>
        <w:t xml:space="preserve"> </w:t>
      </w:r>
      <w:r w:rsidRPr="00A46DCE">
        <w:t xml:space="preserve"> и </w:t>
      </w:r>
      <w:r>
        <w:t xml:space="preserve"> </w:t>
      </w:r>
      <w:r w:rsidRPr="00A46DCE">
        <w:t>&lt;</w:t>
      </w:r>
      <w:proofErr w:type="spellStart"/>
      <w:r w:rsidRPr="00A46DCE">
        <w:t>article</w:t>
      </w:r>
      <w:proofErr w:type="spellEnd"/>
      <w:r w:rsidRPr="00A46DCE">
        <w:t>&gt;</w:t>
      </w:r>
      <w:r>
        <w:t xml:space="preserve"> </w:t>
      </w:r>
      <w:r w:rsidRPr="00A46DCE">
        <w:t>, могут использоваться для дальнейшей организации определенных разделов контента.</w:t>
      </w:r>
    </w:p>
    <w:p w14:paraId="025E78AE" w14:textId="77777777" w:rsidR="00E06A44" w:rsidRPr="00036BCD" w:rsidRDefault="00E06A44" w:rsidP="00E06A44">
      <w:pPr>
        <w:pStyle w:val="060"/>
      </w:pPr>
      <w:r w:rsidRPr="00A46DCE">
        <w:t xml:space="preserve">Элементы списков: Неупорядоченные списки </w:t>
      </w:r>
      <w:proofErr w:type="gramStart"/>
      <w:r w:rsidRPr="00A46DCE">
        <w:t>(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ul</w:t>
      </w:r>
      <w:proofErr w:type="spellEnd"/>
      <w:r w:rsidRPr="00A46DCE">
        <w:t>&gt;</w:t>
      </w:r>
      <w:r>
        <w:t xml:space="preserve"> </w:t>
      </w:r>
      <w:r w:rsidRPr="00A46DCE">
        <w:t>) и элементы списков (</w:t>
      </w:r>
      <w:r>
        <w:t xml:space="preserve"> </w:t>
      </w:r>
      <w:r w:rsidRPr="00A46DCE">
        <w:t>&lt;</w:t>
      </w:r>
      <w:proofErr w:type="spellStart"/>
      <w:r w:rsidRPr="00A46DCE">
        <w:t>li</w:t>
      </w:r>
      <w:proofErr w:type="spellEnd"/>
      <w:r w:rsidRPr="00A46DCE">
        <w:t>&gt;</w:t>
      </w:r>
      <w:r>
        <w:t xml:space="preserve"> </w:t>
      </w:r>
      <w:r w:rsidRPr="00A46DCE">
        <w:t>) используются в меню навигации и в контактном поле нижнего колонтитула.</w:t>
      </w:r>
    </w:p>
    <w:p w14:paraId="7D486594" w14:textId="77777777" w:rsidR="00E06A44" w:rsidRPr="00CF1EEA" w:rsidRDefault="00E06A44" w:rsidP="00E06A44">
      <w:pPr>
        <w:pStyle w:val="af8"/>
        <w:outlineLvl w:val="1"/>
      </w:pPr>
      <w:bookmarkStart w:id="65" w:name="_Toc167023460"/>
      <w:r w:rsidRPr="00CF1EEA">
        <w:t>3.3 Добавление таблиц стилей SCSS и CSS</w:t>
      </w:r>
      <w:bookmarkEnd w:id="65"/>
      <w:r w:rsidRPr="00CF1EEA">
        <w:t xml:space="preserve"> </w:t>
      </w:r>
    </w:p>
    <w:p w14:paraId="5D6DCBB6" w14:textId="77777777" w:rsidR="00E06A44" w:rsidRDefault="00E06A44" w:rsidP="00E06A44">
      <w:pPr>
        <w:pStyle w:val="060"/>
        <w:spacing w:after="240"/>
      </w:pPr>
      <w:r>
        <w:t xml:space="preserve">Все CSS и SCSS файлы были помещены в отдельную папку </w:t>
      </w:r>
      <w:proofErr w:type="spellStart"/>
      <w:r>
        <w:t>css</w:t>
      </w:r>
      <w:proofErr w:type="spellEnd"/>
      <w:r>
        <w:t xml:space="preserve"> и </w:t>
      </w:r>
      <w:proofErr w:type="spellStart"/>
      <w:r>
        <w:t>scss</w:t>
      </w:r>
      <w:proofErr w:type="spellEnd"/>
      <w:r>
        <w:t xml:space="preserve"> соответственно для удобства последующей работы с ними. Подключение стилей осуществлялось внешне с помощью тега </w:t>
      </w:r>
      <w:proofErr w:type="spellStart"/>
      <w:r>
        <w:t>link</w:t>
      </w:r>
      <w:proofErr w:type="spellEnd"/>
      <w:r>
        <w:t xml:space="preserve">. В таблицах стилей используются селекторы по классу, по тегу, а также селекторы потомков, </w:t>
      </w:r>
      <w:proofErr w:type="spellStart"/>
      <w:r>
        <w:t>псевдоклассы</w:t>
      </w:r>
      <w:proofErr w:type="spellEnd"/>
      <w:r>
        <w:t xml:space="preserve"> и </w:t>
      </w:r>
      <w:proofErr w:type="spellStart"/>
      <w:r>
        <w:t>псевдоэлементы</w:t>
      </w:r>
      <w:proofErr w:type="spellEnd"/>
      <w:r>
        <w:t xml:space="preserve">. Пример использования CSS представлен в листинге 3.3. 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462"/>
      </w:tblGrid>
      <w:tr w:rsidR="00E06A44" w14:paraId="4507038A" w14:textId="77777777" w:rsidTr="00F722FE">
        <w:tc>
          <w:tcPr>
            <w:tcW w:w="9462" w:type="dxa"/>
          </w:tcPr>
          <w:p w14:paraId="582CFA14" w14:textId="77777777" w:rsidR="00E06A44" w:rsidRPr="0078521F" w:rsidRDefault="00E06A44" w:rsidP="00F722FE">
            <w:pPr>
              <w:pStyle w:val="aff2"/>
              <w:spacing w:before="0"/>
              <w:rPr>
                <w:lang w:val="en-US"/>
              </w:rPr>
            </w:pPr>
            <w:r w:rsidRPr="0078521F">
              <w:rPr>
                <w:lang w:val="en-US"/>
              </w:rPr>
              <w:t>html,</w:t>
            </w:r>
          </w:p>
          <w:p w14:paraId="5082BFDC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body {</w:t>
            </w:r>
          </w:p>
          <w:p w14:paraId="430738A8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width: 100%;</w:t>
            </w:r>
          </w:p>
          <w:p w14:paraId="071567CA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height: 100%;</w:t>
            </w:r>
          </w:p>
          <w:p w14:paraId="5B3B734B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lastRenderedPageBreak/>
              <w:t>  margin: 0;</w:t>
            </w:r>
          </w:p>
          <w:p w14:paraId="12C2E5F5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padding: 0;</w:t>
            </w:r>
          </w:p>
          <w:p w14:paraId="59FC9615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1479AD">
              <w:rPr>
                <w:color w:val="FFFFFF"/>
                <w:lang w:val="en-US" w:eastAsia="ru-RU"/>
              </w:rPr>
              <w:t xml:space="preserve">  </w:t>
            </w:r>
            <w:r w:rsidRPr="0078521F">
              <w:rPr>
                <w:lang w:val="en-US"/>
              </w:rPr>
              <w:t>font-size: 16px;</w:t>
            </w:r>
          </w:p>
          <w:p w14:paraId="4A1698AB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font-family: "Inter", sans-serif;</w:t>
            </w:r>
          </w:p>
          <w:p w14:paraId="5FEBA752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font-weight: 400;</w:t>
            </w:r>
          </w:p>
          <w:p w14:paraId="6E7ECE67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line-height: 1.21;</w:t>
            </w:r>
          </w:p>
          <w:p w14:paraId="11C1288D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color: #fff;</w:t>
            </w:r>
          </w:p>
          <w:p w14:paraId="3A3D68B0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box-sizing: border-box;</w:t>
            </w:r>
          </w:p>
          <w:p w14:paraId="60E5FC01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background-color: #272244;</w:t>
            </w:r>
          </w:p>
          <w:p w14:paraId="7201AAEC" w14:textId="77777777" w:rsidR="00E06A44" w:rsidRPr="0078521F" w:rsidRDefault="00E06A44" w:rsidP="00F722FE">
            <w:pPr>
              <w:pStyle w:val="aff2"/>
              <w:spacing w:before="0"/>
            </w:pPr>
            <w:r w:rsidRPr="009D3E87">
              <w:t>}</w:t>
            </w:r>
          </w:p>
        </w:tc>
      </w:tr>
    </w:tbl>
    <w:p w14:paraId="15B5E819" w14:textId="77777777" w:rsidR="00C56828" w:rsidRDefault="00E06A44" w:rsidP="00C56828">
      <w:pPr>
        <w:pStyle w:val="aff1"/>
      </w:pPr>
      <w:r>
        <w:rPr>
          <w:szCs w:val="28"/>
        </w:rPr>
        <w:t xml:space="preserve">Листинг 3.3 – </w:t>
      </w:r>
      <w:r>
        <w:t xml:space="preserve">Использование CSS </w:t>
      </w:r>
      <w:r w:rsidRPr="0078521F">
        <w:t>главная новости модельный ряд контакты</w:t>
      </w:r>
      <w:bookmarkStart w:id="66" w:name="_Toc167023461"/>
    </w:p>
    <w:p w14:paraId="71199E70" w14:textId="5CC892D5" w:rsidR="00E06A44" w:rsidRPr="00C56828" w:rsidRDefault="00C56828" w:rsidP="00C56828">
      <w:pPr>
        <w:pStyle w:val="aff1"/>
        <w:spacing w:before="120" w:after="0"/>
      </w:pPr>
      <w:r w:rsidRPr="00C56828">
        <w:t>В данном примере CSS задает базовые стили для всего HTML-документа, включая размер окна браузера, отступы, размер шрифта, семейство шрифтов, межстрочное расстояние, цвет текста, модель определения размеров и фоновый цвет.</w:t>
      </w:r>
      <w:r w:rsidRPr="00C56828">
        <w:t xml:space="preserve"> </w:t>
      </w:r>
      <w:r w:rsidR="00E06A44" w:rsidRPr="00C56828">
        <w:t>3.4 Использование стандартов SVG</w:t>
      </w:r>
      <w:bookmarkEnd w:id="66"/>
    </w:p>
    <w:p w14:paraId="7EE018C8" w14:textId="77777777" w:rsidR="00E06A44" w:rsidRDefault="00E06A44" w:rsidP="00E06A44">
      <w:pPr>
        <w:pStyle w:val="060"/>
        <w:spacing w:after="240"/>
      </w:pPr>
      <w:r>
        <w:t xml:space="preserve"> В курсовом проекте масштабируемая векторная графика (SVG) использовалась в шапке веб-сайта, </w:t>
      </w:r>
      <w:proofErr w:type="spellStart"/>
      <w:r>
        <w:t>логотипe</w:t>
      </w:r>
      <w:proofErr w:type="spellEnd"/>
      <w:r>
        <w:t xml:space="preserve">. Реализация логотипа представлена в листинге 3.4.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570"/>
      </w:tblGrid>
      <w:tr w:rsidR="00E06A44" w14:paraId="54872FEB" w14:textId="77777777" w:rsidTr="00F722FE">
        <w:tc>
          <w:tcPr>
            <w:tcW w:w="9570" w:type="dxa"/>
          </w:tcPr>
          <w:p w14:paraId="7623B8A6" w14:textId="77777777" w:rsidR="00E06A44" w:rsidRPr="0078521F" w:rsidRDefault="00E06A44" w:rsidP="00F722FE">
            <w:pPr>
              <w:pStyle w:val="aff2"/>
              <w:spacing w:before="0"/>
              <w:rPr>
                <w:lang w:val="en-US"/>
              </w:rPr>
            </w:pPr>
            <w:r w:rsidRPr="0078521F">
              <w:rPr>
                <w:lang w:val="en-US"/>
              </w:rPr>
              <w:t>&lt;</w:t>
            </w:r>
            <w:proofErr w:type="spellStart"/>
            <w:r w:rsidRPr="0078521F">
              <w:rPr>
                <w:lang w:val="en-US"/>
              </w:rPr>
              <w:t>svg</w:t>
            </w:r>
            <w:proofErr w:type="spellEnd"/>
            <w:r w:rsidRPr="0078521F">
              <w:rPr>
                <w:lang w:val="en-US"/>
              </w:rPr>
              <w:t xml:space="preserve"> width="1053" height="575" </w:t>
            </w:r>
            <w:proofErr w:type="spellStart"/>
            <w:r w:rsidRPr="0078521F">
              <w:rPr>
                <w:lang w:val="en-US"/>
              </w:rPr>
              <w:t>viewBox</w:t>
            </w:r>
            <w:proofErr w:type="spellEnd"/>
            <w:r w:rsidRPr="0078521F">
              <w:rPr>
                <w:lang w:val="en-US"/>
              </w:rPr>
              <w:t xml:space="preserve">="0 0 1053 575" fill="none" </w:t>
            </w:r>
            <w:proofErr w:type="spellStart"/>
            <w:r w:rsidRPr="0078521F">
              <w:rPr>
                <w:lang w:val="en-US"/>
              </w:rPr>
              <w:t>xmlns</w:t>
            </w:r>
            <w:proofErr w:type="spellEnd"/>
            <w:r w:rsidRPr="0078521F">
              <w:rPr>
                <w:lang w:val="en-US"/>
              </w:rPr>
              <w:t>="http://www.w3.org/2000/svg"&gt;</w:t>
            </w:r>
          </w:p>
          <w:p w14:paraId="536FAC38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&lt;g filter="</w:t>
            </w:r>
            <w:proofErr w:type="spellStart"/>
            <w:r w:rsidRPr="0078521F">
              <w:rPr>
                <w:lang w:val="en-US"/>
              </w:rPr>
              <w:t>url</w:t>
            </w:r>
            <w:proofErr w:type="spellEnd"/>
            <w:r w:rsidRPr="0078521F">
              <w:rPr>
                <w:lang w:val="en-US"/>
              </w:rPr>
              <w:t>(#filter0_d_97_75)"&gt;</w:t>
            </w:r>
          </w:p>
          <w:p w14:paraId="7E2EBA2E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&lt;path d="M305.82 254.864H309.404V286.736H305.82L303.004 276.368C302.748 275.344 302.449 274.619 302.108 274.192C301.852 </w:t>
            </w:r>
            <w:r>
              <w:rPr>
                <w:lang w:val="en-US"/>
              </w:rPr>
              <w:t>…</w:t>
            </w:r>
          </w:p>
          <w:p w14:paraId="61A96EBF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315.28Z" fill="white"/&gt;</w:t>
            </w:r>
          </w:p>
          <w:p w14:paraId="3C0A6EED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&lt;path d="M222.562 339.455H252.244V348.182H222.562V339.455Z" fill="white"/&gt;</w:t>
            </w:r>
          </w:p>
          <w:p w14:paraId="774E5642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&lt;path d="M252.188 328.976H830.453V337.296H252.188V328.976Z" fill="white"/&gt;</w:t>
            </w:r>
          </w:p>
          <w:p w14:paraId="13500BDA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&lt;/g&gt;</w:t>
            </w:r>
          </w:p>
          <w:p w14:paraId="00E37700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</w:t>
            </w:r>
            <w:proofErr w:type="spellStart"/>
            <w:r w:rsidRPr="0087527A">
              <w:rPr>
                <w:lang w:val="en-US" w:eastAsia="ru-RU"/>
              </w:rPr>
              <w:t>defs</w:t>
            </w:r>
            <w:proofErr w:type="spellEnd"/>
            <w:r w:rsidRPr="0087527A">
              <w:rPr>
                <w:lang w:val="en-US" w:eastAsia="ru-RU"/>
              </w:rPr>
              <w:t>&gt;</w:t>
            </w:r>
          </w:p>
          <w:p w14:paraId="3158F572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 xml:space="preserve">&lt;filter id="filter0_d_97_75" x="0.5625" y="0" width="1051.89" height="574.182" </w:t>
            </w:r>
            <w:proofErr w:type="spellStart"/>
            <w:r w:rsidRPr="0087527A">
              <w:rPr>
                <w:lang w:val="en-US" w:eastAsia="ru-RU"/>
              </w:rPr>
              <w:t>filterUnits</w:t>
            </w:r>
            <w:proofErr w:type="spellEnd"/>
            <w:r w:rsidRPr="0087527A">
              <w:rPr>
                <w:lang w:val="en-US" w:eastAsia="ru-RU"/>
              </w:rPr>
              <w:t>="</w:t>
            </w:r>
            <w:proofErr w:type="spellStart"/>
            <w:r w:rsidRPr="0087527A">
              <w:rPr>
                <w:lang w:val="en-US" w:eastAsia="ru-RU"/>
              </w:rPr>
              <w:t>userSpaceOnUse</w:t>
            </w:r>
            <w:proofErr w:type="spellEnd"/>
            <w:r w:rsidRPr="0087527A">
              <w:rPr>
                <w:lang w:val="en-US" w:eastAsia="ru-RU"/>
              </w:rPr>
              <w:t>" color-interpolation-filters="sRGB"&gt;</w:t>
            </w:r>
          </w:p>
          <w:p w14:paraId="3CCCE3F7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</w:t>
            </w:r>
            <w:proofErr w:type="spellStart"/>
            <w:r w:rsidRPr="0087527A">
              <w:rPr>
                <w:lang w:val="en-US" w:eastAsia="ru-RU"/>
              </w:rPr>
              <w:t>feFlood</w:t>
            </w:r>
            <w:proofErr w:type="spellEnd"/>
            <w:r w:rsidRPr="0087527A">
              <w:rPr>
                <w:lang w:val="en-US" w:eastAsia="ru-RU"/>
              </w:rPr>
              <w:t xml:space="preserve"> flood-opacity="0" result="</w:t>
            </w:r>
            <w:proofErr w:type="spellStart"/>
            <w:r w:rsidRPr="0087527A">
              <w:rPr>
                <w:lang w:val="en-US" w:eastAsia="ru-RU"/>
              </w:rPr>
              <w:t>BackgroundImageFix</w:t>
            </w:r>
            <w:proofErr w:type="spellEnd"/>
            <w:r w:rsidRPr="0087527A">
              <w:rPr>
                <w:lang w:val="en-US" w:eastAsia="ru-RU"/>
              </w:rPr>
              <w:t>"/&gt;</w:t>
            </w:r>
          </w:p>
          <w:p w14:paraId="1B526000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</w:t>
            </w:r>
            <w:proofErr w:type="spellStart"/>
            <w:r w:rsidRPr="0087527A">
              <w:rPr>
                <w:lang w:val="en-US" w:eastAsia="ru-RU"/>
              </w:rPr>
              <w:t>feColorMatrix</w:t>
            </w:r>
            <w:proofErr w:type="spellEnd"/>
            <w:r w:rsidRPr="0087527A">
              <w:rPr>
                <w:lang w:val="en-US" w:eastAsia="ru-RU"/>
              </w:rPr>
              <w:t xml:space="preserve"> in="</w:t>
            </w:r>
            <w:proofErr w:type="spellStart"/>
            <w:r w:rsidRPr="0087527A">
              <w:rPr>
                <w:lang w:val="en-US" w:eastAsia="ru-RU"/>
              </w:rPr>
              <w:t>SourceAlpha</w:t>
            </w:r>
            <w:proofErr w:type="spellEnd"/>
            <w:r w:rsidRPr="0087527A">
              <w:rPr>
                <w:lang w:val="en-US" w:eastAsia="ru-RU"/>
              </w:rPr>
              <w:t>" type="matrix" values="0 0 0 0 0 0 0 0 0 0 0 0 0 0 0 0 0 0 127 0" result="</w:t>
            </w:r>
            <w:proofErr w:type="spellStart"/>
            <w:r w:rsidRPr="0087527A">
              <w:rPr>
                <w:lang w:val="en-US" w:eastAsia="ru-RU"/>
              </w:rPr>
              <w:t>hardAlpha</w:t>
            </w:r>
            <w:proofErr w:type="spellEnd"/>
            <w:r w:rsidRPr="0087527A">
              <w:rPr>
                <w:lang w:val="en-US" w:eastAsia="ru-RU"/>
              </w:rPr>
              <w:t>"/&gt;</w:t>
            </w:r>
          </w:p>
          <w:p w14:paraId="423992F4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</w:t>
            </w:r>
            <w:proofErr w:type="spellStart"/>
            <w:r w:rsidRPr="0087527A">
              <w:rPr>
                <w:lang w:val="en-US" w:eastAsia="ru-RU"/>
              </w:rPr>
              <w:t>feOffset</w:t>
            </w:r>
            <w:proofErr w:type="spellEnd"/>
            <w:r w:rsidRPr="0087527A">
              <w:rPr>
                <w:lang w:val="en-US" w:eastAsia="ru-RU"/>
              </w:rPr>
              <w:t xml:space="preserve"> </w:t>
            </w:r>
            <w:proofErr w:type="spellStart"/>
            <w:r w:rsidRPr="0087527A">
              <w:rPr>
                <w:lang w:val="en-US" w:eastAsia="ru-RU"/>
              </w:rPr>
              <w:t>dy</w:t>
            </w:r>
            <w:proofErr w:type="spellEnd"/>
            <w:r w:rsidRPr="0087527A">
              <w:rPr>
                <w:lang w:val="en-US" w:eastAsia="ru-RU"/>
              </w:rPr>
              <w:t>="4"/&gt;</w:t>
            </w:r>
          </w:p>
          <w:p w14:paraId="35C761E6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</w:t>
            </w:r>
            <w:proofErr w:type="spellStart"/>
            <w:r w:rsidRPr="0087527A">
              <w:rPr>
                <w:lang w:val="en-US" w:eastAsia="ru-RU"/>
              </w:rPr>
              <w:t>feGaussianBlur</w:t>
            </w:r>
            <w:proofErr w:type="spellEnd"/>
            <w:r w:rsidRPr="0087527A">
              <w:rPr>
                <w:lang w:val="en-US" w:eastAsia="ru-RU"/>
              </w:rPr>
              <w:t xml:space="preserve"> </w:t>
            </w:r>
            <w:proofErr w:type="spellStart"/>
            <w:r w:rsidRPr="0087527A">
              <w:rPr>
                <w:lang w:val="en-US" w:eastAsia="ru-RU"/>
              </w:rPr>
              <w:t>stdDeviation</w:t>
            </w:r>
            <w:proofErr w:type="spellEnd"/>
            <w:r w:rsidRPr="0087527A">
              <w:rPr>
                <w:lang w:val="en-US" w:eastAsia="ru-RU"/>
              </w:rPr>
              <w:t>="111"/&gt;</w:t>
            </w:r>
          </w:p>
          <w:p w14:paraId="3D03846E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</w:t>
            </w:r>
            <w:proofErr w:type="spellStart"/>
            <w:r w:rsidRPr="0087527A">
              <w:rPr>
                <w:lang w:val="en-US" w:eastAsia="ru-RU"/>
              </w:rPr>
              <w:t>feComposite</w:t>
            </w:r>
            <w:proofErr w:type="spellEnd"/>
            <w:r w:rsidRPr="0087527A">
              <w:rPr>
                <w:lang w:val="en-US" w:eastAsia="ru-RU"/>
              </w:rPr>
              <w:t xml:space="preserve"> in2="</w:t>
            </w:r>
            <w:proofErr w:type="spellStart"/>
            <w:r w:rsidRPr="0087527A">
              <w:rPr>
                <w:lang w:val="en-US" w:eastAsia="ru-RU"/>
              </w:rPr>
              <w:t>hardAlpha</w:t>
            </w:r>
            <w:proofErr w:type="spellEnd"/>
            <w:r w:rsidRPr="0087527A">
              <w:rPr>
                <w:lang w:val="en-US" w:eastAsia="ru-RU"/>
              </w:rPr>
              <w:t>" operator="out"/&gt;</w:t>
            </w:r>
          </w:p>
          <w:p w14:paraId="4AFC3B90" w14:textId="77777777" w:rsidR="00E06A44" w:rsidRPr="0087527A" w:rsidRDefault="00E06A44" w:rsidP="00F722FE">
            <w:pPr>
              <w:pStyle w:val="aff2"/>
              <w:rPr>
                <w:lang w:val="en-US" w:eastAsia="ru-RU"/>
              </w:rPr>
            </w:pPr>
            <w:r w:rsidRPr="0087527A">
              <w:rPr>
                <w:lang w:val="en-US" w:eastAsia="ru-RU"/>
              </w:rPr>
              <w:t>&lt;</w:t>
            </w:r>
            <w:proofErr w:type="spellStart"/>
            <w:r w:rsidRPr="0087527A">
              <w:rPr>
                <w:lang w:val="en-US" w:eastAsia="ru-RU"/>
              </w:rPr>
              <w:t>feColorMatrix</w:t>
            </w:r>
            <w:proofErr w:type="spellEnd"/>
            <w:r w:rsidRPr="0087527A">
              <w:rPr>
                <w:lang w:val="en-US" w:eastAsia="ru-RU"/>
              </w:rPr>
              <w:t xml:space="preserve"> type="matrix" values="0 0 0 0 0 0 0 0 0 0 0 0 0 0 0 0 0 0 1 0"/&gt;</w:t>
            </w:r>
          </w:p>
          <w:p w14:paraId="4985E7B7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&lt;</w:t>
            </w:r>
            <w:proofErr w:type="spellStart"/>
            <w:r w:rsidRPr="0078521F">
              <w:rPr>
                <w:lang w:val="en-US"/>
              </w:rPr>
              <w:t>feBlend</w:t>
            </w:r>
            <w:proofErr w:type="spellEnd"/>
            <w:r w:rsidRPr="0078521F">
              <w:rPr>
                <w:lang w:val="en-US"/>
              </w:rPr>
              <w:t xml:space="preserve"> mode="normal" in2="</w:t>
            </w:r>
            <w:proofErr w:type="spellStart"/>
            <w:r w:rsidRPr="0078521F">
              <w:rPr>
                <w:lang w:val="en-US"/>
              </w:rPr>
              <w:t>BackgroundImageFix</w:t>
            </w:r>
            <w:proofErr w:type="spellEnd"/>
            <w:r w:rsidRPr="0078521F">
              <w:rPr>
                <w:lang w:val="en-US"/>
              </w:rPr>
              <w:t>" result="effect1_dropShadow_97_75"/&gt;</w:t>
            </w:r>
          </w:p>
          <w:p w14:paraId="3117409B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&lt;</w:t>
            </w:r>
            <w:proofErr w:type="spellStart"/>
            <w:r w:rsidRPr="0078521F">
              <w:rPr>
                <w:lang w:val="en-US"/>
              </w:rPr>
              <w:t>feBlend</w:t>
            </w:r>
            <w:proofErr w:type="spellEnd"/>
            <w:r w:rsidRPr="0078521F">
              <w:rPr>
                <w:lang w:val="en-US"/>
              </w:rPr>
              <w:t xml:space="preserve"> mode="normal" in="</w:t>
            </w:r>
            <w:proofErr w:type="spellStart"/>
            <w:r w:rsidRPr="0078521F">
              <w:rPr>
                <w:lang w:val="en-US"/>
              </w:rPr>
              <w:t>SourceGraphic</w:t>
            </w:r>
            <w:proofErr w:type="spellEnd"/>
            <w:r w:rsidRPr="0078521F">
              <w:rPr>
                <w:lang w:val="en-US"/>
              </w:rPr>
              <w:t>" in2="effect1_dropShadow_97_75" result="shape"/&gt;</w:t>
            </w:r>
          </w:p>
          <w:p w14:paraId="64164E14" w14:textId="77777777" w:rsidR="00E06A44" w:rsidRPr="009D3E87" w:rsidRDefault="00E06A44" w:rsidP="00F722FE">
            <w:pPr>
              <w:pStyle w:val="aff2"/>
            </w:pPr>
            <w:r w:rsidRPr="009D3E87">
              <w:t>&lt;/</w:t>
            </w:r>
            <w:proofErr w:type="spellStart"/>
            <w:r w:rsidRPr="009D3E87">
              <w:t>filter</w:t>
            </w:r>
            <w:proofErr w:type="spellEnd"/>
            <w:r w:rsidRPr="009D3E87">
              <w:t>&gt;</w:t>
            </w:r>
          </w:p>
          <w:p w14:paraId="46BE31F4" w14:textId="77777777" w:rsidR="00E06A44" w:rsidRPr="009D3E87" w:rsidRDefault="00E06A44" w:rsidP="00F722FE">
            <w:pPr>
              <w:pStyle w:val="aff2"/>
            </w:pPr>
            <w:r w:rsidRPr="009D3E87">
              <w:t>&lt;/</w:t>
            </w:r>
            <w:proofErr w:type="spellStart"/>
            <w:r w:rsidRPr="009D3E87">
              <w:t>defs</w:t>
            </w:r>
            <w:proofErr w:type="spellEnd"/>
            <w:r w:rsidRPr="009D3E87">
              <w:t>&gt;</w:t>
            </w:r>
          </w:p>
          <w:p w14:paraId="098F2B92" w14:textId="77777777" w:rsidR="00E06A44" w:rsidRPr="00CF1EEA" w:rsidRDefault="00E06A44" w:rsidP="00F722FE">
            <w:pPr>
              <w:pStyle w:val="aff2"/>
              <w:rPr>
                <w:rFonts w:ascii="Times New Roman" w:eastAsiaTheme="majorEastAsia" w:hAnsi="Times New Roman"/>
                <w:sz w:val="28"/>
                <w:szCs w:val="26"/>
              </w:rPr>
            </w:pPr>
            <w:r w:rsidRPr="009D3E87">
              <w:lastRenderedPageBreak/>
              <w:t>&lt;/</w:t>
            </w:r>
            <w:proofErr w:type="spellStart"/>
            <w:r w:rsidRPr="009D3E87">
              <w:t>svg</w:t>
            </w:r>
            <w:proofErr w:type="spellEnd"/>
            <w:r w:rsidRPr="009D3E87">
              <w:t>&gt;</w:t>
            </w:r>
          </w:p>
        </w:tc>
      </w:tr>
    </w:tbl>
    <w:p w14:paraId="614626D5" w14:textId="77777777" w:rsidR="00E06A44" w:rsidRDefault="00E06A44" w:rsidP="00E06A44">
      <w:pPr>
        <w:pStyle w:val="aff1"/>
        <w:spacing w:before="120" w:after="360"/>
      </w:pPr>
      <w:r>
        <w:t>Листинг 3.4 – Логотип</w:t>
      </w:r>
    </w:p>
    <w:p w14:paraId="5B4C98C3" w14:textId="0661BACB" w:rsidR="00E06A44" w:rsidRPr="00C56828" w:rsidRDefault="00C56828" w:rsidP="00C56828">
      <w:pPr>
        <w:pStyle w:val="060"/>
      </w:pPr>
      <w:r w:rsidRPr="00C56828">
        <w:t>В данном примере SVG-фильтр используется для создания тени вокруг логотипа. Фильтр состоит из нескольких элементов, каждый из которых выполняет определенную функцию.</w:t>
      </w:r>
    </w:p>
    <w:p w14:paraId="248D5373" w14:textId="77777777" w:rsidR="00E06A44" w:rsidRPr="00CF1EEA" w:rsidRDefault="00E06A44" w:rsidP="00E06A44">
      <w:pPr>
        <w:pStyle w:val="af8"/>
        <w:outlineLvl w:val="1"/>
      </w:pPr>
      <w:bookmarkStart w:id="67" w:name="_Toc167023462"/>
      <w:r w:rsidRPr="00CF1EEA">
        <w:t>3.5 Управление элементами DOM</w:t>
      </w:r>
      <w:bookmarkEnd w:id="67"/>
    </w:p>
    <w:p w14:paraId="5CC717C0" w14:textId="77777777" w:rsidR="00E06A44" w:rsidRDefault="00E06A44" w:rsidP="00E06A44">
      <w:pPr>
        <w:pStyle w:val="060"/>
        <w:spacing w:after="240"/>
      </w:pPr>
      <w:r>
        <w:t xml:space="preserve">C помощью JavaScript реализовано меню бургер для мобильной версии (до 768px). В листинге 3.5 представлен код, реализующий меню бургер.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570"/>
      </w:tblGrid>
      <w:tr w:rsidR="00E06A44" w14:paraId="216E6331" w14:textId="77777777" w:rsidTr="00F722FE">
        <w:tc>
          <w:tcPr>
            <w:tcW w:w="9570" w:type="dxa"/>
          </w:tcPr>
          <w:p w14:paraId="5CE70AB2" w14:textId="77777777" w:rsidR="00E06A44" w:rsidRPr="0078521F" w:rsidRDefault="00E06A44" w:rsidP="00F722FE">
            <w:pPr>
              <w:pStyle w:val="aff2"/>
              <w:spacing w:before="0"/>
              <w:rPr>
                <w:lang w:val="en-US"/>
              </w:rPr>
            </w:pPr>
            <w:r w:rsidRPr="0078521F">
              <w:rPr>
                <w:lang w:val="en-US"/>
              </w:rPr>
              <w:t xml:space="preserve">const burger = </w:t>
            </w:r>
            <w:proofErr w:type="spellStart"/>
            <w:proofErr w:type="gramStart"/>
            <w:r w:rsidRPr="0078521F">
              <w:rPr>
                <w:lang w:val="en-US"/>
              </w:rPr>
              <w:t>document.querySelector</w:t>
            </w:r>
            <w:proofErr w:type="spellEnd"/>
            <w:proofErr w:type="gramEnd"/>
            <w:r w:rsidRPr="0078521F">
              <w:rPr>
                <w:lang w:val="en-US"/>
              </w:rPr>
              <w:t>(".header-burger");</w:t>
            </w:r>
          </w:p>
          <w:p w14:paraId="269248B9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const menu = </w:t>
            </w:r>
            <w:proofErr w:type="spellStart"/>
            <w:proofErr w:type="gramStart"/>
            <w:r w:rsidRPr="0078521F">
              <w:rPr>
                <w:lang w:val="en-US"/>
              </w:rPr>
              <w:t>document.querySelector</w:t>
            </w:r>
            <w:proofErr w:type="spellEnd"/>
            <w:proofErr w:type="gramEnd"/>
            <w:r w:rsidRPr="0078521F">
              <w:rPr>
                <w:lang w:val="en-US"/>
              </w:rPr>
              <w:t>(".header-nav");</w:t>
            </w:r>
          </w:p>
          <w:p w14:paraId="54FCB6ED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</w:p>
          <w:p w14:paraId="7E027424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proofErr w:type="spellStart"/>
            <w:proofErr w:type="gramStart"/>
            <w:r w:rsidRPr="0078521F">
              <w:rPr>
                <w:lang w:val="en-US"/>
              </w:rPr>
              <w:t>burger.addEventListener</w:t>
            </w:r>
            <w:proofErr w:type="spellEnd"/>
            <w:proofErr w:type="gramEnd"/>
            <w:r w:rsidRPr="0078521F">
              <w:rPr>
                <w:lang w:val="en-US"/>
              </w:rPr>
              <w:t>("click", () =&gt; {</w:t>
            </w:r>
          </w:p>
          <w:p w14:paraId="3F2E854F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</w:t>
            </w:r>
            <w:proofErr w:type="spellStart"/>
            <w:proofErr w:type="gramStart"/>
            <w:r w:rsidRPr="0078521F">
              <w:rPr>
                <w:lang w:val="en-US"/>
              </w:rPr>
              <w:t>menu.classList.toggle</w:t>
            </w:r>
            <w:proofErr w:type="spellEnd"/>
            <w:proofErr w:type="gramEnd"/>
            <w:r w:rsidRPr="0078521F">
              <w:rPr>
                <w:lang w:val="en-US"/>
              </w:rPr>
              <w:t>("opened");</w:t>
            </w:r>
          </w:p>
          <w:p w14:paraId="76BD07D4" w14:textId="77777777" w:rsidR="00E06A44" w:rsidRPr="001E44EB" w:rsidRDefault="00E06A44" w:rsidP="00F722FE">
            <w:pPr>
              <w:pStyle w:val="aff2"/>
            </w:pPr>
            <w:r w:rsidRPr="0078521F">
              <w:rPr>
                <w:lang w:val="en-US"/>
              </w:rPr>
              <w:t xml:space="preserve">  </w:t>
            </w:r>
            <w:proofErr w:type="spellStart"/>
            <w:proofErr w:type="gramStart"/>
            <w:r w:rsidRPr="001E44EB">
              <w:t>burger.classList.toggle</w:t>
            </w:r>
            <w:proofErr w:type="spellEnd"/>
            <w:proofErr w:type="gramEnd"/>
            <w:r w:rsidRPr="001E44EB">
              <w:t>("</w:t>
            </w:r>
            <w:proofErr w:type="spellStart"/>
            <w:r w:rsidRPr="001E44EB">
              <w:t>opened</w:t>
            </w:r>
            <w:proofErr w:type="spellEnd"/>
            <w:r w:rsidRPr="001E44EB">
              <w:t>");</w:t>
            </w:r>
          </w:p>
          <w:p w14:paraId="4CE251F1" w14:textId="77777777" w:rsidR="00E06A44" w:rsidRPr="00CB5FFE" w:rsidRDefault="00E06A44" w:rsidP="00F722FE">
            <w:pPr>
              <w:pStyle w:val="aff2"/>
            </w:pPr>
            <w:r>
              <w:t>});</w:t>
            </w:r>
          </w:p>
        </w:tc>
      </w:tr>
    </w:tbl>
    <w:p w14:paraId="22E02412" w14:textId="77777777" w:rsidR="00E06A44" w:rsidRDefault="00E06A44" w:rsidP="00E06A44">
      <w:pPr>
        <w:pStyle w:val="aff1"/>
        <w:spacing w:before="120" w:after="240"/>
        <w:rPr>
          <w:lang w:val="en-US"/>
        </w:rPr>
      </w:pPr>
      <w:r>
        <w:t xml:space="preserve">Листинг 3.5 – Декларация и тег </w:t>
      </w:r>
      <w:r>
        <w:rPr>
          <w:lang w:val="en-US"/>
        </w:rPr>
        <w:t>head</w:t>
      </w:r>
    </w:p>
    <w:p w14:paraId="2903CBB5" w14:textId="44DD1024" w:rsidR="00C56828" w:rsidRPr="00C56828" w:rsidRDefault="00E06A44" w:rsidP="00C56828">
      <w:pPr>
        <w:pStyle w:val="060"/>
        <w:rPr>
          <w:rFonts w:eastAsia="Times New Roman"/>
          <w:lang w:eastAsia="ru-RU"/>
        </w:rPr>
      </w:pPr>
      <w:r>
        <w:tab/>
      </w:r>
      <w:r w:rsidR="00C56828" w:rsidRPr="00C56828">
        <w:rPr>
          <w:rFonts w:eastAsia="Times New Roman"/>
          <w:lang w:eastAsia="ru-RU"/>
        </w:rPr>
        <w:t xml:space="preserve">При нажатии на кнопку: </w:t>
      </w:r>
      <w:r w:rsidR="00C56828">
        <w:rPr>
          <w:rFonts w:eastAsia="Times New Roman"/>
          <w:lang w:eastAsia="ru-RU"/>
        </w:rPr>
        <w:t>у</w:t>
      </w:r>
      <w:r w:rsidR="00C56828" w:rsidRPr="00C56828">
        <w:rPr>
          <w:rFonts w:eastAsia="Times New Roman"/>
          <w:lang w:eastAsia="ru-RU"/>
        </w:rPr>
        <w:t xml:space="preserve"> </w:t>
      </w:r>
      <w:proofErr w:type="gramStart"/>
      <w:r w:rsidR="00C56828" w:rsidRPr="00C56828">
        <w:rPr>
          <w:rFonts w:eastAsia="Times New Roman"/>
          <w:lang w:eastAsia="ru-RU"/>
        </w:rPr>
        <w:t xml:space="preserve">элемента </w:t>
      </w:r>
      <w:r w:rsidR="00C56828" w:rsidRPr="00C56828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="00C56828" w:rsidRPr="00C56828">
        <w:rPr>
          <w:rFonts w:ascii="Courier New" w:eastAsia="Times New Roman" w:hAnsi="Courier New" w:cs="Courier New"/>
          <w:sz w:val="20"/>
          <w:szCs w:val="20"/>
          <w:lang w:eastAsia="ru-RU"/>
        </w:rPr>
        <w:t>header</w:t>
      </w:r>
      <w:proofErr w:type="gramEnd"/>
      <w:r w:rsidR="00C56828" w:rsidRPr="00C56828">
        <w:rPr>
          <w:rFonts w:ascii="Courier New" w:eastAsia="Times New Roman" w:hAnsi="Courier New" w:cs="Courier New"/>
          <w:sz w:val="20"/>
          <w:szCs w:val="20"/>
          <w:lang w:eastAsia="ru-RU"/>
        </w:rPr>
        <w:t>-nav</w:t>
      </w:r>
      <w:proofErr w:type="spellEnd"/>
      <w:r w:rsidR="00C56828" w:rsidRPr="00C56828">
        <w:rPr>
          <w:rFonts w:eastAsia="Times New Roman"/>
          <w:lang w:eastAsia="ru-RU"/>
        </w:rPr>
        <w:t xml:space="preserve"> с помощью </w:t>
      </w:r>
      <w:proofErr w:type="spellStart"/>
      <w:r w:rsidR="00C56828" w:rsidRPr="00C56828">
        <w:rPr>
          <w:rFonts w:ascii="Courier New" w:eastAsia="Times New Roman" w:hAnsi="Courier New" w:cs="Courier New"/>
          <w:sz w:val="20"/>
          <w:szCs w:val="20"/>
          <w:lang w:eastAsia="ru-RU"/>
        </w:rPr>
        <w:t>classList.toggle</w:t>
      </w:r>
      <w:proofErr w:type="spellEnd"/>
      <w:r w:rsidR="00C56828" w:rsidRPr="00C56828">
        <w:rPr>
          <w:rFonts w:eastAsia="Times New Roman"/>
          <w:lang w:eastAsia="ru-RU"/>
        </w:rPr>
        <w:t xml:space="preserve"> добавляется/удаляется класс </w:t>
      </w:r>
      <w:proofErr w:type="spellStart"/>
      <w:r w:rsidR="00C56828" w:rsidRPr="00C56828">
        <w:rPr>
          <w:rFonts w:ascii="Courier New" w:eastAsia="Times New Roman" w:hAnsi="Courier New" w:cs="Courier New"/>
          <w:sz w:val="20"/>
          <w:szCs w:val="20"/>
          <w:lang w:eastAsia="ru-RU"/>
        </w:rPr>
        <w:t>opened</w:t>
      </w:r>
      <w:proofErr w:type="spellEnd"/>
      <w:r w:rsidR="00C56828" w:rsidRPr="00C56828">
        <w:rPr>
          <w:rFonts w:eastAsia="Times New Roman"/>
          <w:lang w:eastAsia="ru-RU"/>
        </w:rPr>
        <w:t xml:space="preserve">, который, </w:t>
      </w:r>
      <w:proofErr w:type="spellStart"/>
      <w:r w:rsidR="00C56828" w:rsidRPr="00C56828">
        <w:rPr>
          <w:rFonts w:eastAsia="Times New Roman"/>
          <w:lang w:eastAsia="ru-RU"/>
        </w:rPr>
        <w:t>presumable</w:t>
      </w:r>
      <w:proofErr w:type="spellEnd"/>
      <w:r w:rsidR="00C56828" w:rsidRPr="00C56828">
        <w:rPr>
          <w:rFonts w:eastAsia="Times New Roman"/>
          <w:lang w:eastAsia="ru-RU"/>
        </w:rPr>
        <w:t>, отвечает за отображение/скрытие меню</w:t>
      </w:r>
      <w:r w:rsidR="00C56828">
        <w:rPr>
          <w:rFonts w:eastAsia="Times New Roman"/>
          <w:lang w:eastAsia="ru-RU"/>
        </w:rPr>
        <w:t>; у</w:t>
      </w:r>
      <w:r w:rsidR="00C56828" w:rsidRPr="00C56828">
        <w:rPr>
          <w:rFonts w:eastAsia="Times New Roman"/>
          <w:lang w:eastAsia="ru-RU"/>
        </w:rPr>
        <w:t xml:space="preserve"> элемента </w:t>
      </w:r>
      <w:r w:rsidR="00C56828" w:rsidRPr="00C56828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="00C56828" w:rsidRPr="00C56828">
        <w:rPr>
          <w:rFonts w:ascii="Courier New" w:eastAsia="Times New Roman" w:hAnsi="Courier New" w:cs="Courier New"/>
          <w:sz w:val="20"/>
          <w:szCs w:val="20"/>
          <w:lang w:eastAsia="ru-RU"/>
        </w:rPr>
        <w:t>header-burger</w:t>
      </w:r>
      <w:proofErr w:type="spellEnd"/>
      <w:r w:rsidR="00C56828" w:rsidRPr="00C56828">
        <w:rPr>
          <w:rFonts w:eastAsia="Times New Roman"/>
          <w:lang w:eastAsia="ru-RU"/>
        </w:rPr>
        <w:t xml:space="preserve"> с помощью </w:t>
      </w:r>
      <w:proofErr w:type="spellStart"/>
      <w:r w:rsidR="00C56828" w:rsidRPr="00C56828">
        <w:rPr>
          <w:rFonts w:ascii="Courier New" w:eastAsia="Times New Roman" w:hAnsi="Courier New" w:cs="Courier New"/>
          <w:sz w:val="20"/>
          <w:szCs w:val="20"/>
          <w:lang w:eastAsia="ru-RU"/>
        </w:rPr>
        <w:t>classList.toggle</w:t>
      </w:r>
      <w:proofErr w:type="spellEnd"/>
      <w:r w:rsidR="00C56828" w:rsidRPr="00C56828">
        <w:rPr>
          <w:rFonts w:eastAsia="Times New Roman"/>
          <w:lang w:eastAsia="ru-RU"/>
        </w:rPr>
        <w:t xml:space="preserve"> добавляется/удаляется класс </w:t>
      </w:r>
      <w:proofErr w:type="spellStart"/>
      <w:r w:rsidR="00C56828" w:rsidRPr="00C56828">
        <w:rPr>
          <w:rFonts w:ascii="Courier New" w:eastAsia="Times New Roman" w:hAnsi="Courier New" w:cs="Courier New"/>
          <w:sz w:val="20"/>
          <w:szCs w:val="20"/>
          <w:lang w:eastAsia="ru-RU"/>
        </w:rPr>
        <w:t>opened</w:t>
      </w:r>
      <w:proofErr w:type="spellEnd"/>
      <w:r w:rsidR="00C56828" w:rsidRPr="00C56828">
        <w:rPr>
          <w:rFonts w:eastAsia="Times New Roman"/>
          <w:lang w:eastAsia="ru-RU"/>
        </w:rPr>
        <w:t>, который, возможно, меняет внешний вид кнопки (например, добавляет/удаляет иконку гамбургера).</w:t>
      </w:r>
    </w:p>
    <w:p w14:paraId="756A4E4E" w14:textId="77777777" w:rsidR="00E06A44" w:rsidRPr="00CF1EEA" w:rsidRDefault="00E06A44" w:rsidP="00E06A44">
      <w:pPr>
        <w:pStyle w:val="af8"/>
        <w:outlineLvl w:val="1"/>
      </w:pPr>
      <w:bookmarkStart w:id="68" w:name="_Toc167023463"/>
      <w:r w:rsidRPr="00CF1EEA">
        <w:t>3.</w:t>
      </w:r>
      <w:r>
        <w:t>6</w:t>
      </w:r>
      <w:r w:rsidRPr="00CF1EEA">
        <w:t xml:space="preserve"> Реализация логики проекта</w:t>
      </w:r>
      <w:bookmarkEnd w:id="68"/>
    </w:p>
    <w:p w14:paraId="0A4B0A70" w14:textId="77777777" w:rsidR="00E06A44" w:rsidRDefault="00E06A44" w:rsidP="00E06A44">
      <w:pPr>
        <w:pStyle w:val="060"/>
        <w:spacing w:after="240"/>
      </w:pPr>
      <w:r>
        <w:t>Реализация обработки XML-файла представлена в листинге 3.6.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462"/>
      </w:tblGrid>
      <w:tr w:rsidR="00E06A44" w14:paraId="000476F6" w14:textId="77777777" w:rsidTr="00F722FE">
        <w:tc>
          <w:tcPr>
            <w:tcW w:w="9462" w:type="dxa"/>
          </w:tcPr>
          <w:p w14:paraId="7BDC2727" w14:textId="77777777" w:rsidR="00E06A44" w:rsidRPr="0078521F" w:rsidRDefault="00E06A44" w:rsidP="00F722FE">
            <w:pPr>
              <w:pStyle w:val="aff2"/>
              <w:spacing w:before="0"/>
              <w:rPr>
                <w:lang w:val="en-US"/>
              </w:rPr>
            </w:pPr>
            <w:r w:rsidRPr="0078521F">
              <w:rPr>
                <w:lang w:val="en-US"/>
              </w:rPr>
              <w:t xml:space="preserve">function </w:t>
            </w:r>
            <w:proofErr w:type="spellStart"/>
            <w:r w:rsidRPr="0078521F">
              <w:rPr>
                <w:lang w:val="en-US"/>
              </w:rPr>
              <w:t>processXML</w:t>
            </w:r>
            <w:proofErr w:type="spellEnd"/>
            <w:r w:rsidRPr="0078521F">
              <w:rPr>
                <w:lang w:val="en-US"/>
              </w:rPr>
              <w:t>(</w:t>
            </w:r>
            <w:proofErr w:type="spellStart"/>
            <w:r w:rsidRPr="0078521F">
              <w:rPr>
                <w:lang w:val="en-US"/>
              </w:rPr>
              <w:t>xmlDoc</w:t>
            </w:r>
            <w:proofErr w:type="spellEnd"/>
            <w:r w:rsidRPr="0078521F">
              <w:rPr>
                <w:lang w:val="en-US"/>
              </w:rPr>
              <w:t>) {</w:t>
            </w:r>
          </w:p>
          <w:p w14:paraId="47D6F369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var </w:t>
            </w:r>
            <w:proofErr w:type="spellStart"/>
            <w:r w:rsidRPr="0078521F">
              <w:rPr>
                <w:lang w:val="en-US"/>
              </w:rPr>
              <w:t>sectionElement</w:t>
            </w:r>
            <w:proofErr w:type="spellEnd"/>
            <w:r w:rsidRPr="0078521F">
              <w:rPr>
                <w:lang w:val="en-US"/>
              </w:rPr>
              <w:t xml:space="preserve"> = </w:t>
            </w:r>
            <w:proofErr w:type="spellStart"/>
            <w:r w:rsidRPr="0078521F">
              <w:rPr>
                <w:lang w:val="en-US"/>
              </w:rPr>
              <w:t>xmlDoc.documentElement</w:t>
            </w:r>
            <w:proofErr w:type="spellEnd"/>
            <w:r w:rsidRPr="0078521F">
              <w:rPr>
                <w:lang w:val="en-US"/>
              </w:rPr>
              <w:t>;</w:t>
            </w:r>
          </w:p>
          <w:p w14:paraId="1C44E0E2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</w:p>
          <w:p w14:paraId="1973FA7F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var </w:t>
            </w:r>
            <w:proofErr w:type="spellStart"/>
            <w:r w:rsidRPr="0078521F">
              <w:rPr>
                <w:lang w:val="en-US"/>
              </w:rPr>
              <w:t>targetDiv</w:t>
            </w:r>
            <w:proofErr w:type="spellEnd"/>
            <w:r w:rsidRPr="0078521F">
              <w:rPr>
                <w:lang w:val="en-US"/>
              </w:rPr>
              <w:t xml:space="preserve"> = </w:t>
            </w:r>
            <w:proofErr w:type="spellStart"/>
            <w:proofErr w:type="gramStart"/>
            <w:r w:rsidRPr="0078521F">
              <w:rPr>
                <w:lang w:val="en-US"/>
              </w:rPr>
              <w:t>document.getElementById</w:t>
            </w:r>
            <w:proofErr w:type="spellEnd"/>
            <w:proofErr w:type="gramEnd"/>
            <w:r w:rsidRPr="0078521F">
              <w:rPr>
                <w:lang w:val="en-US"/>
              </w:rPr>
              <w:t>("about-us-data");</w:t>
            </w:r>
          </w:p>
          <w:p w14:paraId="115D9D0D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</w:p>
          <w:p w14:paraId="4F5EB711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var </w:t>
            </w:r>
            <w:proofErr w:type="spellStart"/>
            <w:r w:rsidRPr="0078521F">
              <w:rPr>
                <w:lang w:val="en-US"/>
              </w:rPr>
              <w:t>childElements</w:t>
            </w:r>
            <w:proofErr w:type="spellEnd"/>
            <w:r w:rsidRPr="0078521F">
              <w:rPr>
                <w:lang w:val="en-US"/>
              </w:rPr>
              <w:t xml:space="preserve"> = </w:t>
            </w:r>
            <w:proofErr w:type="spellStart"/>
            <w:r w:rsidRPr="0078521F">
              <w:rPr>
                <w:lang w:val="en-US"/>
              </w:rPr>
              <w:t>sectionElement.children</w:t>
            </w:r>
            <w:proofErr w:type="spellEnd"/>
            <w:r w:rsidRPr="0078521F">
              <w:rPr>
                <w:lang w:val="en-US"/>
              </w:rPr>
              <w:t>;</w:t>
            </w:r>
          </w:p>
          <w:p w14:paraId="7FA1DB9E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for (var </w:t>
            </w:r>
            <w:proofErr w:type="spellStart"/>
            <w:r w:rsidRPr="0078521F">
              <w:rPr>
                <w:lang w:val="en-US"/>
              </w:rPr>
              <w:t>i</w:t>
            </w:r>
            <w:proofErr w:type="spellEnd"/>
            <w:r w:rsidRPr="0078521F">
              <w:rPr>
                <w:lang w:val="en-US"/>
              </w:rPr>
              <w:t xml:space="preserve"> = 0; </w:t>
            </w:r>
            <w:proofErr w:type="spellStart"/>
            <w:r w:rsidRPr="0078521F">
              <w:rPr>
                <w:lang w:val="en-US"/>
              </w:rPr>
              <w:t>i</w:t>
            </w:r>
            <w:proofErr w:type="spellEnd"/>
            <w:r w:rsidRPr="0078521F">
              <w:rPr>
                <w:lang w:val="en-US"/>
              </w:rPr>
              <w:t xml:space="preserve"> &lt; </w:t>
            </w:r>
            <w:proofErr w:type="spellStart"/>
            <w:r w:rsidRPr="0078521F">
              <w:rPr>
                <w:lang w:val="en-US"/>
              </w:rPr>
              <w:t>childElements.length</w:t>
            </w:r>
            <w:proofErr w:type="spellEnd"/>
            <w:r w:rsidRPr="0078521F">
              <w:rPr>
                <w:lang w:val="en-US"/>
              </w:rPr>
              <w:t xml:space="preserve">; </w:t>
            </w:r>
            <w:proofErr w:type="spellStart"/>
            <w:r w:rsidRPr="0078521F">
              <w:rPr>
                <w:lang w:val="en-US"/>
              </w:rPr>
              <w:t>i</w:t>
            </w:r>
            <w:proofErr w:type="spellEnd"/>
            <w:r w:rsidRPr="0078521F">
              <w:rPr>
                <w:lang w:val="en-US"/>
              </w:rPr>
              <w:t>++) {</w:t>
            </w:r>
          </w:p>
          <w:p w14:paraId="7F73316F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var </w:t>
            </w:r>
            <w:proofErr w:type="spellStart"/>
            <w:r w:rsidRPr="0078521F">
              <w:rPr>
                <w:lang w:val="en-US"/>
              </w:rPr>
              <w:t>childElement</w:t>
            </w:r>
            <w:proofErr w:type="spellEnd"/>
            <w:r w:rsidRPr="0078521F">
              <w:rPr>
                <w:lang w:val="en-US"/>
              </w:rPr>
              <w:t xml:space="preserve"> = </w:t>
            </w:r>
            <w:proofErr w:type="spellStart"/>
            <w:r w:rsidRPr="0078521F">
              <w:rPr>
                <w:lang w:val="en-US"/>
              </w:rPr>
              <w:t>childElements</w:t>
            </w:r>
            <w:proofErr w:type="spellEnd"/>
            <w:r w:rsidRPr="0078521F">
              <w:rPr>
                <w:lang w:val="en-US"/>
              </w:rPr>
              <w:t>[</w:t>
            </w:r>
            <w:proofErr w:type="spellStart"/>
            <w:r w:rsidRPr="0078521F">
              <w:rPr>
                <w:lang w:val="en-US"/>
              </w:rPr>
              <w:t>i</w:t>
            </w:r>
            <w:proofErr w:type="spellEnd"/>
            <w:r w:rsidRPr="0078521F">
              <w:rPr>
                <w:lang w:val="en-US"/>
              </w:rPr>
              <w:t>];</w:t>
            </w:r>
          </w:p>
          <w:p w14:paraId="013C650A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78521F">
              <w:rPr>
                <w:lang w:val="en-US"/>
              </w:rPr>
              <w:t>childElement.classList.forEach</w:t>
            </w:r>
            <w:proofErr w:type="spellEnd"/>
            <w:proofErr w:type="gramEnd"/>
            <w:r w:rsidRPr="0078521F">
              <w:rPr>
                <w:lang w:val="en-US"/>
              </w:rPr>
              <w:t>(function (</w:t>
            </w:r>
            <w:proofErr w:type="spellStart"/>
            <w:r w:rsidRPr="0078521F">
              <w:rPr>
                <w:lang w:val="en-US"/>
              </w:rPr>
              <w:t>className</w:t>
            </w:r>
            <w:proofErr w:type="spellEnd"/>
            <w:r w:rsidRPr="0078521F">
              <w:rPr>
                <w:lang w:val="en-US"/>
              </w:rPr>
              <w:t>) {</w:t>
            </w:r>
          </w:p>
          <w:p w14:paraId="04FCF1E6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  </w:t>
            </w:r>
            <w:proofErr w:type="spellStart"/>
            <w:r w:rsidRPr="0078521F">
              <w:rPr>
                <w:lang w:val="en-US"/>
              </w:rPr>
              <w:t>targetDiv.classList.add</w:t>
            </w:r>
            <w:proofErr w:type="spellEnd"/>
            <w:r w:rsidRPr="0078521F">
              <w:rPr>
                <w:lang w:val="en-US"/>
              </w:rPr>
              <w:t>(</w:t>
            </w:r>
            <w:proofErr w:type="spellStart"/>
            <w:r w:rsidRPr="0078521F">
              <w:rPr>
                <w:lang w:val="en-US"/>
              </w:rPr>
              <w:t>className</w:t>
            </w:r>
            <w:proofErr w:type="spellEnd"/>
            <w:r w:rsidRPr="0078521F">
              <w:rPr>
                <w:lang w:val="en-US"/>
              </w:rPr>
              <w:t>);</w:t>
            </w:r>
          </w:p>
          <w:p w14:paraId="76D8C00C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  });</w:t>
            </w:r>
          </w:p>
          <w:p w14:paraId="744C7A3C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</w:t>
            </w:r>
            <w:proofErr w:type="spellStart"/>
            <w:r w:rsidRPr="0078521F">
              <w:rPr>
                <w:lang w:val="en-US"/>
              </w:rPr>
              <w:t>targetDiv.appendChild</w:t>
            </w:r>
            <w:proofErr w:type="spellEnd"/>
            <w:r w:rsidRPr="0078521F">
              <w:rPr>
                <w:lang w:val="en-US"/>
              </w:rPr>
              <w:t>(</w:t>
            </w:r>
            <w:proofErr w:type="spellStart"/>
            <w:r w:rsidRPr="0078521F">
              <w:rPr>
                <w:lang w:val="en-US"/>
              </w:rPr>
              <w:t>childElement</w:t>
            </w:r>
            <w:proofErr w:type="spellEnd"/>
            <w:r w:rsidRPr="0078521F">
              <w:rPr>
                <w:lang w:val="en-US"/>
              </w:rPr>
              <w:t>);</w:t>
            </w:r>
          </w:p>
          <w:p w14:paraId="34FA43B6" w14:textId="77777777" w:rsidR="00E06A44" w:rsidRPr="001E44EB" w:rsidRDefault="00E06A44" w:rsidP="00F722FE">
            <w:pPr>
              <w:pStyle w:val="aff2"/>
              <w:rPr>
                <w:color w:val="FFFFFF"/>
                <w:lang w:eastAsia="ru-RU"/>
              </w:rPr>
            </w:pPr>
            <w:r w:rsidRPr="0078521F">
              <w:rPr>
                <w:lang w:val="en-US"/>
              </w:rPr>
              <w:t xml:space="preserve">  </w:t>
            </w:r>
            <w:r w:rsidRPr="001E44EB">
              <w:t>}</w:t>
            </w:r>
          </w:p>
        </w:tc>
      </w:tr>
    </w:tbl>
    <w:p w14:paraId="465466AD" w14:textId="77777777" w:rsidR="00E06A44" w:rsidRDefault="00E06A44" w:rsidP="00E06A44">
      <w:pPr>
        <w:pStyle w:val="aff1"/>
        <w:spacing w:before="120"/>
      </w:pPr>
      <w:r>
        <w:t xml:space="preserve">Листинг 3.6 – Декларация и тег </w:t>
      </w:r>
      <w:r>
        <w:rPr>
          <w:lang w:val="en-US"/>
        </w:rPr>
        <w:t>head</w:t>
      </w:r>
    </w:p>
    <w:p w14:paraId="2EF3D43D" w14:textId="77777777" w:rsidR="00E06A44" w:rsidRPr="00036BCD" w:rsidRDefault="00E06A44" w:rsidP="00E06A44">
      <w:pPr>
        <w:pStyle w:val="060"/>
      </w:pPr>
      <w:r w:rsidRPr="00036BCD">
        <w:lastRenderedPageBreak/>
        <w:t xml:space="preserve">Эта функция обрабатывает XML-документ, полученный из </w:t>
      </w:r>
      <w:proofErr w:type="spellStart"/>
      <w:proofErr w:type="gramStart"/>
      <w:r w:rsidRPr="00036BCD">
        <w:t>loadXML</w:t>
      </w:r>
      <w:proofErr w:type="spellEnd"/>
      <w:r w:rsidRPr="00036BCD">
        <w:t>(</w:t>
      </w:r>
      <w:proofErr w:type="gramEnd"/>
      <w:r w:rsidRPr="00036BCD">
        <w:t>). Она получает корневой элемент XML-документа (</w:t>
      </w:r>
      <w:proofErr w:type="spellStart"/>
      <w:r w:rsidRPr="00036BCD">
        <w:t>documentElement</w:t>
      </w:r>
      <w:proofErr w:type="spellEnd"/>
      <w:r w:rsidRPr="00036BCD">
        <w:t xml:space="preserve">).  Затем она перебирает все дочерние элементы корневого элемента и добавляет их к элементу HTML с идентификатором </w:t>
      </w:r>
      <w:proofErr w:type="spellStart"/>
      <w:r w:rsidRPr="00036BCD">
        <w:t>about-us-data</w:t>
      </w:r>
      <w:proofErr w:type="spellEnd"/>
    </w:p>
    <w:p w14:paraId="5B22043F" w14:textId="77777777" w:rsidR="00E06A44" w:rsidRDefault="00E06A44" w:rsidP="00E06A44">
      <w:pPr>
        <w:pStyle w:val="060"/>
        <w:spacing w:after="240"/>
      </w:pPr>
      <w:r>
        <w:t>Реализация отображения сообщений на экране представлена в листинге 3.7.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9462"/>
      </w:tblGrid>
      <w:tr w:rsidR="00E06A44" w14:paraId="75F40991" w14:textId="77777777" w:rsidTr="00F722FE">
        <w:tc>
          <w:tcPr>
            <w:tcW w:w="9462" w:type="dxa"/>
          </w:tcPr>
          <w:p w14:paraId="4309C7CB" w14:textId="77777777" w:rsidR="00E06A44" w:rsidRPr="0078521F" w:rsidRDefault="00E06A44" w:rsidP="00F722FE">
            <w:pPr>
              <w:pStyle w:val="aff2"/>
              <w:spacing w:before="0"/>
              <w:rPr>
                <w:lang w:val="en-US"/>
              </w:rPr>
            </w:pPr>
            <w:r w:rsidRPr="0078521F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78521F">
              <w:rPr>
                <w:lang w:val="en-US"/>
              </w:rPr>
              <w:t>showCustomAlert</w:t>
            </w:r>
            <w:proofErr w:type="spellEnd"/>
            <w:r w:rsidRPr="0078521F">
              <w:rPr>
                <w:lang w:val="en-US"/>
              </w:rPr>
              <w:t>(</w:t>
            </w:r>
            <w:proofErr w:type="gramEnd"/>
            <w:r w:rsidRPr="0078521F">
              <w:rPr>
                <w:lang w:val="en-US"/>
              </w:rPr>
              <w:t>message, successful) {</w:t>
            </w:r>
          </w:p>
          <w:p w14:paraId="69428797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const </w:t>
            </w:r>
            <w:proofErr w:type="spellStart"/>
            <w:r w:rsidRPr="0078521F">
              <w:rPr>
                <w:lang w:val="en-US"/>
              </w:rPr>
              <w:t>alertDiv</w:t>
            </w:r>
            <w:proofErr w:type="spellEnd"/>
            <w:r w:rsidRPr="0078521F">
              <w:rPr>
                <w:lang w:val="en-US"/>
              </w:rPr>
              <w:t xml:space="preserve"> = </w:t>
            </w:r>
            <w:proofErr w:type="spellStart"/>
            <w:proofErr w:type="gramStart"/>
            <w:r w:rsidRPr="0078521F">
              <w:rPr>
                <w:lang w:val="en-US"/>
              </w:rPr>
              <w:t>document.createElement</w:t>
            </w:r>
            <w:proofErr w:type="spellEnd"/>
            <w:proofErr w:type="gramEnd"/>
            <w:r w:rsidRPr="0078521F">
              <w:rPr>
                <w:lang w:val="en-US"/>
              </w:rPr>
              <w:t>("div");</w:t>
            </w:r>
          </w:p>
          <w:p w14:paraId="3858ABAF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</w:t>
            </w:r>
            <w:proofErr w:type="spellStart"/>
            <w:r w:rsidRPr="0078521F">
              <w:rPr>
                <w:lang w:val="en-US"/>
              </w:rPr>
              <w:t>alertDiv.classList.add</w:t>
            </w:r>
            <w:proofErr w:type="spellEnd"/>
            <w:r w:rsidRPr="0078521F">
              <w:rPr>
                <w:lang w:val="en-US"/>
              </w:rPr>
              <w:t>("alert");</w:t>
            </w:r>
          </w:p>
          <w:p w14:paraId="3CBF2DC5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</w:t>
            </w:r>
            <w:proofErr w:type="spellStart"/>
            <w:r w:rsidRPr="0078521F">
              <w:rPr>
                <w:lang w:val="en-US"/>
              </w:rPr>
              <w:t>alertDiv.textContent</w:t>
            </w:r>
            <w:proofErr w:type="spellEnd"/>
            <w:r w:rsidRPr="0078521F">
              <w:rPr>
                <w:lang w:val="en-US"/>
              </w:rPr>
              <w:t xml:space="preserve"> = message;</w:t>
            </w:r>
          </w:p>
          <w:p w14:paraId="0D4BA634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</w:p>
          <w:p w14:paraId="2A33BEE2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if </w:t>
            </w:r>
            <w:proofErr w:type="gramStart"/>
            <w:r w:rsidRPr="0078521F">
              <w:rPr>
                <w:lang w:val="en-US"/>
              </w:rPr>
              <w:t>(!successful</w:t>
            </w:r>
            <w:proofErr w:type="gramEnd"/>
            <w:r w:rsidRPr="0078521F">
              <w:rPr>
                <w:lang w:val="en-US"/>
              </w:rPr>
              <w:t>) {</w:t>
            </w:r>
          </w:p>
          <w:p w14:paraId="1E2E9B1A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78521F">
              <w:rPr>
                <w:lang w:val="en-US"/>
              </w:rPr>
              <w:t>alertDiv.style.backgroundColor</w:t>
            </w:r>
            <w:proofErr w:type="spellEnd"/>
            <w:proofErr w:type="gramEnd"/>
            <w:r w:rsidRPr="0078521F">
              <w:rPr>
                <w:lang w:val="en-US"/>
              </w:rPr>
              <w:t xml:space="preserve"> = "#f44336";</w:t>
            </w:r>
          </w:p>
          <w:p w14:paraId="7D00F45B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>  }</w:t>
            </w:r>
          </w:p>
          <w:p w14:paraId="28AB44F1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</w:p>
          <w:p w14:paraId="4D808B05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</w:t>
            </w:r>
            <w:proofErr w:type="spellStart"/>
            <w:proofErr w:type="gramStart"/>
            <w:r w:rsidRPr="0078521F">
              <w:rPr>
                <w:lang w:val="en-US"/>
              </w:rPr>
              <w:t>document.body</w:t>
            </w:r>
            <w:proofErr w:type="gramEnd"/>
            <w:r w:rsidRPr="0078521F">
              <w:rPr>
                <w:lang w:val="en-US"/>
              </w:rPr>
              <w:t>.appendChild</w:t>
            </w:r>
            <w:proofErr w:type="spellEnd"/>
            <w:r w:rsidRPr="0078521F">
              <w:rPr>
                <w:lang w:val="en-US"/>
              </w:rPr>
              <w:t>(</w:t>
            </w:r>
            <w:proofErr w:type="spellStart"/>
            <w:r w:rsidRPr="0078521F">
              <w:rPr>
                <w:lang w:val="en-US"/>
              </w:rPr>
              <w:t>alertDiv</w:t>
            </w:r>
            <w:proofErr w:type="spellEnd"/>
            <w:r w:rsidRPr="0078521F">
              <w:rPr>
                <w:lang w:val="en-US"/>
              </w:rPr>
              <w:t>);</w:t>
            </w:r>
          </w:p>
          <w:p w14:paraId="576224DE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</w:p>
          <w:p w14:paraId="6B2D419F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</w:t>
            </w:r>
            <w:proofErr w:type="spellStart"/>
            <w:proofErr w:type="gramStart"/>
            <w:r w:rsidRPr="0078521F">
              <w:rPr>
                <w:lang w:val="en-US"/>
              </w:rPr>
              <w:t>setTimeout</w:t>
            </w:r>
            <w:proofErr w:type="spellEnd"/>
            <w:r w:rsidRPr="0078521F">
              <w:rPr>
                <w:lang w:val="en-US"/>
              </w:rPr>
              <w:t>(</w:t>
            </w:r>
            <w:proofErr w:type="gramEnd"/>
            <w:r w:rsidRPr="0078521F">
              <w:rPr>
                <w:lang w:val="en-US"/>
              </w:rPr>
              <w:t>() =&gt; {</w:t>
            </w:r>
          </w:p>
          <w:p w14:paraId="423B5CF5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78521F">
              <w:rPr>
                <w:lang w:val="en-US"/>
              </w:rPr>
              <w:t>alertDiv.style.display</w:t>
            </w:r>
            <w:proofErr w:type="spellEnd"/>
            <w:proofErr w:type="gramEnd"/>
            <w:r w:rsidRPr="0078521F">
              <w:rPr>
                <w:lang w:val="en-US"/>
              </w:rPr>
              <w:t xml:space="preserve"> = "none";</w:t>
            </w:r>
          </w:p>
          <w:p w14:paraId="7A6A07EE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78521F">
              <w:rPr>
                <w:lang w:val="en-US"/>
              </w:rPr>
              <w:t>document.body</w:t>
            </w:r>
            <w:proofErr w:type="gramEnd"/>
            <w:r w:rsidRPr="0078521F">
              <w:rPr>
                <w:lang w:val="en-US"/>
              </w:rPr>
              <w:t>.removeChild</w:t>
            </w:r>
            <w:proofErr w:type="spellEnd"/>
            <w:r w:rsidRPr="0078521F">
              <w:rPr>
                <w:lang w:val="en-US"/>
              </w:rPr>
              <w:t>(</w:t>
            </w:r>
            <w:proofErr w:type="spellStart"/>
            <w:r w:rsidRPr="0078521F">
              <w:rPr>
                <w:lang w:val="en-US"/>
              </w:rPr>
              <w:t>alertDiv</w:t>
            </w:r>
            <w:proofErr w:type="spellEnd"/>
            <w:r w:rsidRPr="0078521F">
              <w:rPr>
                <w:lang w:val="en-US"/>
              </w:rPr>
              <w:t>);</w:t>
            </w:r>
          </w:p>
          <w:p w14:paraId="50BF2900" w14:textId="77777777" w:rsidR="00E06A44" w:rsidRPr="001E44EB" w:rsidRDefault="00E06A44" w:rsidP="00F722FE">
            <w:pPr>
              <w:pStyle w:val="aff2"/>
            </w:pPr>
            <w:r w:rsidRPr="0078521F">
              <w:rPr>
                <w:lang w:val="en-US"/>
              </w:rPr>
              <w:t xml:space="preserve">  </w:t>
            </w:r>
            <w:r w:rsidRPr="001E44EB">
              <w:t>}, 5000);</w:t>
            </w:r>
          </w:p>
          <w:p w14:paraId="5094C26F" w14:textId="77777777" w:rsidR="00E06A44" w:rsidRPr="00CB5FFE" w:rsidRDefault="00E06A44" w:rsidP="00F722FE">
            <w:pPr>
              <w:pStyle w:val="aff2"/>
              <w:rPr>
                <w:rFonts w:ascii="Consolas" w:eastAsia="Times New Roman" w:hAnsi="Consolas"/>
                <w:color w:val="FFFFFF"/>
                <w:sz w:val="21"/>
                <w:szCs w:val="21"/>
                <w:lang w:eastAsia="ru-RU"/>
              </w:rPr>
            </w:pPr>
            <w:r w:rsidRPr="001E44EB">
              <w:t>}</w:t>
            </w:r>
          </w:p>
        </w:tc>
      </w:tr>
    </w:tbl>
    <w:p w14:paraId="2E1FF970" w14:textId="77777777" w:rsidR="00E06A44" w:rsidRDefault="00E06A44" w:rsidP="00E06A44">
      <w:pPr>
        <w:pStyle w:val="aff1"/>
        <w:spacing w:before="120"/>
      </w:pPr>
      <w:r>
        <w:t xml:space="preserve">Листинг 3.7 – Декларация и тег </w:t>
      </w:r>
      <w:r>
        <w:rPr>
          <w:lang w:val="en-US"/>
        </w:rPr>
        <w:t>head</w:t>
      </w:r>
    </w:p>
    <w:p w14:paraId="1BB0F79C" w14:textId="77777777" w:rsidR="00E06A44" w:rsidRPr="00CF1EEA" w:rsidRDefault="00E06A44" w:rsidP="00E06A44">
      <w:pPr>
        <w:pStyle w:val="060"/>
      </w:pPr>
      <w:r w:rsidRPr="00CF1EEA">
        <w:t xml:space="preserve">Эта функция создает элемент HTML </w:t>
      </w:r>
      <w:proofErr w:type="spellStart"/>
      <w:r w:rsidRPr="00CF1EEA">
        <w:t>div</w:t>
      </w:r>
      <w:proofErr w:type="spellEnd"/>
      <w:r w:rsidRPr="00CF1EEA">
        <w:t xml:space="preserve"> для отображения сообщения на экране. Она добавляет сообщение в элемент </w:t>
      </w:r>
      <w:proofErr w:type="spellStart"/>
      <w:r w:rsidRPr="00CF1EEA">
        <w:t>div</w:t>
      </w:r>
      <w:proofErr w:type="spellEnd"/>
      <w:r w:rsidRPr="00CF1EEA">
        <w:t xml:space="preserve"> и стилизует его в зависимости от того, является ли сообщение </w:t>
      </w:r>
      <w:proofErr w:type="spellStart"/>
      <w:r w:rsidRPr="00CF1EEA">
        <w:t>successful</w:t>
      </w:r>
      <w:proofErr w:type="spellEnd"/>
      <w:r w:rsidRPr="00CF1EEA">
        <w:t xml:space="preserve"> (успешным) или нет.  Она добавляет элемент </w:t>
      </w:r>
      <w:proofErr w:type="spellStart"/>
      <w:r w:rsidRPr="00CF1EEA">
        <w:t>div</w:t>
      </w:r>
      <w:proofErr w:type="spellEnd"/>
      <w:r w:rsidRPr="00CF1EEA">
        <w:t xml:space="preserve"> к </w:t>
      </w:r>
      <w:proofErr w:type="spellStart"/>
      <w:r w:rsidRPr="00CF1EEA">
        <w:t>body</w:t>
      </w:r>
      <w:proofErr w:type="spellEnd"/>
      <w:r w:rsidRPr="00CF1EEA">
        <w:t xml:space="preserve"> документа и удаляет его через 5 секунд.</w:t>
      </w:r>
    </w:p>
    <w:p w14:paraId="6F17DECE" w14:textId="77777777" w:rsidR="00E06A44" w:rsidRDefault="00E06A44" w:rsidP="00E06A44">
      <w:pPr>
        <w:pStyle w:val="060"/>
        <w:spacing w:after="240"/>
      </w:pPr>
      <w:r>
        <w:t xml:space="preserve">Реализация сохранения данных в </w:t>
      </w:r>
      <w:proofErr w:type="spellStart"/>
      <w:r>
        <w:t>localStorage</w:t>
      </w:r>
      <w:proofErr w:type="spellEnd"/>
      <w:r>
        <w:t xml:space="preserve"> представлена в листинге 3.8.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570"/>
      </w:tblGrid>
      <w:tr w:rsidR="00E06A44" w14:paraId="4DB11EB6" w14:textId="77777777" w:rsidTr="00F722FE">
        <w:tc>
          <w:tcPr>
            <w:tcW w:w="9570" w:type="dxa"/>
          </w:tcPr>
          <w:p w14:paraId="01CB7B74" w14:textId="77777777" w:rsidR="00E06A44" w:rsidRPr="0078521F" w:rsidRDefault="00E06A44" w:rsidP="00F722FE">
            <w:pPr>
              <w:pStyle w:val="aff2"/>
              <w:spacing w:before="0"/>
              <w:rPr>
                <w:lang w:val="en-US"/>
              </w:rPr>
            </w:pPr>
            <w:r w:rsidRPr="0078521F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78521F">
              <w:rPr>
                <w:lang w:val="en-US"/>
              </w:rPr>
              <w:t>saveData</w:t>
            </w:r>
            <w:proofErr w:type="spellEnd"/>
            <w:r w:rsidRPr="0078521F">
              <w:rPr>
                <w:lang w:val="en-US"/>
              </w:rPr>
              <w:t>(</w:t>
            </w:r>
            <w:proofErr w:type="spellStart"/>
            <w:proofErr w:type="gramEnd"/>
            <w:r w:rsidRPr="0078521F">
              <w:rPr>
                <w:lang w:val="en-US"/>
              </w:rPr>
              <w:t>formData</w:t>
            </w:r>
            <w:proofErr w:type="spellEnd"/>
            <w:r w:rsidRPr="0078521F">
              <w:rPr>
                <w:lang w:val="en-US"/>
              </w:rPr>
              <w:t>, key) {</w:t>
            </w:r>
          </w:p>
          <w:p w14:paraId="764BB2EE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  try {</w:t>
            </w:r>
          </w:p>
          <w:p w14:paraId="511C5198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    const </w:t>
            </w:r>
            <w:proofErr w:type="spellStart"/>
            <w:r w:rsidRPr="0078521F">
              <w:rPr>
                <w:lang w:val="en-US"/>
              </w:rPr>
              <w:t>xmlData</w:t>
            </w:r>
            <w:proofErr w:type="spellEnd"/>
            <w:r w:rsidRPr="0078521F">
              <w:rPr>
                <w:lang w:val="en-US"/>
              </w:rPr>
              <w:t xml:space="preserve"> = </w:t>
            </w:r>
            <w:proofErr w:type="spellStart"/>
            <w:r w:rsidRPr="0078521F">
              <w:rPr>
                <w:lang w:val="en-US"/>
              </w:rPr>
              <w:t>convertFormDataToXML</w:t>
            </w:r>
            <w:proofErr w:type="spellEnd"/>
            <w:r w:rsidRPr="0078521F">
              <w:rPr>
                <w:lang w:val="en-US"/>
              </w:rPr>
              <w:t>(</w:t>
            </w:r>
            <w:proofErr w:type="spellStart"/>
            <w:r w:rsidRPr="0078521F">
              <w:rPr>
                <w:lang w:val="en-US"/>
              </w:rPr>
              <w:t>formData</w:t>
            </w:r>
            <w:proofErr w:type="spellEnd"/>
            <w:r w:rsidRPr="0078521F">
              <w:rPr>
                <w:lang w:val="en-US"/>
              </w:rPr>
              <w:t>);</w:t>
            </w:r>
          </w:p>
          <w:p w14:paraId="46730BCF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    </w:t>
            </w:r>
            <w:proofErr w:type="spellStart"/>
            <w:r w:rsidRPr="0078521F">
              <w:rPr>
                <w:lang w:val="en-US"/>
              </w:rPr>
              <w:t>localStorage.setItem</w:t>
            </w:r>
            <w:proofErr w:type="spellEnd"/>
            <w:r w:rsidRPr="0078521F">
              <w:rPr>
                <w:lang w:val="en-US"/>
              </w:rPr>
              <w:t xml:space="preserve">(key, </w:t>
            </w:r>
            <w:proofErr w:type="spellStart"/>
            <w:r w:rsidRPr="0078521F">
              <w:rPr>
                <w:lang w:val="en-US"/>
              </w:rPr>
              <w:t>xmlData</w:t>
            </w:r>
            <w:proofErr w:type="spellEnd"/>
            <w:r w:rsidRPr="0078521F">
              <w:rPr>
                <w:lang w:val="en-US"/>
              </w:rPr>
              <w:t>);</w:t>
            </w:r>
          </w:p>
          <w:p w14:paraId="4698EB00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    return true;</w:t>
            </w:r>
          </w:p>
          <w:p w14:paraId="737C40EE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  } catch (error) {</w:t>
            </w:r>
          </w:p>
          <w:p w14:paraId="00D3D3D0" w14:textId="77777777" w:rsidR="00E06A44" w:rsidRPr="0078521F" w:rsidRDefault="00E06A44" w:rsidP="00F722FE">
            <w:pPr>
              <w:pStyle w:val="aff2"/>
              <w:rPr>
                <w:lang w:val="en-US"/>
              </w:rPr>
            </w:pPr>
            <w:r w:rsidRPr="0078521F">
              <w:rPr>
                <w:lang w:val="en-US"/>
              </w:rPr>
              <w:t xml:space="preserve">    </w:t>
            </w:r>
            <w:proofErr w:type="spellStart"/>
            <w:proofErr w:type="gramStart"/>
            <w:r w:rsidRPr="0078521F">
              <w:rPr>
                <w:lang w:val="en-US"/>
              </w:rPr>
              <w:t>console.error</w:t>
            </w:r>
            <w:proofErr w:type="spellEnd"/>
            <w:proofErr w:type="gramEnd"/>
            <w:r w:rsidRPr="0078521F">
              <w:rPr>
                <w:lang w:val="en-US"/>
              </w:rPr>
              <w:t>("</w:t>
            </w:r>
            <w:r w:rsidRPr="00CF1EEA">
              <w:t>Ошибка</w:t>
            </w:r>
            <w:r w:rsidRPr="0078521F">
              <w:rPr>
                <w:lang w:val="en-US"/>
              </w:rPr>
              <w:t xml:space="preserve"> </w:t>
            </w:r>
            <w:r w:rsidRPr="00CF1EEA">
              <w:t>при</w:t>
            </w:r>
            <w:r w:rsidRPr="0078521F">
              <w:rPr>
                <w:lang w:val="en-US"/>
              </w:rPr>
              <w:t xml:space="preserve"> </w:t>
            </w:r>
            <w:r w:rsidRPr="00CF1EEA">
              <w:t>сохранении</w:t>
            </w:r>
            <w:r w:rsidRPr="0078521F">
              <w:rPr>
                <w:lang w:val="en-US"/>
              </w:rPr>
              <w:t xml:space="preserve"> xml:", error);</w:t>
            </w:r>
          </w:p>
          <w:p w14:paraId="59719506" w14:textId="77777777" w:rsidR="00E06A44" w:rsidRPr="00CF1EEA" w:rsidRDefault="00E06A44" w:rsidP="00F722FE">
            <w:pPr>
              <w:pStyle w:val="aff2"/>
            </w:pPr>
            <w:r w:rsidRPr="0078521F">
              <w:rPr>
                <w:lang w:val="en-US"/>
              </w:rPr>
              <w:t xml:space="preserve">    </w:t>
            </w:r>
            <w:proofErr w:type="spellStart"/>
            <w:r w:rsidRPr="00CF1EEA">
              <w:t>return</w:t>
            </w:r>
            <w:proofErr w:type="spellEnd"/>
            <w:r w:rsidRPr="00CF1EEA">
              <w:t xml:space="preserve"> </w:t>
            </w:r>
            <w:proofErr w:type="spellStart"/>
            <w:r w:rsidRPr="00CF1EEA">
              <w:t>false</w:t>
            </w:r>
            <w:proofErr w:type="spellEnd"/>
            <w:r w:rsidRPr="00CF1EEA">
              <w:t>;</w:t>
            </w:r>
          </w:p>
          <w:p w14:paraId="756EE570" w14:textId="77777777" w:rsidR="00E06A44" w:rsidRPr="00CF1EEA" w:rsidRDefault="00E06A44" w:rsidP="00F722FE">
            <w:pPr>
              <w:pStyle w:val="aff2"/>
            </w:pPr>
            <w:r w:rsidRPr="00CF1EEA">
              <w:t xml:space="preserve">  }</w:t>
            </w:r>
          </w:p>
          <w:p w14:paraId="3A64F253" w14:textId="77777777" w:rsidR="00E06A44" w:rsidRPr="00CB5FFE" w:rsidRDefault="00E06A44" w:rsidP="00F722FE">
            <w:pPr>
              <w:pStyle w:val="aff2"/>
            </w:pPr>
            <w:r w:rsidRPr="00CF1EEA">
              <w:t>}</w:t>
            </w:r>
          </w:p>
        </w:tc>
      </w:tr>
    </w:tbl>
    <w:p w14:paraId="1EF40DAD" w14:textId="77777777" w:rsidR="00E06A44" w:rsidRDefault="00E06A44" w:rsidP="00E06A44">
      <w:pPr>
        <w:pStyle w:val="aff1"/>
        <w:spacing w:before="120"/>
      </w:pPr>
      <w:r>
        <w:t xml:space="preserve">Листинг 3.8 – Декларация и тег </w:t>
      </w:r>
      <w:r>
        <w:rPr>
          <w:lang w:val="en-US"/>
        </w:rPr>
        <w:t>head</w:t>
      </w:r>
    </w:p>
    <w:p w14:paraId="13BD6C5C" w14:textId="77777777" w:rsidR="00E06A44" w:rsidRPr="00036BCD" w:rsidRDefault="00E06A44" w:rsidP="00E06A44">
      <w:pPr>
        <w:pStyle w:val="060"/>
      </w:pPr>
      <w:r w:rsidRPr="00036BCD">
        <w:t xml:space="preserve">Эта функция сохраняет данные из формы в </w:t>
      </w:r>
      <w:proofErr w:type="spellStart"/>
      <w:r w:rsidRPr="00036BCD">
        <w:t>localStorage</w:t>
      </w:r>
      <w:proofErr w:type="spellEnd"/>
      <w:r w:rsidRPr="00036BCD">
        <w:t xml:space="preserve">. Она преобразует данные формы в XML-строку с помощью функции </w:t>
      </w:r>
      <w:proofErr w:type="spellStart"/>
      <w:proofErr w:type="gramStart"/>
      <w:r w:rsidRPr="00036BCD">
        <w:t>convertFormDataToXML</w:t>
      </w:r>
      <w:proofErr w:type="spellEnd"/>
      <w:r w:rsidRPr="00036BCD">
        <w:t>(</w:t>
      </w:r>
      <w:proofErr w:type="gramEnd"/>
      <w:r w:rsidRPr="00036BCD">
        <w:t xml:space="preserve">). Она сохраняет XML-строку в </w:t>
      </w:r>
      <w:proofErr w:type="spellStart"/>
      <w:r w:rsidRPr="00036BCD">
        <w:t>localStorage</w:t>
      </w:r>
      <w:proofErr w:type="spellEnd"/>
      <w:r w:rsidRPr="00036BCD">
        <w:t xml:space="preserve"> по клю</w:t>
      </w:r>
      <w:r w:rsidRPr="00036BCD">
        <w:lastRenderedPageBreak/>
        <w:t xml:space="preserve">чу </w:t>
      </w:r>
      <w:proofErr w:type="spellStart"/>
      <w:r w:rsidRPr="00036BCD">
        <w:t>key</w:t>
      </w:r>
      <w:proofErr w:type="spellEnd"/>
      <w:r w:rsidRPr="00036BCD">
        <w:t xml:space="preserve">. Она возвращает </w:t>
      </w:r>
      <w:proofErr w:type="spellStart"/>
      <w:r w:rsidRPr="00036BCD">
        <w:t>true</w:t>
      </w:r>
      <w:proofErr w:type="spellEnd"/>
      <w:r w:rsidRPr="00036BCD">
        <w:t xml:space="preserve">, если данные сохранены успешно, и </w:t>
      </w:r>
      <w:proofErr w:type="spellStart"/>
      <w:r w:rsidRPr="00036BCD">
        <w:t>false</w:t>
      </w:r>
      <w:proofErr w:type="spellEnd"/>
      <w:r w:rsidRPr="00036BCD">
        <w:t xml:space="preserve"> в случае ошибки.</w:t>
      </w:r>
    </w:p>
    <w:p w14:paraId="64F2B5F9" w14:textId="77777777" w:rsidR="00E06A44" w:rsidRPr="00596185" w:rsidRDefault="00E06A44" w:rsidP="00E06A44">
      <w:pPr>
        <w:pStyle w:val="af8"/>
        <w:outlineLvl w:val="1"/>
      </w:pPr>
      <w:bookmarkStart w:id="69" w:name="_Toc167023464"/>
      <w:r w:rsidRPr="00A46DCE">
        <w:t>3.</w:t>
      </w:r>
      <w:r>
        <w:t xml:space="preserve">7 </w:t>
      </w:r>
      <w:r w:rsidRPr="00A46DCE">
        <w:t>Общая структура</w:t>
      </w:r>
      <w:bookmarkEnd w:id="69"/>
    </w:p>
    <w:p w14:paraId="4E3C0645" w14:textId="77777777" w:rsidR="00E06A44" w:rsidRPr="00A46DCE" w:rsidRDefault="00E06A44" w:rsidP="00E06A44">
      <w:pPr>
        <w:pStyle w:val="060"/>
      </w:pPr>
      <w:r w:rsidRPr="00A46DCE">
        <w:t>1. Заголовок:</w:t>
      </w:r>
    </w:p>
    <w:p w14:paraId="6FC965B9" w14:textId="77777777" w:rsidR="00E06A44" w:rsidRPr="00A46DCE" w:rsidRDefault="00E06A44" w:rsidP="00E06A44">
      <w:pPr>
        <w:pStyle w:val="060"/>
      </w:pPr>
      <w:r w:rsidRPr="00A46DCE">
        <w:t xml:space="preserve">Содержит логотип </w:t>
      </w:r>
      <w:proofErr w:type="gramStart"/>
      <w:r w:rsidRPr="00A46DCE">
        <w:t>(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img</w:t>
      </w:r>
      <w:proofErr w:type="spellEnd"/>
      <w:r w:rsidRPr="00A46DCE">
        <w:t>&gt;</w:t>
      </w:r>
      <w:r>
        <w:t xml:space="preserve"> </w:t>
      </w:r>
      <w:r w:rsidRPr="00A46DCE">
        <w:t>) и элементы навигации (</w:t>
      </w:r>
      <w:r>
        <w:t xml:space="preserve"> </w:t>
      </w:r>
      <w:r w:rsidRPr="00A46DCE">
        <w:t>&lt;</w:t>
      </w:r>
      <w:proofErr w:type="spellStart"/>
      <w:r w:rsidRPr="00A46DCE">
        <w:t>nav</w:t>
      </w:r>
      <w:proofErr w:type="spellEnd"/>
      <w:r w:rsidRPr="00A46DCE">
        <w:t>&gt;</w:t>
      </w:r>
      <w:r>
        <w:t xml:space="preserve"> </w:t>
      </w:r>
      <w:r w:rsidRPr="00A46DCE">
        <w:t>).</w:t>
      </w:r>
      <w:r>
        <w:t xml:space="preserve"> </w:t>
      </w:r>
      <w:r w:rsidRPr="00A46DCE">
        <w:t xml:space="preserve">Потенциально использует </w:t>
      </w:r>
      <w:proofErr w:type="spellStart"/>
      <w:r w:rsidRPr="00A46DCE">
        <w:t>Flexbox</w:t>
      </w:r>
      <w:proofErr w:type="spellEnd"/>
      <w:r w:rsidRPr="00A46DCE">
        <w:t xml:space="preserve"> для горизонтального выравнивания логотипа и навигации.</w:t>
      </w:r>
    </w:p>
    <w:p w14:paraId="1C505030" w14:textId="77777777" w:rsidR="00E06A44" w:rsidRPr="00A46DCE" w:rsidRDefault="00E06A44" w:rsidP="00E06A44">
      <w:pPr>
        <w:pStyle w:val="060"/>
      </w:pPr>
      <w:r w:rsidRPr="00A46DCE">
        <w:t>2. Основное:</w:t>
      </w:r>
    </w:p>
    <w:p w14:paraId="5020FD28" w14:textId="77777777" w:rsidR="00E06A44" w:rsidRPr="00A46DCE" w:rsidRDefault="00E06A44" w:rsidP="00E06A44">
      <w:pPr>
        <w:pStyle w:val="060"/>
      </w:pPr>
      <w:r w:rsidRPr="00A46DCE">
        <w:t xml:space="preserve">Содержит слайдер </w:t>
      </w:r>
      <w:proofErr w:type="gramStart"/>
      <w:r w:rsidRPr="00A46DCE">
        <w:t>(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ul</w:t>
      </w:r>
      <w:proofErr w:type="spellEnd"/>
      <w:r w:rsidRPr="00A46DCE">
        <w:t>&gt;</w:t>
      </w:r>
      <w:r>
        <w:t xml:space="preserve"> </w:t>
      </w:r>
      <w:r w:rsidRPr="00A46DCE">
        <w:t xml:space="preserve">, </w:t>
      </w:r>
      <w:r>
        <w:t xml:space="preserve"> </w:t>
      </w:r>
      <w:r w:rsidRPr="00A46DCE">
        <w:t>&lt;</w:t>
      </w:r>
      <w:proofErr w:type="spellStart"/>
      <w:r w:rsidRPr="00A46DCE">
        <w:t>li</w:t>
      </w:r>
      <w:proofErr w:type="spellEnd"/>
      <w:r w:rsidRPr="00A46DCE">
        <w:t>&gt;</w:t>
      </w:r>
      <w:r>
        <w:t xml:space="preserve"> </w:t>
      </w:r>
      <w:r w:rsidRPr="00A46DCE">
        <w:t xml:space="preserve">, </w:t>
      </w:r>
      <w:r>
        <w:t xml:space="preserve"> </w:t>
      </w:r>
      <w:r w:rsidRPr="00A46DCE">
        <w:t>&lt;</w:t>
      </w:r>
      <w:proofErr w:type="spellStart"/>
      <w:r w:rsidRPr="00A46DCE">
        <w:t>img</w:t>
      </w:r>
      <w:proofErr w:type="spellEnd"/>
      <w:r w:rsidRPr="00A46DCE">
        <w:t>&gt;</w:t>
      </w:r>
      <w:r>
        <w:t xml:space="preserve"> </w:t>
      </w:r>
      <w:r w:rsidRPr="00A46DCE">
        <w:t>), вероятно, использующий Grid для макета и позиционирования слайдов.</w:t>
      </w:r>
      <w:r>
        <w:t xml:space="preserve"> </w:t>
      </w:r>
      <w:r w:rsidRPr="00A46DCE">
        <w:t xml:space="preserve">Главный раздел </w:t>
      </w:r>
      <w:proofErr w:type="gramStart"/>
      <w:r w:rsidRPr="00A46DCE">
        <w:t>(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div</w:t>
      </w:r>
      <w:proofErr w:type="spellEnd"/>
      <w:r w:rsidRPr="00A46DCE">
        <w:t>&gt;</w:t>
      </w:r>
      <w:r>
        <w:t xml:space="preserve"> </w:t>
      </w:r>
      <w:r w:rsidRPr="00A46DCE">
        <w:t xml:space="preserve">, </w:t>
      </w:r>
      <w:r>
        <w:t xml:space="preserve"> </w:t>
      </w:r>
      <w:r w:rsidRPr="00A46DCE">
        <w:t>&lt;h1&gt;</w:t>
      </w:r>
      <w:r>
        <w:t xml:space="preserve"> </w:t>
      </w:r>
      <w:r w:rsidRPr="00A46DCE">
        <w:t xml:space="preserve">, </w:t>
      </w:r>
      <w:r>
        <w:t xml:space="preserve"> </w:t>
      </w:r>
      <w:r w:rsidRPr="00A46DCE">
        <w:t>&lt;a&gt;</w:t>
      </w:r>
      <w:r>
        <w:t xml:space="preserve"> </w:t>
      </w:r>
      <w:r w:rsidRPr="00A46DCE">
        <w:t xml:space="preserve">) может использовать </w:t>
      </w:r>
      <w:proofErr w:type="spellStart"/>
      <w:r w:rsidRPr="00A46DCE">
        <w:t>Flexbox</w:t>
      </w:r>
      <w:proofErr w:type="spellEnd"/>
      <w:r w:rsidRPr="00A46DCE">
        <w:t xml:space="preserve"> для горизонтального выравнивания элементов.</w:t>
      </w:r>
    </w:p>
    <w:p w14:paraId="1C9CB875" w14:textId="77777777" w:rsidR="00E06A44" w:rsidRPr="00A46DCE" w:rsidRDefault="00E06A44" w:rsidP="00E06A44">
      <w:pPr>
        <w:pStyle w:val="060"/>
      </w:pPr>
      <w:r w:rsidRPr="00A46DCE">
        <w:t>3. Нижний колонтитул:</w:t>
      </w:r>
    </w:p>
    <w:p w14:paraId="435D1A93" w14:textId="77777777" w:rsidR="00E06A44" w:rsidRPr="00254A8D" w:rsidRDefault="00E06A44" w:rsidP="00E06A44">
      <w:pPr>
        <w:pStyle w:val="060"/>
      </w:pPr>
      <w:r w:rsidRPr="00A46DCE">
        <w:t xml:space="preserve">Подобно заголовку, он содержит название компании </w:t>
      </w:r>
      <w:proofErr w:type="gramStart"/>
      <w:r w:rsidRPr="00A46DCE">
        <w:t>(</w:t>
      </w:r>
      <w:r>
        <w:t xml:space="preserve"> </w:t>
      </w:r>
      <w:r w:rsidRPr="00A46DCE">
        <w:t>&lt;</w:t>
      </w:r>
      <w:proofErr w:type="gramEnd"/>
      <w:r w:rsidRPr="00A46DCE">
        <w:t>a&gt;</w:t>
      </w:r>
      <w:r>
        <w:t xml:space="preserve"> </w:t>
      </w:r>
      <w:r w:rsidRPr="00A46DCE">
        <w:t>) и элементы навигации (</w:t>
      </w:r>
      <w:r>
        <w:t xml:space="preserve"> </w:t>
      </w:r>
      <w:r w:rsidRPr="00A46DCE">
        <w:t>&lt;</w:t>
      </w:r>
      <w:proofErr w:type="spellStart"/>
      <w:r w:rsidRPr="00A46DCE">
        <w:t>nav</w:t>
      </w:r>
      <w:proofErr w:type="spellEnd"/>
      <w:r w:rsidRPr="00A46DCE">
        <w:t>&gt;</w:t>
      </w:r>
      <w:r>
        <w:t xml:space="preserve"> </w:t>
      </w:r>
      <w:r w:rsidRPr="00A46DCE">
        <w:t>).</w:t>
      </w:r>
      <w:r>
        <w:t xml:space="preserve"> И</w:t>
      </w:r>
      <w:r w:rsidRPr="00A46DCE">
        <w:t>спользует</w:t>
      </w:r>
      <w:r>
        <w:t>ся</w:t>
      </w:r>
      <w:r w:rsidRPr="00A46DCE">
        <w:t xml:space="preserve"> </w:t>
      </w:r>
      <w:proofErr w:type="spellStart"/>
      <w:r w:rsidRPr="00A46DCE">
        <w:t>Flexbox</w:t>
      </w:r>
      <w:proofErr w:type="spellEnd"/>
      <w:r w:rsidRPr="00A46DCE">
        <w:t xml:space="preserve"> для горизонтального выравнивания.</w:t>
      </w:r>
      <w:r>
        <w:t xml:space="preserve"> </w:t>
      </w:r>
      <w:r w:rsidRPr="00A46DCE">
        <w:t xml:space="preserve">Раздел контактной информации </w:t>
      </w:r>
      <w:proofErr w:type="gramStart"/>
      <w:r w:rsidRPr="00A46DCE">
        <w:t>(</w:t>
      </w:r>
      <w:r>
        <w:t xml:space="preserve"> </w:t>
      </w:r>
      <w:r w:rsidRPr="00A46DCE">
        <w:t>&lt;</w:t>
      </w:r>
      <w:proofErr w:type="spellStart"/>
      <w:proofErr w:type="gramEnd"/>
      <w:r w:rsidRPr="00A46DCE">
        <w:t>div</w:t>
      </w:r>
      <w:proofErr w:type="spellEnd"/>
      <w:r w:rsidRPr="00A46DCE">
        <w:t>&gt;</w:t>
      </w:r>
      <w:r>
        <w:t xml:space="preserve"> </w:t>
      </w:r>
      <w:r w:rsidRPr="00A46DCE">
        <w:t xml:space="preserve">, </w:t>
      </w:r>
      <w:r>
        <w:t xml:space="preserve"> </w:t>
      </w:r>
      <w:r w:rsidRPr="00A46DCE">
        <w:t>&lt;h2&gt;</w:t>
      </w:r>
      <w:r>
        <w:t xml:space="preserve"> </w:t>
      </w:r>
      <w:r w:rsidRPr="00A46DCE">
        <w:t xml:space="preserve">, </w:t>
      </w:r>
      <w:r>
        <w:t xml:space="preserve"> </w:t>
      </w:r>
      <w:r w:rsidRPr="00A46DCE">
        <w:t>&lt;</w:t>
      </w:r>
      <w:proofErr w:type="spellStart"/>
      <w:r w:rsidRPr="00A46DCE">
        <w:t>ul</w:t>
      </w:r>
      <w:proofErr w:type="spellEnd"/>
      <w:r w:rsidRPr="00A46DCE">
        <w:t>&gt;</w:t>
      </w:r>
      <w:r>
        <w:t xml:space="preserve"> </w:t>
      </w:r>
      <w:r w:rsidRPr="00A46DCE">
        <w:t xml:space="preserve">, </w:t>
      </w:r>
      <w:r>
        <w:t xml:space="preserve"> </w:t>
      </w:r>
      <w:r w:rsidRPr="00A46DCE">
        <w:t>&lt;</w:t>
      </w:r>
      <w:proofErr w:type="spellStart"/>
      <w:r w:rsidRPr="00A46DCE">
        <w:t>li</w:t>
      </w:r>
      <w:proofErr w:type="spellEnd"/>
      <w:r w:rsidRPr="00A46DCE">
        <w:t>&gt;</w:t>
      </w:r>
      <w:r>
        <w:t xml:space="preserve"> </w:t>
      </w:r>
      <w:r w:rsidRPr="00A46DCE">
        <w:t xml:space="preserve">, </w:t>
      </w:r>
      <w:r>
        <w:t xml:space="preserve"> </w:t>
      </w:r>
      <w:r w:rsidRPr="00A46DCE">
        <w:t>&lt;a&gt;</w:t>
      </w:r>
      <w:r>
        <w:t xml:space="preserve"> </w:t>
      </w:r>
      <w:r w:rsidRPr="00A46DCE">
        <w:t>) использ</w:t>
      </w:r>
      <w:r>
        <w:t>ует</w:t>
      </w:r>
      <w:r w:rsidRPr="00A46DCE">
        <w:t xml:space="preserve"> Grid для макета.</w:t>
      </w:r>
    </w:p>
    <w:p w14:paraId="65D14A79" w14:textId="77777777" w:rsidR="00E06A44" w:rsidRPr="00CF1EEA" w:rsidRDefault="00E06A44" w:rsidP="00E06A44">
      <w:pPr>
        <w:pStyle w:val="af8"/>
        <w:outlineLvl w:val="1"/>
      </w:pPr>
      <w:bookmarkStart w:id="70" w:name="_Toc167023465"/>
      <w:r w:rsidRPr="00A46DCE">
        <w:t>3</w:t>
      </w:r>
      <w:r w:rsidRPr="00CF1EEA">
        <w:t>.</w:t>
      </w:r>
      <w:r>
        <w:t>8</w:t>
      </w:r>
      <w:r w:rsidRPr="00CF1EEA">
        <w:t xml:space="preserve"> Вывод</w:t>
      </w:r>
      <w:bookmarkEnd w:id="70"/>
    </w:p>
    <w:p w14:paraId="2922F254" w14:textId="77777777" w:rsidR="00E06A44" w:rsidRPr="00A46DCE" w:rsidRDefault="00E06A44" w:rsidP="00E06A44">
      <w:pPr>
        <w:pStyle w:val="060"/>
      </w:pPr>
      <w:r w:rsidRPr="00A46DCE">
        <w:t xml:space="preserve">Комбинируя семантические элементы HTML для четкой организации и используя CSS Grid и </w:t>
      </w:r>
      <w:proofErr w:type="spellStart"/>
      <w:r w:rsidRPr="00A46DCE">
        <w:t>Flexbox</w:t>
      </w:r>
      <w:proofErr w:type="spellEnd"/>
      <w:r w:rsidRPr="00A46DCE">
        <w:t xml:space="preserve"> для гибкого макета, этот веб-сайт имеет хорошо структурированный и адаптируемый дизайн.</w:t>
      </w:r>
    </w:p>
    <w:p w14:paraId="3CB74959" w14:textId="77777777" w:rsidR="00E06A44" w:rsidRPr="00A46DCE" w:rsidRDefault="00E06A44" w:rsidP="00E06A44">
      <w:pPr>
        <w:pStyle w:val="060"/>
      </w:pPr>
      <w:r>
        <w:t>На данном этапе была реализована структура на HTML, а также созданы таблицы стилей CSS. Было продемонстрировано использование стандартов SVG, а также языка программирования JavaScript. Было определено стилевое оформление веб-сайта, созданы анимации.</w:t>
      </w:r>
    </w:p>
    <w:p w14:paraId="5E85A416" w14:textId="77777777" w:rsidR="00E06A44" w:rsidRPr="00A46DCE" w:rsidRDefault="00E06A44" w:rsidP="00E06A44">
      <w:pPr>
        <w:pStyle w:val="af3"/>
        <w:outlineLvl w:val="0"/>
      </w:pPr>
      <w:bookmarkStart w:id="71" w:name="_Toc134821178"/>
      <w:bookmarkStart w:id="72" w:name="_Toc167023466"/>
      <w:r>
        <w:lastRenderedPageBreak/>
        <w:t>4</w:t>
      </w:r>
      <w:r w:rsidRPr="00A46DCE">
        <w:t xml:space="preserve"> Тестирование веб-сайта</w:t>
      </w:r>
      <w:bookmarkEnd w:id="71"/>
      <w:bookmarkEnd w:id="72"/>
    </w:p>
    <w:p w14:paraId="47F4C824" w14:textId="77777777" w:rsidR="00E06A44" w:rsidRPr="00A46DCE" w:rsidRDefault="00E06A44" w:rsidP="00E06A44">
      <w:pPr>
        <w:pStyle w:val="af8"/>
        <w:outlineLvl w:val="1"/>
      </w:pPr>
      <w:bookmarkStart w:id="73" w:name="_Toc134821179"/>
      <w:bookmarkStart w:id="74" w:name="_Toc167023467"/>
      <w:r>
        <w:t>4.1</w:t>
      </w:r>
      <w:r w:rsidRPr="00A46DCE">
        <w:t xml:space="preserve"> Адаптивный дизайн веб-сайта</w:t>
      </w:r>
      <w:bookmarkEnd w:id="73"/>
      <w:bookmarkEnd w:id="74"/>
    </w:p>
    <w:p w14:paraId="14AEF95A" w14:textId="77777777" w:rsidR="00E06A44" w:rsidRPr="002355C4" w:rsidRDefault="00E06A44" w:rsidP="00E06A44">
      <w:r w:rsidRPr="00A46DCE">
        <w:t>В данном пункте будет рассмотрено отображение веб-сайта казино на различных устройствах, а именно на телефоне iPhone SE (шириной 375</w:t>
      </w:r>
      <w:proofErr w:type="spellStart"/>
      <w:r w:rsidRPr="00A46DCE">
        <w:rPr>
          <w:lang w:val="en-US"/>
        </w:rPr>
        <w:t>px</w:t>
      </w:r>
      <w:proofErr w:type="spellEnd"/>
      <w:r w:rsidRPr="00A46DCE">
        <w:t xml:space="preserve"> и высотой 667</w:t>
      </w:r>
      <w:proofErr w:type="spellStart"/>
      <w:r w:rsidRPr="00A46DCE">
        <w:rPr>
          <w:lang w:val="en-US"/>
        </w:rPr>
        <w:t>px</w:t>
      </w:r>
      <w:proofErr w:type="spellEnd"/>
      <w:r w:rsidRPr="00A46DCE">
        <w:t>). Для этого будут представлены скриншоты главной страницы и страницы со слотом.</w:t>
      </w:r>
    </w:p>
    <w:p w14:paraId="17A0B73B" w14:textId="77777777" w:rsidR="00E06A44" w:rsidRPr="000242AA" w:rsidRDefault="00E06A44" w:rsidP="00E06A44">
      <w:pPr>
        <w:pStyle w:val="060"/>
      </w:pPr>
      <w:r>
        <w:t>Далее будет представлена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 </w:t>
      </w:r>
      <w:r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г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лавная страница</w:t>
      </w:r>
      <w:r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 на </w:t>
      </w:r>
      <w:r>
        <w:t>рисунке 4.1.</w:t>
      </w:r>
    </w:p>
    <w:p w14:paraId="0BA21B7E" w14:textId="77777777" w:rsidR="00E06A44" w:rsidRDefault="00E06A44" w:rsidP="00E06A44">
      <w:pPr>
        <w:pStyle w:val="a7"/>
        <w:spacing w:after="120"/>
      </w:pPr>
      <w:r w:rsidRPr="00A46DCE">
        <w:rPr>
          <w:noProof/>
          <w:lang w:val="en-US"/>
        </w:rPr>
        <w:drawing>
          <wp:inline distT="0" distB="0" distL="0" distR="0" wp14:anchorId="568D201D" wp14:editId="7F15D25F">
            <wp:extent cx="3629660" cy="6454593"/>
            <wp:effectExtent l="0" t="0" r="8890" b="3810"/>
            <wp:docPr id="2011319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199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2956" cy="654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812" w14:textId="77777777" w:rsidR="00E06A44" w:rsidRDefault="00E06A44" w:rsidP="00E06A44">
      <w:pPr>
        <w:pStyle w:val="a8"/>
      </w:pPr>
      <w:r w:rsidRPr="001567E4">
        <w:t xml:space="preserve">Рисунок </w:t>
      </w:r>
      <w:r w:rsidRPr="00695D9D">
        <w:t>4</w:t>
      </w:r>
      <w:r w:rsidRPr="001567E4">
        <w:t>.1</w:t>
      </w:r>
      <w:r>
        <w:t xml:space="preserve"> </w:t>
      </w:r>
      <w:r w:rsidRPr="00290062">
        <w:t>–</w:t>
      </w:r>
      <w:r>
        <w:t xml:space="preserve"> Адаптивность главной страницы</w:t>
      </w:r>
    </w:p>
    <w:p w14:paraId="1B765654" w14:textId="77777777" w:rsidR="00E06A44" w:rsidRPr="00695D9D" w:rsidRDefault="00E06A44" w:rsidP="00E06A44"/>
    <w:p w14:paraId="25DA9B8D" w14:textId="77777777" w:rsidR="00E06A44" w:rsidRPr="000242AA" w:rsidRDefault="00E06A44" w:rsidP="00E06A44">
      <w:pPr>
        <w:pStyle w:val="060"/>
      </w:pPr>
      <w:r w:rsidRPr="000242AA">
        <w:lastRenderedPageBreak/>
        <w:t>Далее будет представлена</w:t>
      </w:r>
      <w:r w:rsidRPr="000242AA">
        <w:rPr>
          <w:rStyle w:val="aff6"/>
          <w:b w:val="0"/>
          <w:bCs w:val="0"/>
        </w:rPr>
        <w:t xml:space="preserve"> с</w:t>
      </w:r>
      <w:r w:rsidRPr="000242AA">
        <w:t>траница со слотом</w:t>
      </w:r>
      <w:r>
        <w:t xml:space="preserve"> </w:t>
      </w:r>
      <w:r w:rsidRPr="000242AA">
        <w:rPr>
          <w:rStyle w:val="aff6"/>
          <w:b w:val="0"/>
          <w:bCs w:val="0"/>
        </w:rPr>
        <w:t xml:space="preserve">на </w:t>
      </w:r>
      <w:r w:rsidRPr="000242AA">
        <w:t xml:space="preserve">рисунке </w:t>
      </w:r>
      <w:r>
        <w:t>4</w:t>
      </w:r>
      <w:r w:rsidRPr="000242AA">
        <w:t>.</w:t>
      </w:r>
      <w:r>
        <w:t>2</w:t>
      </w:r>
      <w:r w:rsidRPr="000242AA">
        <w:t>.</w:t>
      </w:r>
    </w:p>
    <w:p w14:paraId="4E8E2B31" w14:textId="77777777" w:rsidR="00E06A44" w:rsidRDefault="00E06A44" w:rsidP="00E06A44">
      <w:pPr>
        <w:pStyle w:val="a7"/>
        <w:spacing w:after="120"/>
        <w:rPr>
          <w:lang w:val="en-US"/>
        </w:rPr>
      </w:pPr>
      <w:r w:rsidRPr="00A46DCE">
        <w:rPr>
          <w:noProof/>
          <w:lang w:val="en-US"/>
        </w:rPr>
        <w:drawing>
          <wp:inline distT="0" distB="0" distL="0" distR="0" wp14:anchorId="03347E8D" wp14:editId="0FE79A67">
            <wp:extent cx="4105848" cy="7325747"/>
            <wp:effectExtent l="0" t="0" r="9525" b="8890"/>
            <wp:docPr id="970889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894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CEC4" w14:textId="77777777" w:rsidR="00E06A44" w:rsidRPr="00695D9D" w:rsidRDefault="00E06A44" w:rsidP="00E06A44">
      <w:pPr>
        <w:pStyle w:val="a8"/>
      </w:pPr>
      <w:r w:rsidRPr="001567E4">
        <w:rPr>
          <w:szCs w:val="28"/>
        </w:rPr>
        <w:t xml:space="preserve">Рисунок </w:t>
      </w:r>
      <w:r w:rsidRPr="00695D9D">
        <w:rPr>
          <w:szCs w:val="28"/>
        </w:rPr>
        <w:t>4.2</w:t>
      </w:r>
      <w:r>
        <w:rPr>
          <w:szCs w:val="28"/>
        </w:rPr>
        <w:t xml:space="preserve"> </w:t>
      </w:r>
      <w:r w:rsidRPr="00290062">
        <w:rPr>
          <w:szCs w:val="28"/>
        </w:rPr>
        <w:t>–</w:t>
      </w:r>
      <w:r>
        <w:rPr>
          <w:szCs w:val="28"/>
        </w:rPr>
        <w:t xml:space="preserve"> </w:t>
      </w:r>
      <w:r>
        <w:t xml:space="preserve">Адаптивность </w:t>
      </w:r>
      <w:r w:rsidRPr="00A46DCE">
        <w:t>страницы со слотом</w:t>
      </w:r>
    </w:p>
    <w:p w14:paraId="28D8187C" w14:textId="77777777" w:rsidR="00E06A44" w:rsidRPr="00A46DCE" w:rsidRDefault="00E06A44" w:rsidP="00E06A44">
      <w:r w:rsidRPr="00A46DCE">
        <w:t xml:space="preserve">Как видно из представленных скриншотов, сайт казино корректно отображается на iPhone SE. Все элементы интерфейса хорошо видны и читабельны, навигация удобная. Сайт использует адаптивный дизайн, который позволяет ему автоматически подстраиваться под размер экрана устройства. </w:t>
      </w:r>
      <w:r w:rsidRPr="00A46DCE">
        <w:lastRenderedPageBreak/>
        <w:t>Он корректно отображается на различных устройствах, что обеспечивает его удобное использование для всех пользователей.</w:t>
      </w:r>
    </w:p>
    <w:p w14:paraId="05301A60" w14:textId="77777777" w:rsidR="00E06A44" w:rsidRPr="00A46DCE" w:rsidRDefault="00E06A44" w:rsidP="00E06A44">
      <w:pPr>
        <w:pStyle w:val="af8"/>
        <w:outlineLvl w:val="1"/>
      </w:pPr>
      <w:bookmarkStart w:id="75" w:name="_Toc167023468"/>
      <w:r w:rsidRPr="00A46DCE">
        <w:t xml:space="preserve">4.2. </w:t>
      </w:r>
      <w:proofErr w:type="spellStart"/>
      <w:r w:rsidRPr="00A46DCE">
        <w:t>Кроссбраузерность</w:t>
      </w:r>
      <w:proofErr w:type="spellEnd"/>
      <w:r w:rsidRPr="00A46DCE">
        <w:t xml:space="preserve"> веб-сайта</w:t>
      </w:r>
      <w:bookmarkEnd w:id="75"/>
    </w:p>
    <w:p w14:paraId="217099BC" w14:textId="77777777" w:rsidR="00E06A44" w:rsidRPr="00A46DCE" w:rsidRDefault="00E06A44" w:rsidP="00E06A44">
      <w:r w:rsidRPr="00A46DCE">
        <w:t>Мы протестируем сайт в следующих браузерах:</w:t>
      </w:r>
    </w:p>
    <w:p w14:paraId="77C6985C" w14:textId="77777777" w:rsidR="00E06A44" w:rsidRPr="00254A8D" w:rsidRDefault="00E06A44" w:rsidP="00E06A44">
      <w:pPr>
        <w:pStyle w:val="a1"/>
      </w:pPr>
      <w:r w:rsidRPr="00254A8D">
        <w:t xml:space="preserve">Google </w:t>
      </w:r>
      <w:proofErr w:type="spellStart"/>
      <w:r w:rsidRPr="00254A8D">
        <w:t>Chrome</w:t>
      </w:r>
      <w:proofErr w:type="spellEnd"/>
      <w:r>
        <w:t>;</w:t>
      </w:r>
    </w:p>
    <w:p w14:paraId="18D0042D" w14:textId="77777777" w:rsidR="00E06A44" w:rsidRPr="00254A8D" w:rsidRDefault="00E06A44" w:rsidP="00E06A44">
      <w:pPr>
        <w:pStyle w:val="a1"/>
      </w:pPr>
      <w:proofErr w:type="spellStart"/>
      <w:r w:rsidRPr="00254A8D">
        <w:t>Яндекс.Браузер</w:t>
      </w:r>
      <w:proofErr w:type="spellEnd"/>
      <w:r>
        <w:t>;</w:t>
      </w:r>
    </w:p>
    <w:p w14:paraId="7F3CE479" w14:textId="77777777" w:rsidR="00E06A44" w:rsidRPr="00254A8D" w:rsidRDefault="00E06A44" w:rsidP="00E06A44">
      <w:pPr>
        <w:pStyle w:val="a1"/>
      </w:pPr>
      <w:r w:rsidRPr="00254A8D">
        <w:t>Microsoft Edge</w:t>
      </w:r>
      <w:r>
        <w:t>.</w:t>
      </w:r>
    </w:p>
    <w:p w14:paraId="5E15E3A7" w14:textId="77777777" w:rsidR="00E06A44" w:rsidRPr="00A46DCE" w:rsidRDefault="00E06A44" w:rsidP="00E06A44">
      <w:r w:rsidRPr="00A46DCE">
        <w:t>Для проведения теста мы зайдем на сайт казино с помощью каждого из выбранных браузеров и проверим отображение главной страницы, страницы со слотом и основных элементов интерфейса.</w:t>
      </w:r>
    </w:p>
    <w:p w14:paraId="08CB5483" w14:textId="77777777" w:rsidR="00E06A44" w:rsidRDefault="00E06A44" w:rsidP="00E06A44">
      <w:pPr>
        <w:pStyle w:val="a7"/>
        <w:spacing w:after="120"/>
        <w:rPr>
          <w:lang w:val="en-US"/>
        </w:rPr>
      </w:pPr>
      <w:r w:rsidRPr="00A46DCE">
        <w:rPr>
          <w:noProof/>
          <w:lang w:val="en-US"/>
        </w:rPr>
        <w:drawing>
          <wp:inline distT="0" distB="0" distL="0" distR="0" wp14:anchorId="431B1738" wp14:editId="015699DC">
            <wp:extent cx="5939790" cy="3198495"/>
            <wp:effectExtent l="0" t="0" r="3810" b="1905"/>
            <wp:docPr id="1393452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52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ED11" w14:textId="77777777" w:rsidR="00E06A44" w:rsidRPr="00695D9D" w:rsidRDefault="00E06A44" w:rsidP="00E06A44">
      <w:pPr>
        <w:pStyle w:val="a8"/>
      </w:pPr>
      <w:r w:rsidRPr="001567E4">
        <w:t xml:space="preserve">Рисунок </w:t>
      </w:r>
      <w:r w:rsidRPr="00695D9D">
        <w:t>4</w:t>
      </w:r>
      <w:r w:rsidRPr="001567E4">
        <w:t>.</w:t>
      </w:r>
      <w:r w:rsidRPr="00695D9D">
        <w:t>3</w:t>
      </w:r>
      <w:r>
        <w:t xml:space="preserve"> – Главная страница в браузере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Google </w:t>
      </w:r>
      <w:proofErr w:type="spellStart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Chrome</w:t>
      </w:r>
      <w:proofErr w:type="spellEnd"/>
    </w:p>
    <w:p w14:paraId="7614B051" w14:textId="77777777" w:rsidR="00E06A44" w:rsidRPr="00A46DCE" w:rsidRDefault="00E06A44" w:rsidP="00E06A44"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 xml:space="preserve">Google </w:t>
      </w:r>
      <w:proofErr w:type="spellStart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Chrome</w:t>
      </w:r>
      <w:proofErr w:type="spellEnd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:</w:t>
      </w:r>
      <w:r w:rsidRPr="00A46DCE">
        <w:t xml:space="preserve"> Сайт отображается корректно, все элементы на месте и функционируют.</w:t>
      </w:r>
    </w:p>
    <w:p w14:paraId="12BCF91B" w14:textId="77777777" w:rsidR="00E06A44" w:rsidRDefault="00E06A44" w:rsidP="00E06A44">
      <w:pPr>
        <w:pStyle w:val="a7"/>
        <w:spacing w:after="120"/>
        <w:rPr>
          <w:lang w:val="en-US"/>
        </w:rPr>
      </w:pPr>
      <w:r w:rsidRPr="00A46DCE">
        <w:rPr>
          <w:noProof/>
          <w:lang w:val="en-US"/>
        </w:rPr>
        <w:lastRenderedPageBreak/>
        <w:drawing>
          <wp:inline distT="0" distB="0" distL="0" distR="0" wp14:anchorId="72595094" wp14:editId="67753ECB">
            <wp:extent cx="5939790" cy="3189605"/>
            <wp:effectExtent l="0" t="0" r="3810" b="0"/>
            <wp:docPr id="158057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743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4703" w14:textId="77777777" w:rsidR="00E06A44" w:rsidRPr="00695D9D" w:rsidRDefault="00E06A44" w:rsidP="00E06A44">
      <w:pPr>
        <w:pStyle w:val="a8"/>
      </w:pPr>
      <w:r w:rsidRPr="001567E4">
        <w:t xml:space="preserve">Рисунок </w:t>
      </w:r>
      <w:r w:rsidRPr="00695D9D">
        <w:t>4</w:t>
      </w:r>
      <w:r w:rsidRPr="001567E4">
        <w:t>.</w:t>
      </w:r>
      <w:r w:rsidRPr="00695D9D">
        <w:t>4</w:t>
      </w:r>
      <w:r>
        <w:t xml:space="preserve"> – Главная страница в браузере </w:t>
      </w:r>
      <w:proofErr w:type="spellStart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Яндекс.Браузер</w:t>
      </w:r>
      <w:proofErr w:type="spellEnd"/>
    </w:p>
    <w:p w14:paraId="708A45DB" w14:textId="77777777" w:rsidR="00E06A44" w:rsidRPr="00A46DCE" w:rsidRDefault="00E06A44" w:rsidP="00E06A44">
      <w:proofErr w:type="spellStart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Яндекс.Браузер</w:t>
      </w:r>
      <w:proofErr w:type="spellEnd"/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:</w:t>
      </w:r>
      <w:r w:rsidRPr="00A46DCE">
        <w:t xml:space="preserve"> Сайт отображается корректно, все элементы на месте и функционируют.</w:t>
      </w:r>
    </w:p>
    <w:p w14:paraId="03A6E7DC" w14:textId="77777777" w:rsidR="00E06A44" w:rsidRDefault="00E06A44" w:rsidP="00E06A44">
      <w:pPr>
        <w:pStyle w:val="a7"/>
        <w:spacing w:after="120"/>
        <w:rPr>
          <w:lang w:val="en-US"/>
        </w:rPr>
      </w:pPr>
      <w:r w:rsidRPr="00A46DCE">
        <w:rPr>
          <w:noProof/>
          <w:lang w:val="en-US"/>
        </w:rPr>
        <w:drawing>
          <wp:inline distT="0" distB="0" distL="0" distR="0" wp14:anchorId="17F6CEE2" wp14:editId="726B8579">
            <wp:extent cx="5939790" cy="3180080"/>
            <wp:effectExtent l="0" t="0" r="3810" b="1270"/>
            <wp:docPr id="49450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58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9BCB" w14:textId="77777777" w:rsidR="00E06A44" w:rsidRPr="00B21A7C" w:rsidRDefault="00E06A44" w:rsidP="00E06A44">
      <w:pPr>
        <w:pStyle w:val="a8"/>
      </w:pPr>
      <w:r w:rsidRPr="001567E4">
        <w:t xml:space="preserve">Рисунок </w:t>
      </w:r>
      <w:r w:rsidRPr="00695D9D">
        <w:t>4</w:t>
      </w:r>
      <w:r w:rsidRPr="001567E4">
        <w:t>.</w:t>
      </w:r>
      <w:r w:rsidRPr="00695D9D">
        <w:t>5</w:t>
      </w:r>
      <w:r>
        <w:t xml:space="preserve"> – Главная страница в браузере </w:t>
      </w:r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Microsoft Edge</w:t>
      </w:r>
    </w:p>
    <w:p w14:paraId="327A8F6B" w14:textId="77777777" w:rsidR="00E06A44" w:rsidRPr="00A46DCE" w:rsidRDefault="00E06A44" w:rsidP="00E06A44">
      <w:r w:rsidRPr="00A46DCE">
        <w:rPr>
          <w:rStyle w:val="aff6"/>
          <w:b w:val="0"/>
          <w:bCs w:val="0"/>
          <w:color w:val="000000" w:themeColor="text1"/>
          <w:szCs w:val="28"/>
          <w:bdr w:val="none" w:sz="0" w:space="0" w:color="auto" w:frame="1"/>
        </w:rPr>
        <w:t>Microsoft Edge:</w:t>
      </w:r>
      <w:r w:rsidRPr="00A46DCE">
        <w:t xml:space="preserve"> Сайт отображается корректно, все элементы на месте и функционируют.</w:t>
      </w:r>
    </w:p>
    <w:p w14:paraId="22DCB917" w14:textId="77777777" w:rsidR="00E06A44" w:rsidRPr="00A46DCE" w:rsidRDefault="00E06A44" w:rsidP="00E06A44">
      <w:r w:rsidRPr="00A46DCE">
        <w:t xml:space="preserve">По результатам проведенного тестирования можно сделать вывод, что сайт казино успешно прошел проверку на </w:t>
      </w:r>
      <w:proofErr w:type="spellStart"/>
      <w:r w:rsidRPr="00A46DCE">
        <w:t>кроссбраузерность</w:t>
      </w:r>
      <w:proofErr w:type="spellEnd"/>
      <w:r w:rsidRPr="00A46DCE">
        <w:t xml:space="preserve">. Он корректно отображается и функционирует в современных веб-браузерах: Google </w:t>
      </w:r>
      <w:proofErr w:type="spellStart"/>
      <w:r w:rsidRPr="00A46DCE">
        <w:t>Chrome</w:t>
      </w:r>
      <w:proofErr w:type="spellEnd"/>
      <w:r w:rsidRPr="00A46DCE">
        <w:t xml:space="preserve">, </w:t>
      </w:r>
      <w:proofErr w:type="spellStart"/>
      <w:r w:rsidRPr="00A46DCE">
        <w:t>Яндекс.Браузер</w:t>
      </w:r>
      <w:proofErr w:type="spellEnd"/>
      <w:r w:rsidRPr="00A46DCE">
        <w:t xml:space="preserve"> и Microsoft Edge.</w:t>
      </w:r>
    </w:p>
    <w:p w14:paraId="08B56A32" w14:textId="77777777" w:rsidR="00E06A44" w:rsidRPr="002355C4" w:rsidRDefault="00E06A44" w:rsidP="00E06A44">
      <w:pPr>
        <w:pStyle w:val="af8"/>
        <w:outlineLvl w:val="1"/>
      </w:pPr>
      <w:bookmarkStart w:id="76" w:name="_Toc134821181"/>
      <w:bookmarkStart w:id="77" w:name="_Toc167023469"/>
      <w:r>
        <w:lastRenderedPageBreak/>
        <w:t>4.3</w:t>
      </w:r>
      <w:r w:rsidRPr="00A46DCE">
        <w:t xml:space="preserve"> Руководство пользователя</w:t>
      </w:r>
      <w:bookmarkEnd w:id="76"/>
      <w:bookmarkEnd w:id="77"/>
    </w:p>
    <w:p w14:paraId="32B7B48A" w14:textId="77777777" w:rsidR="00E06A44" w:rsidRPr="002355C4" w:rsidRDefault="00E06A44" w:rsidP="00E06A44">
      <w:r w:rsidRPr="00A46DCE">
        <w:t>Общая функциональность:</w:t>
      </w:r>
    </w:p>
    <w:p w14:paraId="4C95EAB3" w14:textId="77777777" w:rsidR="00E06A44" w:rsidRPr="002355C4" w:rsidRDefault="00E06A44" w:rsidP="00E06A44">
      <w:r w:rsidRPr="00A46DCE">
        <w:t>Предоставленный HTML-код представляет три разные веб-страницы вымышленного казино под названием «</w:t>
      </w:r>
      <w:proofErr w:type="spellStart"/>
      <w:r w:rsidRPr="00A46DCE">
        <w:t>Fffatality</w:t>
      </w:r>
      <w:proofErr w:type="spellEnd"/>
      <w:r w:rsidRPr="00A46DCE">
        <w:t>». Каждая страница имеет схожую структуру, состоящую из заголовка, области основного контента и нижнего колонтитула.</w:t>
      </w:r>
    </w:p>
    <w:p w14:paraId="2E59A354" w14:textId="77777777" w:rsidR="00E06A44" w:rsidRPr="00A46DCE" w:rsidRDefault="00E06A44" w:rsidP="00E06A44">
      <w:r w:rsidRPr="00A46DCE">
        <w:t>Заголовок: Заголовок содержит логотип компании, меню навигации и меню-гамбургер для мобильных устройств.</w:t>
      </w:r>
    </w:p>
    <w:p w14:paraId="3FDBA03D" w14:textId="77777777" w:rsidR="00E06A44" w:rsidRPr="00A46DCE" w:rsidRDefault="00E06A44" w:rsidP="00E06A44">
      <w:r w:rsidRPr="00A46DCE">
        <w:t>Основное содержимое: В зависимости от страницы в области основного содержимого отображается различное содержимое. Он может включать текст, формы, ползунки, кнопки и другие интерактивные элементы.</w:t>
      </w:r>
    </w:p>
    <w:p w14:paraId="679F0C04" w14:textId="77777777" w:rsidR="00E06A44" w:rsidRPr="002355C4" w:rsidRDefault="00E06A44" w:rsidP="00E06A44">
      <w:r w:rsidRPr="00A46DCE">
        <w:t>Нижний колонтитул: Нижний колонтитул содержит название компании, меню навигации, контактную информацию и ссылки на социальные сети (не реализовано в этом коде).</w:t>
      </w:r>
    </w:p>
    <w:p w14:paraId="5B9CD6B5" w14:textId="77777777" w:rsidR="00E06A44" w:rsidRPr="004C494E" w:rsidRDefault="00E06A44" w:rsidP="00E06A44">
      <w:r w:rsidRPr="00A46DCE">
        <w:t>Меню навигации позволяет пользователям переключаться между следующими страницами:</w:t>
      </w:r>
    </w:p>
    <w:p w14:paraId="2AE5D51E" w14:textId="77777777" w:rsidR="00E06A44" w:rsidRPr="004C494E" w:rsidRDefault="00E06A44" w:rsidP="00E06A44">
      <w:pPr>
        <w:pStyle w:val="a1"/>
        <w:rPr>
          <w:lang w:val="en-US"/>
        </w:rPr>
      </w:pPr>
      <w:r w:rsidRPr="00A46DCE">
        <w:t xml:space="preserve">регистрация </w:t>
      </w:r>
      <w:proofErr w:type="gramStart"/>
      <w:r w:rsidRPr="00A46DCE">
        <w:t>(</w:t>
      </w:r>
      <w:r>
        <w:t xml:space="preserve"> </w:t>
      </w:r>
      <w:r w:rsidRPr="00A46DCE">
        <w:t>registration.html</w:t>
      </w:r>
      <w:proofErr w:type="gramEnd"/>
      <w:r>
        <w:t xml:space="preserve"> </w:t>
      </w:r>
      <w:r w:rsidRPr="00A46DCE">
        <w:t>)</w:t>
      </w:r>
      <w:r>
        <w:t>;</w:t>
      </w:r>
    </w:p>
    <w:p w14:paraId="4E2DA0F0" w14:textId="77777777" w:rsidR="00E06A44" w:rsidRPr="00A46DCE" w:rsidRDefault="00E06A44" w:rsidP="00E06A44">
      <w:pPr>
        <w:pStyle w:val="a1"/>
      </w:pPr>
      <w:r w:rsidRPr="00A46DCE">
        <w:t xml:space="preserve">о нас </w:t>
      </w:r>
      <w:proofErr w:type="gramStart"/>
      <w:r w:rsidRPr="00A46DCE">
        <w:t>(</w:t>
      </w:r>
      <w:r>
        <w:t xml:space="preserve"> </w:t>
      </w:r>
      <w:r w:rsidRPr="00A46DCE">
        <w:t>about.html</w:t>
      </w:r>
      <w:proofErr w:type="gramEnd"/>
      <w:r>
        <w:t xml:space="preserve"> </w:t>
      </w:r>
      <w:r w:rsidRPr="00A46DCE">
        <w:t>)</w:t>
      </w:r>
      <w:r>
        <w:t>;</w:t>
      </w:r>
    </w:p>
    <w:p w14:paraId="4783E424" w14:textId="77777777" w:rsidR="00E06A44" w:rsidRPr="00A46DCE" w:rsidRDefault="00E06A44" w:rsidP="00E06A44">
      <w:pPr>
        <w:pStyle w:val="a1"/>
      </w:pPr>
      <w:r w:rsidRPr="00A46DCE">
        <w:t xml:space="preserve">поддержка </w:t>
      </w:r>
      <w:proofErr w:type="gramStart"/>
      <w:r w:rsidRPr="00A46DCE">
        <w:t>(</w:t>
      </w:r>
      <w:r>
        <w:t xml:space="preserve"> </w:t>
      </w:r>
      <w:r w:rsidRPr="00A46DCE">
        <w:t>help.html</w:t>
      </w:r>
      <w:proofErr w:type="gramEnd"/>
      <w:r>
        <w:t xml:space="preserve"> </w:t>
      </w:r>
      <w:r w:rsidRPr="00A46DCE">
        <w:t>)</w:t>
      </w:r>
      <w:r>
        <w:t>;</w:t>
      </w:r>
    </w:p>
    <w:p w14:paraId="29D40176" w14:textId="77777777" w:rsidR="00E06A44" w:rsidRPr="004C494E" w:rsidRDefault="00E06A44" w:rsidP="00E06A44">
      <w:pPr>
        <w:pStyle w:val="a1"/>
        <w:rPr>
          <w:lang w:val="en-US"/>
        </w:rPr>
      </w:pPr>
      <w:r w:rsidRPr="00A46DCE">
        <w:t>домашняя страница (index.html)</w:t>
      </w:r>
      <w:r>
        <w:t>.</w:t>
      </w:r>
    </w:p>
    <w:p w14:paraId="4548D12D" w14:textId="77777777" w:rsidR="00E06A44" w:rsidRPr="004C494E" w:rsidRDefault="00E06A44" w:rsidP="00E06A44">
      <w:pPr>
        <w:rPr>
          <w:lang w:val="en-US"/>
        </w:rPr>
      </w:pPr>
      <w:r w:rsidRPr="00A46DCE">
        <w:t>Конкретные страницы:</w:t>
      </w:r>
    </w:p>
    <w:p w14:paraId="158D85DD" w14:textId="77777777" w:rsidR="00E06A44" w:rsidRPr="00A46DCE" w:rsidRDefault="00E06A44" w:rsidP="00E06A44">
      <w:pPr>
        <w:pStyle w:val="a9"/>
        <w:numPr>
          <w:ilvl w:val="0"/>
          <w:numId w:val="59"/>
        </w:numPr>
        <w:tabs>
          <w:tab w:val="right" w:pos="993"/>
        </w:tabs>
        <w:ind w:left="0" w:firstLine="709"/>
      </w:pPr>
      <w:r w:rsidRPr="00A46DCE">
        <w:t>Регистрация: Эта страница позволяет пользователям зарегистрировать учетную запись, указав свой псевдоним, адрес электронной почты, дату рождения и пол.</w:t>
      </w:r>
    </w:p>
    <w:p w14:paraId="715532F1" w14:textId="77777777" w:rsidR="00E06A44" w:rsidRPr="00A46DCE" w:rsidRDefault="00E06A44" w:rsidP="00E06A44">
      <w:pPr>
        <w:pStyle w:val="a9"/>
        <w:numPr>
          <w:ilvl w:val="0"/>
          <w:numId w:val="59"/>
        </w:numPr>
        <w:tabs>
          <w:tab w:val="right" w:pos="993"/>
        </w:tabs>
        <w:ind w:left="0" w:firstLine="709"/>
      </w:pPr>
      <w:r w:rsidRPr="00A46DCE">
        <w:t xml:space="preserve">О нас: </w:t>
      </w:r>
      <w:r>
        <w:t xml:space="preserve">Эта </w:t>
      </w:r>
      <w:r w:rsidRPr="00A46DCE">
        <w:t>страница содержит информацию о компании, ее услугах и команде (не реализована в этом коде).</w:t>
      </w:r>
    </w:p>
    <w:p w14:paraId="6C904893" w14:textId="77777777" w:rsidR="00E06A44" w:rsidRPr="002355C4" w:rsidRDefault="00E06A44" w:rsidP="00E06A44">
      <w:pPr>
        <w:pStyle w:val="a9"/>
        <w:numPr>
          <w:ilvl w:val="0"/>
          <w:numId w:val="59"/>
        </w:numPr>
        <w:tabs>
          <w:tab w:val="right" w:pos="993"/>
        </w:tabs>
        <w:ind w:left="0" w:firstLine="709"/>
      </w:pPr>
      <w:r>
        <w:t>Поддержка</w:t>
      </w:r>
      <w:proofErr w:type="gramStart"/>
      <w:r>
        <w:t xml:space="preserve">: </w:t>
      </w:r>
      <w:r w:rsidRPr="00A46DCE">
        <w:t>На</w:t>
      </w:r>
      <w:proofErr w:type="gramEnd"/>
      <w:r w:rsidRPr="00A46DCE">
        <w:t xml:space="preserve"> этой странице пользователи могут отправить запрос в службу поддержки, указав свой адрес электронной почты и сообщение с описанием проблемы.</w:t>
      </w:r>
    </w:p>
    <w:p w14:paraId="763D2782" w14:textId="77777777" w:rsidR="00E06A44" w:rsidRPr="00596185" w:rsidRDefault="00E06A44" w:rsidP="00E06A44">
      <w:r w:rsidRPr="00A46DCE">
        <w:t>Интерактивные элементы:</w:t>
      </w:r>
    </w:p>
    <w:p w14:paraId="2321AD06" w14:textId="77777777" w:rsidR="00E06A44" w:rsidRPr="00A46DCE" w:rsidRDefault="00E06A44" w:rsidP="00E06A44">
      <w:pPr>
        <w:pStyle w:val="a9"/>
        <w:numPr>
          <w:ilvl w:val="0"/>
          <w:numId w:val="60"/>
        </w:numPr>
        <w:tabs>
          <w:tab w:val="right" w:pos="993"/>
        </w:tabs>
        <w:ind w:left="0" w:firstLine="709"/>
      </w:pPr>
      <w:r w:rsidRPr="00A46DCE">
        <w:t>Кнопки: В коде присутствует несколько кнопок, служащих различным целям, таким как отправка форм, вращение игрового автомата, возврат назад и выход из системы (кнопка выхода только на странице регистрации).</w:t>
      </w:r>
    </w:p>
    <w:p w14:paraId="5DF79053" w14:textId="77777777" w:rsidR="00E06A44" w:rsidRPr="002355C4" w:rsidRDefault="00E06A44" w:rsidP="00E06A44">
      <w:pPr>
        <w:pStyle w:val="a9"/>
        <w:numPr>
          <w:ilvl w:val="0"/>
          <w:numId w:val="60"/>
        </w:numPr>
        <w:tabs>
          <w:tab w:val="right" w:pos="993"/>
        </w:tabs>
        <w:ind w:left="0" w:firstLine="709"/>
      </w:pPr>
      <w:r w:rsidRPr="00A46DCE">
        <w:t>Формы</w:t>
      </w:r>
      <w:proofErr w:type="gramStart"/>
      <w:r>
        <w:t xml:space="preserve">: </w:t>
      </w:r>
      <w:r w:rsidRPr="00A46DCE">
        <w:t>На</w:t>
      </w:r>
      <w:proofErr w:type="gramEnd"/>
      <w:r w:rsidRPr="00A46DCE">
        <w:t xml:space="preserve"> странице регистрации имеется форма для сбора информации о пользователе. На странице поддержки есть форма для отправки запроса в службу поддержки.</w:t>
      </w:r>
    </w:p>
    <w:p w14:paraId="7D68B57D" w14:textId="77777777" w:rsidR="00E06A44" w:rsidRPr="00A46DCE" w:rsidRDefault="00E06A44" w:rsidP="00E06A44">
      <w:pPr>
        <w:pStyle w:val="af8"/>
        <w:outlineLvl w:val="1"/>
      </w:pPr>
      <w:bookmarkStart w:id="78" w:name="_Toc167023470"/>
      <w:r w:rsidRPr="00A46DCE">
        <w:t>4.4</w:t>
      </w:r>
      <w:r w:rsidRPr="00C12242">
        <w:t xml:space="preserve"> </w:t>
      </w:r>
      <w:r w:rsidRPr="00A46DCE">
        <w:t>Вывод</w:t>
      </w:r>
      <w:bookmarkEnd w:id="78"/>
    </w:p>
    <w:p w14:paraId="3507677C" w14:textId="77777777" w:rsidR="00E06A44" w:rsidRPr="00C12242" w:rsidRDefault="00E06A44" w:rsidP="00E06A44">
      <w:pPr>
        <w:rPr>
          <w:lang w:eastAsia="ru-RU"/>
        </w:rPr>
      </w:pPr>
      <w:r>
        <w:rPr>
          <w:lang w:eastAsia="ru-RU"/>
        </w:rPr>
        <w:t>Б</w:t>
      </w:r>
      <w:r w:rsidRPr="00C12242">
        <w:rPr>
          <w:lang w:eastAsia="ru-RU"/>
        </w:rPr>
        <w:t>ыл создан веб-сайт казино, который обладает следующими характеристиками:</w:t>
      </w:r>
    </w:p>
    <w:p w14:paraId="7819C940" w14:textId="77777777" w:rsidR="00E06A44" w:rsidRPr="00C12242" w:rsidRDefault="00E06A44" w:rsidP="00E06A44">
      <w:pPr>
        <w:pStyle w:val="a1"/>
        <w:rPr>
          <w:lang w:eastAsia="ru-RU"/>
        </w:rPr>
      </w:pPr>
      <w:r w:rsidRPr="00C12242">
        <w:rPr>
          <w:lang w:eastAsia="ru-RU"/>
        </w:rPr>
        <w:t>Адаптивный дизайн: Сайт корректно отображается на различных устройствах, включая смартфоны и планшеты.</w:t>
      </w:r>
    </w:p>
    <w:p w14:paraId="104A87DA" w14:textId="77777777" w:rsidR="00E06A44" w:rsidRPr="00C12242" w:rsidRDefault="00E06A44" w:rsidP="00E06A44">
      <w:pPr>
        <w:pStyle w:val="a1"/>
        <w:rPr>
          <w:lang w:eastAsia="ru-RU"/>
        </w:rPr>
      </w:pPr>
      <w:proofErr w:type="spellStart"/>
      <w:r w:rsidRPr="00C12242">
        <w:rPr>
          <w:lang w:eastAsia="ru-RU"/>
        </w:rPr>
        <w:lastRenderedPageBreak/>
        <w:t>Кроссбраузерность</w:t>
      </w:r>
      <w:proofErr w:type="spellEnd"/>
      <w:r w:rsidRPr="00C12242">
        <w:rPr>
          <w:lang w:eastAsia="ru-RU"/>
        </w:rPr>
        <w:t xml:space="preserve">: Сайт успешно прошел проверку на </w:t>
      </w:r>
      <w:proofErr w:type="spellStart"/>
      <w:r w:rsidRPr="00C12242">
        <w:rPr>
          <w:lang w:eastAsia="ru-RU"/>
        </w:rPr>
        <w:t>кроссбраузерность</w:t>
      </w:r>
      <w:proofErr w:type="spellEnd"/>
      <w:r w:rsidRPr="00C12242">
        <w:rPr>
          <w:lang w:eastAsia="ru-RU"/>
        </w:rPr>
        <w:t xml:space="preserve"> и корректно работает в современных веб-браузерах.</w:t>
      </w:r>
    </w:p>
    <w:p w14:paraId="164A6361" w14:textId="77777777" w:rsidR="00E06A44" w:rsidRPr="00C12242" w:rsidRDefault="00E06A44" w:rsidP="00E06A44">
      <w:pPr>
        <w:pStyle w:val="a1"/>
        <w:rPr>
          <w:lang w:eastAsia="ru-RU"/>
        </w:rPr>
      </w:pPr>
      <w:r w:rsidRPr="00C12242">
        <w:rPr>
          <w:lang w:eastAsia="ru-RU"/>
        </w:rPr>
        <w:t>Базовая функциональность: Сайт позволяет пользователям регистрироваться, отправлять запросы в службу поддержки и играть в игровой автомат (слот).</w:t>
      </w:r>
    </w:p>
    <w:p w14:paraId="3ED34805" w14:textId="77777777" w:rsidR="00E06A44" w:rsidRPr="00C12242" w:rsidRDefault="00E06A44" w:rsidP="00E06A44">
      <w:pPr>
        <w:pStyle w:val="a1"/>
        <w:rPr>
          <w:lang w:eastAsia="ru-RU"/>
        </w:rPr>
      </w:pPr>
      <w:r w:rsidRPr="00C12242">
        <w:rPr>
          <w:lang w:eastAsia="ru-RU"/>
        </w:rPr>
        <w:t>Чистый и понятный код: HTML, CSS и JavaScript-код сайта написан с использованием лучших практик и легко читается.</w:t>
      </w:r>
    </w:p>
    <w:p w14:paraId="4A7EC21B" w14:textId="77777777" w:rsidR="00E06A44" w:rsidRPr="00A46DCE" w:rsidRDefault="00E06A44" w:rsidP="00E06A44">
      <w:pPr>
        <w:pStyle w:val="afc"/>
        <w:outlineLvl w:val="0"/>
      </w:pPr>
      <w:bookmarkStart w:id="79" w:name="_Toc167023471"/>
      <w:r w:rsidRPr="00A46DCE">
        <w:lastRenderedPageBreak/>
        <w:t>Заключение</w:t>
      </w:r>
      <w:bookmarkEnd w:id="79"/>
    </w:p>
    <w:p w14:paraId="7BE95AEC" w14:textId="77777777" w:rsidR="00E06A44" w:rsidRPr="00A46DCE" w:rsidRDefault="00E06A44" w:rsidP="00E06A44">
      <w:r w:rsidRPr="00A46DCE">
        <w:t xml:space="preserve">В рамках курсовой работы были проанализированы три веб-сайта казино: </w:t>
      </w:r>
      <w:proofErr w:type="spellStart"/>
      <w:r w:rsidRPr="00A46DCE">
        <w:t>Gama</w:t>
      </w:r>
      <w:proofErr w:type="spellEnd"/>
      <w:r w:rsidRPr="00A46DCE">
        <w:t xml:space="preserve"> Casino, </w:t>
      </w:r>
      <w:proofErr w:type="spellStart"/>
      <w:r w:rsidRPr="00A46DCE">
        <w:t>Cat</w:t>
      </w:r>
      <w:proofErr w:type="spellEnd"/>
      <w:r w:rsidRPr="00A46DCE">
        <w:t xml:space="preserve"> Casino и 1xBet. Каждый из них имеет свои особенности и преимущества. </w:t>
      </w:r>
      <w:proofErr w:type="spellStart"/>
      <w:r w:rsidRPr="00A46DCE">
        <w:t>Gama</w:t>
      </w:r>
      <w:proofErr w:type="spellEnd"/>
      <w:r w:rsidRPr="00A46DCE">
        <w:t xml:space="preserve"> Casino и </w:t>
      </w:r>
      <w:proofErr w:type="spellStart"/>
      <w:r w:rsidRPr="00A46DCE">
        <w:t>Cat</w:t>
      </w:r>
      <w:proofErr w:type="spellEnd"/>
      <w:r w:rsidRPr="00A46DCE">
        <w:t xml:space="preserve"> Casino позиционируют себя как дружелюбные и привлекательные платформы для молодых игроков, делая акцент на дизайне и бонусах. 1xBet предлагает более широкий функционал и ориентирован на опытных игроков, но дизайн сайта может показаться менее привлекательным.</w:t>
      </w:r>
    </w:p>
    <w:p w14:paraId="42521D20" w14:textId="77777777" w:rsidR="00E06A44" w:rsidRPr="00A46DCE" w:rsidRDefault="00E06A44" w:rsidP="00E06A44">
      <w:r w:rsidRPr="00A46DCE">
        <w:t xml:space="preserve">Для создания веб-сайта была использована комбинация семантических элементов HTML, CSS Grid и </w:t>
      </w:r>
      <w:proofErr w:type="spellStart"/>
      <w:r w:rsidRPr="00A46DCE">
        <w:t>Flexbox</w:t>
      </w:r>
      <w:proofErr w:type="spellEnd"/>
      <w:r w:rsidRPr="00A46DCE">
        <w:t xml:space="preserve">. Это позволяет создавать хорошо структурированные и адаптируемые дизайны. Объединение семантических элементов HTML, CSS Grid и </w:t>
      </w:r>
      <w:proofErr w:type="spellStart"/>
      <w:r w:rsidRPr="00A46DCE">
        <w:t>Flexbox</w:t>
      </w:r>
      <w:proofErr w:type="spellEnd"/>
      <w:r w:rsidRPr="00A46DCE">
        <w:t xml:space="preserve"> является стратегическим подходом к макету веб-сайта, обеспечивающим как структурную ясность, так и возможность создавать гибкие, </w:t>
      </w:r>
      <w:proofErr w:type="spellStart"/>
      <w:r w:rsidRPr="00A46DCE">
        <w:t>responsive</w:t>
      </w:r>
      <w:proofErr w:type="spellEnd"/>
      <w:r w:rsidRPr="00A46DCE">
        <w:t xml:space="preserve"> и доступные дизайны.</w:t>
      </w:r>
    </w:p>
    <w:p w14:paraId="6334252C" w14:textId="77777777" w:rsidR="00E06A44" w:rsidRPr="00A46DCE" w:rsidRDefault="00E06A44" w:rsidP="00E06A44">
      <w:r w:rsidRPr="00A46DCE">
        <w:t>В HTML-коде используются семантические элементы для определения различных разделов веб-сайта, таких как заголовок, навигация, основное содержимое и нижний колонтитул.</w:t>
      </w:r>
    </w:p>
    <w:p w14:paraId="6282ECF0" w14:textId="77777777" w:rsidR="00E06A44" w:rsidRPr="00A46DCE" w:rsidRDefault="00E06A44" w:rsidP="00E06A44">
      <w:r w:rsidRPr="00A46DCE">
        <w:t xml:space="preserve">Сайт казино корректно отображается на различных устройствах, включая iPhone SE. Сайт казино успешно прошел проверку на </w:t>
      </w:r>
      <w:proofErr w:type="spellStart"/>
      <w:r w:rsidRPr="00A46DCE">
        <w:t>кроссбраузерность</w:t>
      </w:r>
      <w:proofErr w:type="spellEnd"/>
      <w:r w:rsidRPr="00A46DCE">
        <w:t xml:space="preserve">. Он корректно отображается и функционирует в современных веб-браузерах: Google </w:t>
      </w:r>
      <w:proofErr w:type="spellStart"/>
      <w:r w:rsidRPr="00A46DCE">
        <w:t>Chrome</w:t>
      </w:r>
      <w:proofErr w:type="spellEnd"/>
      <w:r w:rsidRPr="00A46DCE">
        <w:t xml:space="preserve">, </w:t>
      </w:r>
      <w:proofErr w:type="spellStart"/>
      <w:r w:rsidRPr="00A46DCE">
        <w:t>Яндекс.Браузер</w:t>
      </w:r>
      <w:proofErr w:type="spellEnd"/>
      <w:r w:rsidRPr="00A46DCE">
        <w:t xml:space="preserve"> и Microsoft Edge. А базовой функциональность позволяет пользователям регистрироваться, отправлять запросы в службу поддержки и играть в слоты.</w:t>
      </w:r>
    </w:p>
    <w:p w14:paraId="53C898DD" w14:textId="77777777" w:rsidR="00E06A44" w:rsidRPr="00A46DCE" w:rsidRDefault="00E06A44" w:rsidP="00E06A44">
      <w:r w:rsidRPr="00A46DCE">
        <w:t>На основании проведенной работы можно сделать вывод, что создание веб-сайта казино является сложной задачей, требующей комплексного подхода. Необходимо учитывать множество факторов, таких как функциональность, дизайн, юзабилити, безопасность и SEO-оптимизация.</w:t>
      </w:r>
    </w:p>
    <w:p w14:paraId="519D42C8" w14:textId="77777777" w:rsidR="00E06A44" w:rsidRPr="00A46DCE" w:rsidRDefault="00E06A44" w:rsidP="00E06A44"/>
    <w:p w14:paraId="1917CD19" w14:textId="77777777" w:rsidR="00E06A44" w:rsidRDefault="00E06A44" w:rsidP="00E06A44">
      <w:pPr>
        <w:pStyle w:val="afc"/>
        <w:outlineLvl w:val="0"/>
      </w:pPr>
      <w:bookmarkStart w:id="80" w:name="_Toc167023472"/>
      <w:r>
        <w:lastRenderedPageBreak/>
        <w:t>Список использованных источников</w:t>
      </w:r>
      <w:bookmarkEnd w:id="80"/>
    </w:p>
    <w:p w14:paraId="4123F4C6" w14:textId="77777777" w:rsidR="00E06A44" w:rsidRDefault="00E06A44" w:rsidP="00E06A44">
      <w:r>
        <w:t xml:space="preserve">1 Документация по </w:t>
      </w:r>
      <w:proofErr w:type="spellStart"/>
      <w:r>
        <w:t>Figma</w:t>
      </w:r>
      <w:proofErr w:type="spellEnd"/>
      <w:r>
        <w:t xml:space="preserve"> [Электронный ресурс]. – Режим доступа: https:// help.figma.com – Дата доступа 01.03.2024. </w:t>
      </w:r>
    </w:p>
    <w:p w14:paraId="1B722EB7" w14:textId="77777777" w:rsidR="00E06A44" w:rsidRDefault="00E06A44" w:rsidP="00E06A44">
      <w:r>
        <w:t xml:space="preserve">2 HTML5, CSS3 и JavaScript. Исчерпывающее руководство. [Электронный ресурс]. Режим доступа – https://webbooks.com.ua/?p=1048 – Дата доступа 05.03.2024. </w:t>
      </w:r>
    </w:p>
    <w:p w14:paraId="0676F3B5" w14:textId="77777777" w:rsidR="00E06A44" w:rsidRDefault="00E06A44" w:rsidP="00E06A44">
      <w:r>
        <w:t xml:space="preserve">3 Новая большая книга CSS [Печатный ресурс]. Дата доступа 07.03.2023 </w:t>
      </w:r>
    </w:p>
    <w:p w14:paraId="1C701656" w14:textId="77777777" w:rsidR="00E06A44" w:rsidRDefault="00E06A44" w:rsidP="00E06A44">
      <w:r>
        <w:t xml:space="preserve">4 Документация по </w:t>
      </w:r>
      <w:proofErr w:type="spellStart"/>
      <w:r>
        <w:t>Sass</w:t>
      </w:r>
      <w:proofErr w:type="spellEnd"/>
      <w:r>
        <w:t xml:space="preserve">/SCSS [Электронный ресурс]. – Режим доступа: https://sass-scss.ru/guide/ – Дата доступа 10.03.2024. </w:t>
      </w:r>
    </w:p>
    <w:p w14:paraId="1315A1D5" w14:textId="77777777" w:rsidR="00E06A44" w:rsidRDefault="00E06A44" w:rsidP="00E06A44">
      <w:r>
        <w:t xml:space="preserve">5 Документация по JavaScript/HTML [Электронный ресурс]. – Режим доступа: https://developer.mozilla.org – Дата доступа 10.03.2024. </w:t>
      </w:r>
    </w:p>
    <w:p w14:paraId="3FEE31E2" w14:textId="77777777" w:rsidR="00E06A44" w:rsidRDefault="00E06A44" w:rsidP="00E06A44">
      <w:r>
        <w:t xml:space="preserve">6 Введение в кросс-браузерное тестирование [Электронный ресурс]. – Режим доступа: https://developer.mozilla.org/ru/docs/Learn/Tools_and_testing/ </w:t>
      </w:r>
      <w:proofErr w:type="spellStart"/>
      <w:r>
        <w:t>Cross_browser_testing</w:t>
      </w:r>
      <w:proofErr w:type="spellEnd"/>
      <w:r>
        <w:t>/</w:t>
      </w:r>
      <w:proofErr w:type="spellStart"/>
      <w:r>
        <w:t>Introduction</w:t>
      </w:r>
      <w:proofErr w:type="spellEnd"/>
      <w:r>
        <w:t>. – Дата обращения: 01.05.2024.</w:t>
      </w:r>
    </w:p>
    <w:p w14:paraId="2FFC8C36" w14:textId="3CD9678A" w:rsidR="00E06A44" w:rsidRPr="00E06A44" w:rsidRDefault="00E06A44" w:rsidP="00E06A44">
      <w:r w:rsidRPr="00E06A44">
        <w:t>7 Ссылка на гид</w:t>
      </w:r>
      <w:r>
        <w:t xml:space="preserve">. </w:t>
      </w:r>
      <w:r>
        <w:t>–</w:t>
      </w:r>
      <w:r>
        <w:t xml:space="preserve"> </w:t>
      </w:r>
      <w:r w:rsidRPr="00E06A44">
        <w:t>https://github.com/BigMac-30-1?tab=repositories</w:t>
      </w:r>
    </w:p>
    <w:p w14:paraId="750610AB" w14:textId="43EF0F85" w:rsidR="007A462C" w:rsidRPr="00E06A44" w:rsidRDefault="007A462C" w:rsidP="00E06A44"/>
    <w:sectPr w:rsidR="007A462C" w:rsidRPr="00E06A44" w:rsidSect="00683584">
      <w:headerReference w:type="default" r:id="rId32"/>
      <w:pgSz w:w="11906" w:h="16838" w:code="9"/>
      <w:pgMar w:top="1134" w:right="851" w:bottom="1134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DAF565" w14:textId="77777777" w:rsidR="00273951" w:rsidRDefault="00273951" w:rsidP="00CB748E">
      <w:r>
        <w:separator/>
      </w:r>
    </w:p>
  </w:endnote>
  <w:endnote w:type="continuationSeparator" w:id="0">
    <w:p w14:paraId="0AC7D266" w14:textId="77777777" w:rsidR="00273951" w:rsidRDefault="00273951" w:rsidP="00CB74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A230FD" w14:textId="77777777" w:rsidR="00273951" w:rsidRDefault="00273951" w:rsidP="00CB748E">
      <w:r>
        <w:separator/>
      </w:r>
    </w:p>
  </w:footnote>
  <w:footnote w:type="continuationSeparator" w:id="0">
    <w:p w14:paraId="450F788C" w14:textId="77777777" w:rsidR="00273951" w:rsidRDefault="00273951" w:rsidP="00CB74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2305FE" w14:textId="4EF85A72" w:rsidR="008F6CBA" w:rsidRDefault="008F6CBA">
    <w:pPr>
      <w:pStyle w:val="ab"/>
      <w:jc w:val="right"/>
    </w:pPr>
  </w:p>
  <w:p w14:paraId="35C84947" w14:textId="77777777" w:rsidR="00C6690F" w:rsidRDefault="00C6690F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82324650"/>
      <w:docPartObj>
        <w:docPartGallery w:val="Page Numbers (Top of Page)"/>
        <w:docPartUnique/>
      </w:docPartObj>
    </w:sdtPr>
    <w:sdtContent>
      <w:p w14:paraId="53AC7908" w14:textId="6102A8B4" w:rsidR="008F6CBA" w:rsidRDefault="008F6CBA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7A0163" w14:textId="59180EE9" w:rsidR="005D31E6" w:rsidRDefault="005D31E6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862834F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66468D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2663EC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8341F2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72E590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992910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B609CB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D06180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4C0C4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2A284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AB5750"/>
    <w:multiLevelType w:val="multilevel"/>
    <w:tmpl w:val="CFA6A5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7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1" w15:restartNumberingAfterBreak="0">
    <w:nsid w:val="02A819CC"/>
    <w:multiLevelType w:val="multilevel"/>
    <w:tmpl w:val="8EF8486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160A79"/>
    <w:multiLevelType w:val="multilevel"/>
    <w:tmpl w:val="DA88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3B327D1"/>
    <w:multiLevelType w:val="multilevel"/>
    <w:tmpl w:val="85A81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A7D8F"/>
    <w:multiLevelType w:val="multilevel"/>
    <w:tmpl w:val="4412E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4C4BFD"/>
    <w:multiLevelType w:val="multilevel"/>
    <w:tmpl w:val="CFA6A5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7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6" w15:restartNumberingAfterBreak="0">
    <w:nsid w:val="08E43D76"/>
    <w:multiLevelType w:val="multilevel"/>
    <w:tmpl w:val="1C1CA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755DDE"/>
    <w:multiLevelType w:val="multilevel"/>
    <w:tmpl w:val="D3B09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DA7603"/>
    <w:multiLevelType w:val="multilevel"/>
    <w:tmpl w:val="2C980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944399"/>
    <w:multiLevelType w:val="hybridMultilevel"/>
    <w:tmpl w:val="E7D2206C"/>
    <w:lvl w:ilvl="0" w:tplc="7BB083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175B44AA"/>
    <w:multiLevelType w:val="multilevel"/>
    <w:tmpl w:val="CE703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0C1341"/>
    <w:multiLevelType w:val="multilevel"/>
    <w:tmpl w:val="9E548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A44C43"/>
    <w:multiLevelType w:val="hybridMultilevel"/>
    <w:tmpl w:val="EE782D3A"/>
    <w:lvl w:ilvl="0" w:tplc="7BB083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6024E0F"/>
    <w:multiLevelType w:val="multilevel"/>
    <w:tmpl w:val="E64A40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2.4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28D4086F"/>
    <w:multiLevelType w:val="multilevel"/>
    <w:tmpl w:val="6BB6B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B56C3D"/>
    <w:multiLevelType w:val="hybridMultilevel"/>
    <w:tmpl w:val="AB205BCE"/>
    <w:lvl w:ilvl="0" w:tplc="ECAE92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10F4185"/>
    <w:multiLevelType w:val="multilevel"/>
    <w:tmpl w:val="8A369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6234CC"/>
    <w:multiLevelType w:val="multilevel"/>
    <w:tmpl w:val="8EF8486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1035AF4"/>
    <w:multiLevelType w:val="multilevel"/>
    <w:tmpl w:val="0419001D"/>
    <w:numStyleLink w:val="a"/>
  </w:abstractNum>
  <w:abstractNum w:abstractNumId="29" w15:restartNumberingAfterBreak="0">
    <w:nsid w:val="457D02CB"/>
    <w:multiLevelType w:val="multilevel"/>
    <w:tmpl w:val="C8C00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9477F2"/>
    <w:multiLevelType w:val="multilevel"/>
    <w:tmpl w:val="0419001D"/>
    <w:styleLink w:val="a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8"/>
      </w:rPr>
    </w:lvl>
    <w:lvl w:ilvl="1">
      <w:start w:val="1"/>
      <w:numFmt w:val="russianLower"/>
      <w:lvlText w:val="%2)"/>
      <w:lvlJc w:val="left"/>
      <w:pPr>
        <w:ind w:left="1776" w:hanging="360"/>
      </w:pPr>
      <w:rPr>
        <w:rFonts w:ascii="Times New Roman" w:hAnsi="Times New Roman"/>
        <w:sz w:val="28"/>
      </w:rPr>
    </w:lvl>
    <w:lvl w:ilvl="2">
      <w:start w:val="1"/>
      <w:numFmt w:val="decimal"/>
      <w:lvlText w:val="%3)"/>
      <w:lvlJc w:val="left"/>
      <w:pPr>
        <w:ind w:left="2484" w:hanging="360"/>
      </w:pPr>
      <w:rPr>
        <w:rFonts w:ascii="Times New Roman" w:hAnsi="Times New Roman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A8C2F7E"/>
    <w:multiLevelType w:val="multilevel"/>
    <w:tmpl w:val="8EF8486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AF688F"/>
    <w:multiLevelType w:val="multilevel"/>
    <w:tmpl w:val="FD2C3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C547931"/>
    <w:multiLevelType w:val="multilevel"/>
    <w:tmpl w:val="8EF8486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11B3F31"/>
    <w:multiLevelType w:val="multilevel"/>
    <w:tmpl w:val="18DC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1E5082F"/>
    <w:multiLevelType w:val="multilevel"/>
    <w:tmpl w:val="38D01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7356600"/>
    <w:multiLevelType w:val="multilevel"/>
    <w:tmpl w:val="D8F8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690F1F"/>
    <w:multiLevelType w:val="multilevel"/>
    <w:tmpl w:val="A9C42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6D771E"/>
    <w:multiLevelType w:val="hybridMultilevel"/>
    <w:tmpl w:val="08F03076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5A140CCC"/>
    <w:multiLevelType w:val="multilevel"/>
    <w:tmpl w:val="4C68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B6B6B8D"/>
    <w:multiLevelType w:val="hybridMultilevel"/>
    <w:tmpl w:val="AEF6AB46"/>
    <w:lvl w:ilvl="0" w:tplc="0AAE2D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F742575"/>
    <w:multiLevelType w:val="multilevel"/>
    <w:tmpl w:val="8EF8486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FBE564E"/>
    <w:multiLevelType w:val="hybridMultilevel"/>
    <w:tmpl w:val="6FA0B052"/>
    <w:lvl w:ilvl="0" w:tplc="7BB083B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0A15B0B"/>
    <w:multiLevelType w:val="hybridMultilevel"/>
    <w:tmpl w:val="1AC44850"/>
    <w:lvl w:ilvl="0" w:tplc="0AAE2D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23E3BBB"/>
    <w:multiLevelType w:val="multilevel"/>
    <w:tmpl w:val="49E66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5C514BC"/>
    <w:multiLevelType w:val="multilevel"/>
    <w:tmpl w:val="4BE64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672864"/>
    <w:multiLevelType w:val="multilevel"/>
    <w:tmpl w:val="A2F0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944F90"/>
    <w:multiLevelType w:val="hybridMultilevel"/>
    <w:tmpl w:val="2744C336"/>
    <w:lvl w:ilvl="0" w:tplc="7BB083B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6D616EC6"/>
    <w:multiLevelType w:val="multilevel"/>
    <w:tmpl w:val="DC703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DF47F36"/>
    <w:multiLevelType w:val="multilevel"/>
    <w:tmpl w:val="7A3498EC"/>
    <w:styleLink w:val="a0"/>
    <w:lvl w:ilvl="0">
      <w:start w:val="1"/>
      <w:numFmt w:val="bullet"/>
      <w:pStyle w:val="a1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0" w15:restartNumberingAfterBreak="0">
    <w:nsid w:val="6F00263A"/>
    <w:multiLevelType w:val="multilevel"/>
    <w:tmpl w:val="BD02777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41A696F"/>
    <w:multiLevelType w:val="multilevel"/>
    <w:tmpl w:val="11460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4571008"/>
    <w:multiLevelType w:val="hybridMultilevel"/>
    <w:tmpl w:val="7BD8933E"/>
    <w:lvl w:ilvl="0" w:tplc="7BB083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76A03C3A"/>
    <w:multiLevelType w:val="multilevel"/>
    <w:tmpl w:val="64E8B52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4" w15:restartNumberingAfterBreak="0">
    <w:nsid w:val="77E56FE0"/>
    <w:multiLevelType w:val="multilevel"/>
    <w:tmpl w:val="8EF8486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91B4B00"/>
    <w:multiLevelType w:val="multilevel"/>
    <w:tmpl w:val="0ED6A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9D7105D"/>
    <w:multiLevelType w:val="multilevel"/>
    <w:tmpl w:val="FDB0D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A6E21CD"/>
    <w:multiLevelType w:val="multilevel"/>
    <w:tmpl w:val="CA049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DD072B9"/>
    <w:multiLevelType w:val="multilevel"/>
    <w:tmpl w:val="D5EC5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FC50F7C"/>
    <w:multiLevelType w:val="hybridMultilevel"/>
    <w:tmpl w:val="701C5C7C"/>
    <w:lvl w:ilvl="0" w:tplc="7BB083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39209202">
    <w:abstractNumId w:val="9"/>
  </w:num>
  <w:num w:numId="2" w16cid:durableId="1778794634">
    <w:abstractNumId w:val="7"/>
  </w:num>
  <w:num w:numId="3" w16cid:durableId="1211069645">
    <w:abstractNumId w:val="6"/>
  </w:num>
  <w:num w:numId="4" w16cid:durableId="1124076805">
    <w:abstractNumId w:val="5"/>
  </w:num>
  <w:num w:numId="5" w16cid:durableId="1689260194">
    <w:abstractNumId w:val="4"/>
  </w:num>
  <w:num w:numId="6" w16cid:durableId="264266206">
    <w:abstractNumId w:val="8"/>
  </w:num>
  <w:num w:numId="7" w16cid:durableId="1576474563">
    <w:abstractNumId w:val="3"/>
  </w:num>
  <w:num w:numId="8" w16cid:durableId="1721784310">
    <w:abstractNumId w:val="2"/>
  </w:num>
  <w:num w:numId="9" w16cid:durableId="1746609743">
    <w:abstractNumId w:val="1"/>
  </w:num>
  <w:num w:numId="10" w16cid:durableId="1593902839">
    <w:abstractNumId w:val="0"/>
  </w:num>
  <w:num w:numId="11" w16cid:durableId="2065329378">
    <w:abstractNumId w:val="38"/>
  </w:num>
  <w:num w:numId="12" w16cid:durableId="291641897">
    <w:abstractNumId w:val="30"/>
  </w:num>
  <w:num w:numId="13" w16cid:durableId="506209625">
    <w:abstractNumId w:val="28"/>
  </w:num>
  <w:num w:numId="14" w16cid:durableId="1313481756">
    <w:abstractNumId w:val="49"/>
  </w:num>
  <w:num w:numId="15" w16cid:durableId="1583027514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950045698">
    <w:abstractNumId w:val="50"/>
  </w:num>
  <w:num w:numId="17" w16cid:durableId="1754207689">
    <w:abstractNumId w:val="18"/>
  </w:num>
  <w:num w:numId="18" w16cid:durableId="1143356214">
    <w:abstractNumId w:val="55"/>
  </w:num>
  <w:num w:numId="19" w16cid:durableId="620957995">
    <w:abstractNumId w:val="17"/>
  </w:num>
  <w:num w:numId="20" w16cid:durableId="2026051098">
    <w:abstractNumId w:val="15"/>
  </w:num>
  <w:num w:numId="21" w16cid:durableId="1280868072">
    <w:abstractNumId w:val="42"/>
  </w:num>
  <w:num w:numId="22" w16cid:durableId="1483042535">
    <w:abstractNumId w:val="10"/>
  </w:num>
  <w:num w:numId="23" w16cid:durableId="630130056">
    <w:abstractNumId w:val="35"/>
  </w:num>
  <w:num w:numId="24" w16cid:durableId="1769810812">
    <w:abstractNumId w:val="48"/>
  </w:num>
  <w:num w:numId="25" w16cid:durableId="1666468967">
    <w:abstractNumId w:val="58"/>
  </w:num>
  <w:num w:numId="26" w16cid:durableId="729309141">
    <w:abstractNumId w:val="54"/>
  </w:num>
  <w:num w:numId="27" w16cid:durableId="1764914278">
    <w:abstractNumId w:val="33"/>
  </w:num>
  <w:num w:numId="28" w16cid:durableId="173613860">
    <w:abstractNumId w:val="31"/>
  </w:num>
  <w:num w:numId="29" w16cid:durableId="1090349622">
    <w:abstractNumId w:val="41"/>
  </w:num>
  <w:num w:numId="30" w16cid:durableId="446855054">
    <w:abstractNumId w:val="51"/>
  </w:num>
  <w:num w:numId="31" w16cid:durableId="1186140739">
    <w:abstractNumId w:val="32"/>
  </w:num>
  <w:num w:numId="32" w16cid:durableId="320625379">
    <w:abstractNumId w:val="29"/>
  </w:num>
  <w:num w:numId="33" w16cid:durableId="1555509976">
    <w:abstractNumId w:val="14"/>
  </w:num>
  <w:num w:numId="34" w16cid:durableId="2127312899">
    <w:abstractNumId w:val="34"/>
  </w:num>
  <w:num w:numId="35" w16cid:durableId="2143190819">
    <w:abstractNumId w:val="16"/>
  </w:num>
  <w:num w:numId="36" w16cid:durableId="1486051263">
    <w:abstractNumId w:val="24"/>
  </w:num>
  <w:num w:numId="37" w16cid:durableId="1118329945">
    <w:abstractNumId w:val="56"/>
  </w:num>
  <w:num w:numId="38" w16cid:durableId="474495249">
    <w:abstractNumId w:val="12"/>
  </w:num>
  <w:num w:numId="39" w16cid:durableId="751849947">
    <w:abstractNumId w:val="13"/>
  </w:num>
  <w:num w:numId="40" w16cid:durableId="414594615">
    <w:abstractNumId w:val="45"/>
  </w:num>
  <w:num w:numId="41" w16cid:durableId="400442445">
    <w:abstractNumId w:val="11"/>
  </w:num>
  <w:num w:numId="42" w16cid:durableId="1524779561">
    <w:abstractNumId w:val="27"/>
  </w:num>
  <w:num w:numId="43" w16cid:durableId="395476356">
    <w:abstractNumId w:val="25"/>
  </w:num>
  <w:num w:numId="44" w16cid:durableId="237592672">
    <w:abstractNumId w:val="21"/>
  </w:num>
  <w:num w:numId="45" w16cid:durableId="1394039149">
    <w:abstractNumId w:val="20"/>
  </w:num>
  <w:num w:numId="46" w16cid:durableId="481428785">
    <w:abstractNumId w:val="57"/>
  </w:num>
  <w:num w:numId="47" w16cid:durableId="1136027255">
    <w:abstractNumId w:val="23"/>
  </w:num>
  <w:num w:numId="48" w16cid:durableId="1442142913">
    <w:abstractNumId w:val="39"/>
  </w:num>
  <w:num w:numId="49" w16cid:durableId="2110004010">
    <w:abstractNumId w:val="37"/>
  </w:num>
  <w:num w:numId="50" w16cid:durableId="1242907951">
    <w:abstractNumId w:val="47"/>
  </w:num>
  <w:num w:numId="51" w16cid:durableId="1381979732">
    <w:abstractNumId w:val="22"/>
  </w:num>
  <w:num w:numId="52" w16cid:durableId="1962300927">
    <w:abstractNumId w:val="26"/>
  </w:num>
  <w:num w:numId="53" w16cid:durableId="1480074677">
    <w:abstractNumId w:val="46"/>
  </w:num>
  <w:num w:numId="54" w16cid:durableId="735081223">
    <w:abstractNumId w:val="36"/>
  </w:num>
  <w:num w:numId="55" w16cid:durableId="1206870853">
    <w:abstractNumId w:val="19"/>
  </w:num>
  <w:num w:numId="56" w16cid:durableId="991182434">
    <w:abstractNumId w:val="52"/>
  </w:num>
  <w:num w:numId="57" w16cid:durableId="1523863333">
    <w:abstractNumId w:val="59"/>
  </w:num>
  <w:num w:numId="58" w16cid:durableId="92826449">
    <w:abstractNumId w:val="53"/>
  </w:num>
  <w:num w:numId="59" w16cid:durableId="905997539">
    <w:abstractNumId w:val="40"/>
  </w:num>
  <w:num w:numId="60" w16cid:durableId="1465391928">
    <w:abstractNumId w:val="43"/>
  </w:num>
  <w:num w:numId="61" w16cid:durableId="427850756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5"/>
  <w:proofState w:spelling="clean" w:grammar="clean"/>
  <w:attachedTemplate r:id="rId1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7508A"/>
    <w:rsid w:val="0001131C"/>
    <w:rsid w:val="00024067"/>
    <w:rsid w:val="000242AA"/>
    <w:rsid w:val="00036BCD"/>
    <w:rsid w:val="00037D21"/>
    <w:rsid w:val="000432FF"/>
    <w:rsid w:val="0005195B"/>
    <w:rsid w:val="00085639"/>
    <w:rsid w:val="000861FB"/>
    <w:rsid w:val="000A43B9"/>
    <w:rsid w:val="000A4E97"/>
    <w:rsid w:val="000C4E16"/>
    <w:rsid w:val="000C5A78"/>
    <w:rsid w:val="000C6308"/>
    <w:rsid w:val="000E7C75"/>
    <w:rsid w:val="00115B43"/>
    <w:rsid w:val="00124474"/>
    <w:rsid w:val="0013781E"/>
    <w:rsid w:val="0014736E"/>
    <w:rsid w:val="001479AD"/>
    <w:rsid w:val="00156784"/>
    <w:rsid w:val="00156B65"/>
    <w:rsid w:val="00170886"/>
    <w:rsid w:val="00190EBC"/>
    <w:rsid w:val="001A272E"/>
    <w:rsid w:val="001B5199"/>
    <w:rsid w:val="001C4477"/>
    <w:rsid w:val="001D3D91"/>
    <w:rsid w:val="001E44EB"/>
    <w:rsid w:val="002245F2"/>
    <w:rsid w:val="002355C4"/>
    <w:rsid w:val="00240A20"/>
    <w:rsid w:val="00253C5E"/>
    <w:rsid w:val="00254A8D"/>
    <w:rsid w:val="00267918"/>
    <w:rsid w:val="00267B47"/>
    <w:rsid w:val="00273951"/>
    <w:rsid w:val="0028231D"/>
    <w:rsid w:val="00293012"/>
    <w:rsid w:val="002B1AA4"/>
    <w:rsid w:val="00306580"/>
    <w:rsid w:val="0034498E"/>
    <w:rsid w:val="00352140"/>
    <w:rsid w:val="003547C4"/>
    <w:rsid w:val="00365B01"/>
    <w:rsid w:val="003661D2"/>
    <w:rsid w:val="00396E78"/>
    <w:rsid w:val="003A2819"/>
    <w:rsid w:val="003B6B65"/>
    <w:rsid w:val="003C0858"/>
    <w:rsid w:val="003C08E8"/>
    <w:rsid w:val="003C2A5E"/>
    <w:rsid w:val="003C3E05"/>
    <w:rsid w:val="003D4C01"/>
    <w:rsid w:val="003D5FFE"/>
    <w:rsid w:val="003E3B0E"/>
    <w:rsid w:val="003E43A9"/>
    <w:rsid w:val="0041309D"/>
    <w:rsid w:val="00452F80"/>
    <w:rsid w:val="00453A80"/>
    <w:rsid w:val="004561DB"/>
    <w:rsid w:val="00474EDB"/>
    <w:rsid w:val="00490CA9"/>
    <w:rsid w:val="00496CD0"/>
    <w:rsid w:val="00497BCD"/>
    <w:rsid w:val="004C494E"/>
    <w:rsid w:val="004D5930"/>
    <w:rsid w:val="004D7E12"/>
    <w:rsid w:val="00503E1F"/>
    <w:rsid w:val="005045B0"/>
    <w:rsid w:val="0057001C"/>
    <w:rsid w:val="0057508A"/>
    <w:rsid w:val="00580BF5"/>
    <w:rsid w:val="00596185"/>
    <w:rsid w:val="005A0F35"/>
    <w:rsid w:val="005A2051"/>
    <w:rsid w:val="005C57ED"/>
    <w:rsid w:val="005D31E6"/>
    <w:rsid w:val="005F6FE8"/>
    <w:rsid w:val="005F7080"/>
    <w:rsid w:val="00606247"/>
    <w:rsid w:val="00614341"/>
    <w:rsid w:val="006500F6"/>
    <w:rsid w:val="0066310D"/>
    <w:rsid w:val="00683584"/>
    <w:rsid w:val="0069055A"/>
    <w:rsid w:val="00695D9D"/>
    <w:rsid w:val="006B7BA8"/>
    <w:rsid w:val="006C5ACF"/>
    <w:rsid w:val="006E2F54"/>
    <w:rsid w:val="00703054"/>
    <w:rsid w:val="00751C01"/>
    <w:rsid w:val="00774732"/>
    <w:rsid w:val="00793530"/>
    <w:rsid w:val="00797A3B"/>
    <w:rsid w:val="007A3C31"/>
    <w:rsid w:val="007A462C"/>
    <w:rsid w:val="007D42B8"/>
    <w:rsid w:val="007E08E5"/>
    <w:rsid w:val="00804E93"/>
    <w:rsid w:val="00815D28"/>
    <w:rsid w:val="00825D47"/>
    <w:rsid w:val="0083692F"/>
    <w:rsid w:val="00864EFF"/>
    <w:rsid w:val="0087527A"/>
    <w:rsid w:val="00886FE0"/>
    <w:rsid w:val="00897C69"/>
    <w:rsid w:val="008C7229"/>
    <w:rsid w:val="008D191E"/>
    <w:rsid w:val="008F6CBA"/>
    <w:rsid w:val="009122DE"/>
    <w:rsid w:val="009204C8"/>
    <w:rsid w:val="00932906"/>
    <w:rsid w:val="0096426C"/>
    <w:rsid w:val="00982301"/>
    <w:rsid w:val="009A20AF"/>
    <w:rsid w:val="009A7E5D"/>
    <w:rsid w:val="009B58DD"/>
    <w:rsid w:val="009D1408"/>
    <w:rsid w:val="009D3E87"/>
    <w:rsid w:val="009F3231"/>
    <w:rsid w:val="00A00AE9"/>
    <w:rsid w:val="00A05A7D"/>
    <w:rsid w:val="00A243F8"/>
    <w:rsid w:val="00A27FE6"/>
    <w:rsid w:val="00A46DCE"/>
    <w:rsid w:val="00A5171B"/>
    <w:rsid w:val="00A675E8"/>
    <w:rsid w:val="00AA1936"/>
    <w:rsid w:val="00AB3889"/>
    <w:rsid w:val="00AB758D"/>
    <w:rsid w:val="00AD2DCB"/>
    <w:rsid w:val="00AE7DB5"/>
    <w:rsid w:val="00B0732C"/>
    <w:rsid w:val="00B10974"/>
    <w:rsid w:val="00B21A7C"/>
    <w:rsid w:val="00B224F1"/>
    <w:rsid w:val="00B25062"/>
    <w:rsid w:val="00B62139"/>
    <w:rsid w:val="00B86C21"/>
    <w:rsid w:val="00BA3C69"/>
    <w:rsid w:val="00BA6C92"/>
    <w:rsid w:val="00BB59F3"/>
    <w:rsid w:val="00C12242"/>
    <w:rsid w:val="00C33AA4"/>
    <w:rsid w:val="00C56828"/>
    <w:rsid w:val="00C6690F"/>
    <w:rsid w:val="00C82F1B"/>
    <w:rsid w:val="00C878FB"/>
    <w:rsid w:val="00C906B8"/>
    <w:rsid w:val="00CA2545"/>
    <w:rsid w:val="00CB748E"/>
    <w:rsid w:val="00CC0089"/>
    <w:rsid w:val="00CE28D9"/>
    <w:rsid w:val="00CE4306"/>
    <w:rsid w:val="00CF1EEA"/>
    <w:rsid w:val="00CF613E"/>
    <w:rsid w:val="00CF6845"/>
    <w:rsid w:val="00D255D3"/>
    <w:rsid w:val="00D86871"/>
    <w:rsid w:val="00D9454C"/>
    <w:rsid w:val="00DD5B0C"/>
    <w:rsid w:val="00DF52DF"/>
    <w:rsid w:val="00E06A44"/>
    <w:rsid w:val="00E2557C"/>
    <w:rsid w:val="00E63F08"/>
    <w:rsid w:val="00E81BDB"/>
    <w:rsid w:val="00ED1100"/>
    <w:rsid w:val="00ED5E6D"/>
    <w:rsid w:val="00EF1C01"/>
    <w:rsid w:val="00F04FD1"/>
    <w:rsid w:val="00F13BA3"/>
    <w:rsid w:val="00F239DD"/>
    <w:rsid w:val="00F514A9"/>
    <w:rsid w:val="00F56DE5"/>
    <w:rsid w:val="00F61846"/>
    <w:rsid w:val="00F7574B"/>
    <w:rsid w:val="00F817D9"/>
    <w:rsid w:val="00FB314A"/>
    <w:rsid w:val="00FE3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936665"/>
  <w15:docId w15:val="{A5712E5E-9D92-4830-B387-D292302F4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E2557C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9642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9642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96426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96426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caption"/>
    <w:basedOn w:val="a2"/>
    <w:next w:val="a2"/>
    <w:uiPriority w:val="35"/>
    <w:unhideWhenUsed/>
    <w:qFormat/>
    <w:rsid w:val="003D5FFE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7">
    <w:name w:val="Рисунок"/>
    <w:basedOn w:val="a2"/>
    <w:next w:val="a8"/>
    <w:qFormat/>
    <w:rsid w:val="00E2557C"/>
    <w:pPr>
      <w:keepNext/>
      <w:keepLines/>
      <w:spacing w:before="280" w:after="280"/>
      <w:ind w:firstLine="0"/>
      <w:jc w:val="center"/>
    </w:pPr>
  </w:style>
  <w:style w:type="paragraph" w:customStyle="1" w:styleId="a8">
    <w:name w:val="Подрисуночная подпись"/>
    <w:basedOn w:val="a2"/>
    <w:next w:val="a2"/>
    <w:qFormat/>
    <w:rsid w:val="00037D21"/>
    <w:pPr>
      <w:keepLines/>
      <w:spacing w:after="280"/>
      <w:ind w:firstLine="0"/>
      <w:jc w:val="center"/>
    </w:pPr>
  </w:style>
  <w:style w:type="paragraph" w:customStyle="1" w:styleId="a1">
    <w:name w:val="Простой список"/>
    <w:basedOn w:val="a2"/>
    <w:qFormat/>
    <w:rsid w:val="00E2557C"/>
    <w:pPr>
      <w:numPr>
        <w:numId w:val="14"/>
      </w:numPr>
    </w:pPr>
  </w:style>
  <w:style w:type="numbering" w:customStyle="1" w:styleId="a">
    <w:name w:val="Многоуровневый список"/>
    <w:basedOn w:val="a5"/>
    <w:uiPriority w:val="99"/>
    <w:rsid w:val="00E2557C"/>
    <w:pPr>
      <w:numPr>
        <w:numId w:val="12"/>
      </w:numPr>
    </w:pPr>
  </w:style>
  <w:style w:type="paragraph" w:styleId="a9">
    <w:name w:val="List Paragraph"/>
    <w:basedOn w:val="a2"/>
    <w:uiPriority w:val="34"/>
    <w:qFormat/>
    <w:rsid w:val="00E2557C"/>
    <w:pPr>
      <w:ind w:left="720"/>
      <w:contextualSpacing/>
    </w:pPr>
  </w:style>
  <w:style w:type="numbering" w:customStyle="1" w:styleId="a0">
    <w:name w:val="Многоуровневый список+"/>
    <w:basedOn w:val="a5"/>
    <w:uiPriority w:val="99"/>
    <w:rsid w:val="00E2557C"/>
    <w:pPr>
      <w:numPr>
        <w:numId w:val="14"/>
      </w:numPr>
    </w:pPr>
  </w:style>
  <w:style w:type="table" w:styleId="aa">
    <w:name w:val="Table Grid"/>
    <w:basedOn w:val="a4"/>
    <w:uiPriority w:val="39"/>
    <w:rsid w:val="00CB74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2"/>
    <w:link w:val="ac"/>
    <w:uiPriority w:val="99"/>
    <w:unhideWhenUsed/>
    <w:rsid w:val="00CB748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3"/>
    <w:link w:val="ab"/>
    <w:uiPriority w:val="99"/>
    <w:rsid w:val="00CB748E"/>
    <w:rPr>
      <w:rFonts w:ascii="Times New Roman" w:hAnsi="Times New Roman" w:cs="Times New Roman"/>
      <w:sz w:val="28"/>
    </w:rPr>
  </w:style>
  <w:style w:type="paragraph" w:styleId="ad">
    <w:name w:val="footer"/>
    <w:basedOn w:val="a2"/>
    <w:link w:val="ae"/>
    <w:uiPriority w:val="99"/>
    <w:unhideWhenUsed/>
    <w:rsid w:val="00CB748E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3"/>
    <w:link w:val="ad"/>
    <w:uiPriority w:val="99"/>
    <w:rsid w:val="00CB748E"/>
    <w:rPr>
      <w:rFonts w:ascii="Times New Roman" w:hAnsi="Times New Roman" w:cs="Times New Roman"/>
      <w:sz w:val="28"/>
    </w:rPr>
  </w:style>
  <w:style w:type="paragraph" w:customStyle="1" w:styleId="af">
    <w:name w:val="Заголовок таблицы"/>
    <w:basedOn w:val="a2"/>
    <w:qFormat/>
    <w:rsid w:val="00CB748E"/>
    <w:pPr>
      <w:keepNext/>
      <w:keepLines/>
      <w:spacing w:before="280" w:after="280"/>
      <w:ind w:firstLine="0"/>
    </w:pPr>
  </w:style>
  <w:style w:type="table" w:customStyle="1" w:styleId="af0">
    <w:name w:val="Таблица"/>
    <w:basedOn w:val="a4"/>
    <w:uiPriority w:val="99"/>
    <w:rsid w:val="00CB748E"/>
    <w:pPr>
      <w:spacing w:after="0" w:line="240" w:lineRule="auto"/>
      <w:jc w:val="both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cPr>
      <w:shd w:val="clear" w:color="auto" w:fill="auto"/>
      <w:vAlign w:val="center"/>
    </w:tcPr>
    <w:tblStylePr w:type="firstRow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hAnsi="Times New Roman"/>
        <w:sz w:val="28"/>
      </w:rPr>
    </w:tblStylePr>
  </w:style>
  <w:style w:type="paragraph" w:customStyle="1" w:styleId="af1">
    <w:name w:val="Текст после таблицы"/>
    <w:basedOn w:val="a2"/>
    <w:next w:val="a2"/>
    <w:qFormat/>
    <w:rsid w:val="00CB748E"/>
    <w:pPr>
      <w:spacing w:before="280"/>
    </w:pPr>
  </w:style>
  <w:style w:type="paragraph" w:customStyle="1" w:styleId="af2">
    <w:name w:val="Раздел простой"/>
    <w:basedOn w:val="a2"/>
    <w:next w:val="a2"/>
    <w:qFormat/>
    <w:rsid w:val="00AD2DCB"/>
    <w:pPr>
      <w:keepNext/>
      <w:keepLines/>
      <w:pageBreakBefore/>
      <w:suppressAutoHyphens/>
      <w:spacing w:after="360"/>
      <w:jc w:val="left"/>
    </w:pPr>
    <w:rPr>
      <w:b/>
    </w:rPr>
  </w:style>
  <w:style w:type="paragraph" w:customStyle="1" w:styleId="af3">
    <w:name w:val="Раздел с подразделом"/>
    <w:basedOn w:val="af2"/>
    <w:next w:val="af4"/>
    <w:qFormat/>
    <w:rsid w:val="00AD2DCB"/>
    <w:pPr>
      <w:spacing w:after="240"/>
      <w:contextualSpacing/>
    </w:pPr>
  </w:style>
  <w:style w:type="paragraph" w:customStyle="1" w:styleId="af5">
    <w:name w:val="Подраздел простой"/>
    <w:basedOn w:val="a2"/>
    <w:next w:val="a2"/>
    <w:qFormat/>
    <w:rsid w:val="00AD2DCB"/>
    <w:pPr>
      <w:keepNext/>
      <w:keepLines/>
      <w:suppressAutoHyphens/>
      <w:spacing w:before="360" w:after="240"/>
      <w:contextualSpacing/>
      <w:jc w:val="left"/>
    </w:pPr>
    <w:rPr>
      <w:b/>
    </w:rPr>
  </w:style>
  <w:style w:type="paragraph" w:customStyle="1" w:styleId="af4">
    <w:name w:val="Подраздел с разделом"/>
    <w:basedOn w:val="a2"/>
    <w:next w:val="a2"/>
    <w:qFormat/>
    <w:rsid w:val="00AD2DCB"/>
    <w:pPr>
      <w:keepNext/>
      <w:keepLines/>
      <w:suppressAutoHyphens/>
      <w:spacing w:after="240"/>
      <w:jc w:val="left"/>
    </w:pPr>
    <w:rPr>
      <w:b/>
    </w:rPr>
  </w:style>
  <w:style w:type="paragraph" w:customStyle="1" w:styleId="af6">
    <w:name w:val="Подраздел с пунктом"/>
    <w:basedOn w:val="af4"/>
    <w:next w:val="af7"/>
    <w:qFormat/>
    <w:rsid w:val="003A2819"/>
    <w:pPr>
      <w:spacing w:after="120"/>
    </w:pPr>
  </w:style>
  <w:style w:type="paragraph" w:customStyle="1" w:styleId="af8">
    <w:name w:val="Пункт простой"/>
    <w:basedOn w:val="af5"/>
    <w:next w:val="a2"/>
    <w:qFormat/>
    <w:rsid w:val="003A2819"/>
  </w:style>
  <w:style w:type="paragraph" w:customStyle="1" w:styleId="af7">
    <w:name w:val="Пункт с подразделом"/>
    <w:basedOn w:val="af4"/>
    <w:next w:val="a2"/>
    <w:qFormat/>
    <w:rsid w:val="003A2819"/>
  </w:style>
  <w:style w:type="paragraph" w:customStyle="1" w:styleId="af9">
    <w:name w:val="Формула"/>
    <w:basedOn w:val="a2"/>
    <w:next w:val="afa"/>
    <w:qFormat/>
    <w:rsid w:val="0028231D"/>
    <w:pPr>
      <w:tabs>
        <w:tab w:val="center" w:pos="5046"/>
        <w:tab w:val="right" w:pos="10093"/>
      </w:tabs>
      <w:spacing w:before="120" w:after="120"/>
      <w:ind w:firstLine="0"/>
      <w:contextualSpacing/>
    </w:pPr>
  </w:style>
  <w:style w:type="paragraph" w:customStyle="1" w:styleId="afa">
    <w:name w:val="Обозначения формулы"/>
    <w:basedOn w:val="a2"/>
    <w:next w:val="a2"/>
    <w:qFormat/>
    <w:rsid w:val="0028231D"/>
    <w:pPr>
      <w:ind w:firstLine="0"/>
    </w:pPr>
  </w:style>
  <w:style w:type="paragraph" w:customStyle="1" w:styleId="afb">
    <w:name w:val="Продолжение обозначения формулы"/>
    <w:basedOn w:val="a2"/>
    <w:qFormat/>
    <w:rsid w:val="0096426C"/>
    <w:pPr>
      <w:spacing w:after="120"/>
      <w:ind w:firstLine="454"/>
      <w:contextualSpacing/>
    </w:pPr>
    <w:rPr>
      <w:lang w:val="en-US"/>
    </w:rPr>
  </w:style>
  <w:style w:type="paragraph" w:customStyle="1" w:styleId="afc">
    <w:name w:val="Введение"/>
    <w:basedOn w:val="af2"/>
    <w:next w:val="a2"/>
    <w:qFormat/>
    <w:rsid w:val="00B62139"/>
    <w:pPr>
      <w:ind w:firstLine="0"/>
      <w:jc w:val="center"/>
    </w:pPr>
  </w:style>
  <w:style w:type="paragraph" w:customStyle="1" w:styleId="afd">
    <w:name w:val="Ключевые слова"/>
    <w:basedOn w:val="a2"/>
    <w:next w:val="a2"/>
    <w:qFormat/>
    <w:rsid w:val="0096426C"/>
    <w:pPr>
      <w:suppressAutoHyphens/>
      <w:spacing w:before="240" w:after="240"/>
      <w:ind w:firstLine="0"/>
    </w:pPr>
    <w:rPr>
      <w:caps/>
    </w:rPr>
  </w:style>
  <w:style w:type="paragraph" w:customStyle="1" w:styleId="afe">
    <w:name w:val="Содержание"/>
    <w:basedOn w:val="a2"/>
    <w:qFormat/>
    <w:rsid w:val="0096426C"/>
    <w:pPr>
      <w:tabs>
        <w:tab w:val="right" w:leader="dot" w:pos="10093"/>
      </w:tabs>
      <w:ind w:firstLine="0"/>
    </w:pPr>
    <w:rPr>
      <w:lang w:val="en-US"/>
    </w:rPr>
  </w:style>
  <w:style w:type="character" w:customStyle="1" w:styleId="10">
    <w:name w:val="Заголовок 1 Знак"/>
    <w:basedOn w:val="a3"/>
    <w:link w:val="1"/>
    <w:uiPriority w:val="9"/>
    <w:rsid w:val="0096426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f">
    <w:name w:val="TOC Heading"/>
    <w:basedOn w:val="1"/>
    <w:next w:val="a2"/>
    <w:uiPriority w:val="39"/>
    <w:unhideWhenUsed/>
    <w:qFormat/>
    <w:rsid w:val="0096426C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452F80"/>
    <w:pPr>
      <w:tabs>
        <w:tab w:val="right" w:leader="dot" w:pos="9344"/>
      </w:tabs>
    </w:pPr>
    <w:rPr>
      <w:b/>
      <w:bCs/>
      <w:noProof/>
    </w:rPr>
  </w:style>
  <w:style w:type="paragraph" w:styleId="21">
    <w:name w:val="toc 2"/>
    <w:basedOn w:val="a2"/>
    <w:next w:val="a2"/>
    <w:autoRedefine/>
    <w:uiPriority w:val="39"/>
    <w:unhideWhenUsed/>
    <w:rsid w:val="00A675E8"/>
    <w:pPr>
      <w:tabs>
        <w:tab w:val="left" w:pos="880"/>
        <w:tab w:val="right" w:leader="dot" w:pos="10025"/>
      </w:tabs>
      <w:ind w:left="278" w:firstLine="0"/>
    </w:pPr>
    <w:rPr>
      <w:noProof/>
    </w:rPr>
  </w:style>
  <w:style w:type="character" w:styleId="aff0">
    <w:name w:val="Hyperlink"/>
    <w:basedOn w:val="a3"/>
    <w:uiPriority w:val="99"/>
    <w:unhideWhenUsed/>
    <w:rsid w:val="0096426C"/>
    <w:rPr>
      <w:color w:val="0563C1" w:themeColor="hyperlink"/>
      <w:u w:val="single"/>
    </w:rPr>
  </w:style>
  <w:style w:type="paragraph" w:styleId="31">
    <w:name w:val="toc 3"/>
    <w:basedOn w:val="a2"/>
    <w:next w:val="a2"/>
    <w:autoRedefine/>
    <w:uiPriority w:val="39"/>
    <w:unhideWhenUsed/>
    <w:rsid w:val="0096426C"/>
    <w:pPr>
      <w:spacing w:after="100"/>
      <w:ind w:left="560"/>
    </w:pPr>
  </w:style>
  <w:style w:type="character" w:customStyle="1" w:styleId="20">
    <w:name w:val="Заголовок 2 Знак"/>
    <w:basedOn w:val="a3"/>
    <w:link w:val="2"/>
    <w:uiPriority w:val="9"/>
    <w:rsid w:val="009642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3"/>
    <w:link w:val="3"/>
    <w:uiPriority w:val="9"/>
    <w:semiHidden/>
    <w:rsid w:val="009642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3"/>
    <w:link w:val="4"/>
    <w:uiPriority w:val="9"/>
    <w:semiHidden/>
    <w:rsid w:val="0096426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customStyle="1" w:styleId="aff1">
    <w:name w:val="Подлистинговая подпись"/>
    <w:basedOn w:val="a8"/>
    <w:qFormat/>
    <w:rsid w:val="00037D21"/>
    <w:pPr>
      <w:spacing w:before="280"/>
    </w:pPr>
  </w:style>
  <w:style w:type="paragraph" w:customStyle="1" w:styleId="aff2">
    <w:name w:val="Листинг"/>
    <w:basedOn w:val="a2"/>
    <w:qFormat/>
    <w:rsid w:val="00037D21"/>
    <w:pPr>
      <w:spacing w:before="280"/>
      <w:ind w:firstLine="0"/>
      <w:contextualSpacing/>
    </w:pPr>
    <w:rPr>
      <w:rFonts w:ascii="Courier New" w:hAnsi="Courier New"/>
      <w:sz w:val="24"/>
    </w:rPr>
  </w:style>
  <w:style w:type="paragraph" w:styleId="aff3">
    <w:name w:val="Body Text"/>
    <w:basedOn w:val="a2"/>
    <w:link w:val="aff4"/>
    <w:uiPriority w:val="99"/>
    <w:semiHidden/>
    <w:unhideWhenUsed/>
    <w:rsid w:val="003C08E8"/>
    <w:pPr>
      <w:widowControl w:val="0"/>
      <w:snapToGrid w:val="0"/>
      <w:spacing w:after="120"/>
      <w:ind w:firstLine="425"/>
    </w:pPr>
    <w:rPr>
      <w:rFonts w:eastAsia="Times New Roman"/>
      <w:szCs w:val="20"/>
      <w:lang w:eastAsia="ru-RU"/>
    </w:rPr>
  </w:style>
  <w:style w:type="character" w:customStyle="1" w:styleId="aff4">
    <w:name w:val="Основной текст Знак"/>
    <w:basedOn w:val="a3"/>
    <w:link w:val="aff3"/>
    <w:uiPriority w:val="99"/>
    <w:semiHidden/>
    <w:rsid w:val="003C08E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5">
    <w:name w:val="Normal (Web)"/>
    <w:basedOn w:val="a2"/>
    <w:uiPriority w:val="99"/>
    <w:unhideWhenUsed/>
    <w:rsid w:val="003C08E8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ff6">
    <w:name w:val="Strong"/>
    <w:basedOn w:val="a3"/>
    <w:uiPriority w:val="22"/>
    <w:qFormat/>
    <w:rsid w:val="003C08E8"/>
    <w:rPr>
      <w:b/>
      <w:bCs/>
    </w:rPr>
  </w:style>
  <w:style w:type="character" w:customStyle="1" w:styleId="06">
    <w:name w:val="06. Основа Знак"/>
    <w:basedOn w:val="a3"/>
    <w:link w:val="060"/>
    <w:locked/>
    <w:rsid w:val="003C08E8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2"/>
    <w:link w:val="06"/>
    <w:qFormat/>
    <w:rsid w:val="003C08E8"/>
    <w:rPr>
      <w:rFonts w:eastAsiaTheme="majorEastAsia" w:cstheme="majorBidi"/>
      <w:szCs w:val="26"/>
    </w:rPr>
  </w:style>
  <w:style w:type="paragraph" w:customStyle="1" w:styleId="222">
    <w:name w:val="обычный222"/>
    <w:basedOn w:val="a2"/>
    <w:link w:val="2220"/>
    <w:qFormat/>
    <w:rsid w:val="00AB758D"/>
    <w:pPr>
      <w:spacing w:after="100" w:afterAutospacing="1"/>
      <w:contextualSpacing/>
    </w:pPr>
    <w:rPr>
      <w:rFonts w:eastAsiaTheme="minorHAnsi"/>
      <w:szCs w:val="28"/>
    </w:rPr>
  </w:style>
  <w:style w:type="character" w:customStyle="1" w:styleId="2220">
    <w:name w:val="обычный222 Знак"/>
    <w:basedOn w:val="a3"/>
    <w:link w:val="222"/>
    <w:rsid w:val="00AB758D"/>
    <w:rPr>
      <w:rFonts w:ascii="Times New Roman" w:eastAsiaTheme="minorHAnsi" w:hAnsi="Times New Roman" w:cs="Times New Roman"/>
      <w:sz w:val="28"/>
      <w:szCs w:val="28"/>
    </w:rPr>
  </w:style>
  <w:style w:type="character" w:customStyle="1" w:styleId="tag">
    <w:name w:val="tag"/>
    <w:basedOn w:val="a3"/>
    <w:rsid w:val="000861FB"/>
  </w:style>
  <w:style w:type="paragraph" w:customStyle="1" w:styleId="headercompanyname">
    <w:name w:val="header_company_name"/>
    <w:basedOn w:val="a2"/>
    <w:rsid w:val="009122DE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HTML">
    <w:name w:val="HTML Code"/>
    <w:basedOn w:val="a3"/>
    <w:uiPriority w:val="99"/>
    <w:semiHidden/>
    <w:unhideWhenUsed/>
    <w:rsid w:val="009B58D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7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9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9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8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0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8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9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4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45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44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1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ru.wikipedia.org/wiki/%D0%A0%D1%83%D0%BB%D0%B5%D1%82%D0%BA%D0%B0" TargetMode="External"/><Relationship Id="rId18" Type="http://schemas.openxmlformats.org/officeDocument/2006/relationships/hyperlink" Target="https://ru.wikipedia.org/wiki/%D0%90%D0%B7%D0%B0%D1%80%D1%82%D0%BD%D0%B0%D1%8F_%D0%B8%D0%B3%D1%80%D0%B0" TargetMode="External"/><Relationship Id="rId26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s://ru.wikipedia.org/wiki/%D0%98%D0%B3%D0%BE%D1%80%D0%BD%D1%8B%D0%B9_%D0%B1%D0%B8%D0%B7%D0%BD%D0%B5%D1%81" TargetMode="External"/><Relationship Id="rId17" Type="http://schemas.openxmlformats.org/officeDocument/2006/relationships/hyperlink" Target="https://ru.wikipedia.org/wiki/%D0%98%D0%B3%D1%80%D0%BE%D0%B2%D0%BE%D0%B9_%D0%B0%D0%B2%D1%82%D0%BE%D0%BC%D0%B0%D1%82_(%D0%B0%D0%B7%D0%B0%D1%80%D1%82%D0%BD%D1%8B%D0%B5_%D0%B8%D0%B3%D1%80%D1%8B)" TargetMode="External"/><Relationship Id="rId25" Type="http://schemas.openxmlformats.org/officeDocument/2006/relationships/image" Target="media/image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ru.wikipedia.org/wiki/%D0%98%D0%B3%D1%80%D0%B0_%D0%B2_%D0%BA%D0%BE%D1%81%D1%82%D0%B8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4.png"/><Relationship Id="rId32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hyperlink" Target="https://ru.wikipedia.org/wiki/%D0%9A%D0%B0%D1%80%D1%82%D0%BE%D1%87%D0%BD%D0%B0%D1%8F_%D0%B8%D0%B3%D1%80%D0%B0" TargetMode="External"/><Relationship Id="rId23" Type="http://schemas.openxmlformats.org/officeDocument/2006/relationships/hyperlink" Target="https://translated.turbopages.org/proxy_u/en-ru.ru.2b6a5321-6640a5e9-e7978086-74722d776562/https/en.wikipedia.org/wiki/Industrial_design" TargetMode="External"/><Relationship Id="rId28" Type="http://schemas.openxmlformats.org/officeDocument/2006/relationships/image" Target="media/image8.png"/><Relationship Id="rId10" Type="http://schemas.openxmlformats.org/officeDocument/2006/relationships/endnotes" Target="endnotes.xml"/><Relationship Id="rId19" Type="http://schemas.openxmlformats.org/officeDocument/2006/relationships/image" Target="media/image1.png"/><Relationship Id="rId31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ru.wikipedia.org/wiki/%D0%98%D0%B3%D0%BE%D1%80%D0%BD%D1%8B%D0%B9_%D1%81%D1%82%D0%BE%D0%BB" TargetMode="External"/><Relationship Id="rId22" Type="http://schemas.openxmlformats.org/officeDocument/2006/relationships/hyperlink" Target="https://translated.turbopages.org/proxy_u/en-ru.ru.2b6a5321-6640a5e9-e7978086-74722d776562/https/en.wikipedia.org/wiki/Architecture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WNLOADS\&#1054;&#1092;&#1086;&#1088;&#1084;&#1083;&#1077;&#1085;&#1080;&#1077;_&#1055;&#1047;_&#1096;&#1072;&#1073;&#1083;&#108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59B1E5D3637744EAF080BD58153E446" ma:contentTypeVersion="0" ma:contentTypeDescription="Создание документа." ma:contentTypeScope="" ma:versionID="31c114a3da128e41bfdaf29efe7bb83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2fabbfca08c602fc194a16e9198900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D5539F-3EEC-4E2A-A020-D89CA892B87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0DFFECC-5BB9-42BE-BAF4-8FEB5CB722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250E6F3-1832-4139-9DBF-76839A0C3D7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0D49FF5-7E00-4B97-94E6-39F4C0F0D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Оформление_ПЗ_шаблон.dotx</Template>
  <TotalTime>1963</TotalTime>
  <Pages>29</Pages>
  <Words>6447</Words>
  <Characters>36748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Natasha Popenya</dc:creator>
  <cp:keywords/>
  <dc:description/>
  <cp:lastModifiedBy>Настя Соболевская</cp:lastModifiedBy>
  <cp:revision>7</cp:revision>
  <dcterms:created xsi:type="dcterms:W3CDTF">2024-05-05T19:25:00Z</dcterms:created>
  <dcterms:modified xsi:type="dcterms:W3CDTF">2024-05-19T20:26:00Z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0x010100759B1E5D3637744EAF080BD58153E446</vt:lpwstr>
  </property>
</Properties>
</file>